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583CC" w14:textId="263AF622" w:rsidR="005B28F9" w:rsidRPr="00BB463D" w:rsidRDefault="00722AEF" w:rsidP="000644DF">
      <w:pPr>
        <w:pStyle w:val="Title"/>
        <w:jc w:val="center"/>
        <w:rPr>
          <w:rFonts w:ascii="Times New Roman" w:hAnsi="Times New Roman" w:cs="Times New Roman"/>
        </w:rPr>
      </w:pPr>
      <w:r>
        <w:rPr>
          <w:rFonts w:ascii="Times New Roman" w:hAnsi="Times New Roman" w:cs="Times New Roman"/>
        </w:rPr>
        <w:t>Parcel Management System</w:t>
      </w:r>
    </w:p>
    <w:p w14:paraId="629DE979" w14:textId="77777777" w:rsidR="00EC725A" w:rsidRDefault="00EC725A" w:rsidP="000644DF">
      <w:pPr>
        <w:jc w:val="center"/>
      </w:pPr>
    </w:p>
    <w:p w14:paraId="5F12A1EB" w14:textId="439B9D83" w:rsidR="00EC725A" w:rsidRPr="00A708AD" w:rsidRDefault="00A708AD" w:rsidP="00A708AD">
      <w:pPr>
        <w:rPr>
          <w:b/>
          <w:bCs/>
          <w:sz w:val="32"/>
          <w:szCs w:val="32"/>
        </w:rPr>
      </w:pPr>
      <w:r>
        <w:tab/>
      </w:r>
      <w:r>
        <w:tab/>
      </w:r>
      <w:r>
        <w:tab/>
      </w:r>
      <w:r>
        <w:tab/>
      </w:r>
      <w:r>
        <w:tab/>
      </w:r>
      <w:r w:rsidRPr="00A708AD">
        <w:rPr>
          <w:b/>
          <w:bCs/>
          <w:sz w:val="32"/>
          <w:szCs w:val="32"/>
        </w:rPr>
        <w:t>(Swift Parcel</w:t>
      </w:r>
      <w:r w:rsidR="002435F9">
        <w:rPr>
          <w:b/>
          <w:bCs/>
          <w:sz w:val="32"/>
          <w:szCs w:val="32"/>
        </w:rPr>
        <w:t>s</w:t>
      </w:r>
      <w:r w:rsidRPr="00A708AD">
        <w:rPr>
          <w:b/>
          <w:bCs/>
          <w:sz w:val="32"/>
          <w:szCs w:val="32"/>
        </w:rPr>
        <w:t>)</w:t>
      </w:r>
    </w:p>
    <w:p w14:paraId="08C672A1" w14:textId="77777777" w:rsidR="00EC725A" w:rsidRDefault="00EC725A" w:rsidP="000644DF">
      <w:pPr>
        <w:jc w:val="center"/>
      </w:pPr>
    </w:p>
    <w:p w14:paraId="402847C8" w14:textId="77777777" w:rsidR="00EC725A" w:rsidRPr="00EC725A" w:rsidRDefault="00EC725A" w:rsidP="000644DF">
      <w:pPr>
        <w:jc w:val="center"/>
        <w:rPr>
          <w:sz w:val="24"/>
          <w:szCs w:val="24"/>
        </w:rPr>
      </w:pPr>
    </w:p>
    <w:p w14:paraId="64568D75" w14:textId="77777777" w:rsidR="00EC725A" w:rsidRPr="000644DF" w:rsidRDefault="00EC725A" w:rsidP="000644DF">
      <w:pPr>
        <w:jc w:val="center"/>
        <w:rPr>
          <w:b/>
          <w:bCs/>
          <w:sz w:val="32"/>
          <w:szCs w:val="32"/>
        </w:rPr>
      </w:pPr>
      <w:r w:rsidRPr="000644DF">
        <w:rPr>
          <w:b/>
          <w:bCs/>
          <w:sz w:val="32"/>
          <w:szCs w:val="32"/>
        </w:rPr>
        <w:t>Group Members</w:t>
      </w:r>
    </w:p>
    <w:p w14:paraId="677DBE7B" w14:textId="3A32C7D6" w:rsidR="00EC725A" w:rsidRPr="00722AEF" w:rsidRDefault="00722AEF" w:rsidP="000644DF">
      <w:pPr>
        <w:pStyle w:val="ListParagraph"/>
        <w:numPr>
          <w:ilvl w:val="0"/>
          <w:numId w:val="1"/>
        </w:numPr>
        <w:ind w:firstLine="2257"/>
        <w:rPr>
          <w:sz w:val="28"/>
          <w:szCs w:val="28"/>
        </w:rPr>
      </w:pPr>
      <w:r w:rsidRPr="00722AEF">
        <w:rPr>
          <w:sz w:val="28"/>
          <w:szCs w:val="28"/>
        </w:rPr>
        <w:t>Ann Maria Babu</w:t>
      </w:r>
      <w:r w:rsidR="00CA3ECA">
        <w:rPr>
          <w:sz w:val="28"/>
          <w:szCs w:val="28"/>
        </w:rPr>
        <w:t xml:space="preserve"> </w:t>
      </w:r>
    </w:p>
    <w:p w14:paraId="5E0173FC" w14:textId="5544260C" w:rsidR="00EC725A" w:rsidRPr="00722AEF" w:rsidRDefault="00722AEF" w:rsidP="000644DF">
      <w:pPr>
        <w:pStyle w:val="ListParagraph"/>
        <w:numPr>
          <w:ilvl w:val="0"/>
          <w:numId w:val="1"/>
        </w:numPr>
        <w:ind w:firstLine="2257"/>
        <w:rPr>
          <w:sz w:val="28"/>
          <w:szCs w:val="28"/>
        </w:rPr>
      </w:pPr>
      <w:r w:rsidRPr="00722AEF">
        <w:rPr>
          <w:sz w:val="28"/>
          <w:szCs w:val="28"/>
        </w:rPr>
        <w:t>Athul Thomas</w:t>
      </w:r>
      <w:r w:rsidR="00CA3ECA">
        <w:rPr>
          <w:sz w:val="28"/>
          <w:szCs w:val="28"/>
        </w:rPr>
        <w:t xml:space="preserve"> </w:t>
      </w:r>
    </w:p>
    <w:p w14:paraId="7B25A031" w14:textId="12878683" w:rsidR="00722AEF" w:rsidRDefault="00722AEF" w:rsidP="000644DF">
      <w:pPr>
        <w:pStyle w:val="ListParagraph"/>
        <w:numPr>
          <w:ilvl w:val="0"/>
          <w:numId w:val="1"/>
        </w:numPr>
        <w:ind w:firstLine="2257"/>
        <w:rPr>
          <w:sz w:val="28"/>
          <w:szCs w:val="28"/>
        </w:rPr>
      </w:pPr>
      <w:r w:rsidRPr="00722AEF">
        <w:rPr>
          <w:sz w:val="28"/>
          <w:szCs w:val="28"/>
        </w:rPr>
        <w:t xml:space="preserve">Jiny Payyappilly </w:t>
      </w:r>
      <w:r w:rsidR="00CA3ECA" w:rsidRPr="00722AEF">
        <w:rPr>
          <w:sz w:val="28"/>
          <w:szCs w:val="28"/>
        </w:rPr>
        <w:t>Kuriakose</w:t>
      </w:r>
      <w:r w:rsidR="00CA3ECA">
        <w:rPr>
          <w:sz w:val="28"/>
          <w:szCs w:val="28"/>
        </w:rPr>
        <w:t xml:space="preserve"> </w:t>
      </w:r>
    </w:p>
    <w:p w14:paraId="31D99AEE" w14:textId="77777777" w:rsidR="00722AEF" w:rsidRDefault="00722AEF" w:rsidP="000644DF">
      <w:pPr>
        <w:pStyle w:val="ListParagraph"/>
        <w:jc w:val="center"/>
        <w:rPr>
          <w:sz w:val="28"/>
          <w:szCs w:val="28"/>
        </w:rPr>
      </w:pPr>
    </w:p>
    <w:p w14:paraId="5C2A8431" w14:textId="77777777" w:rsidR="00722AEF" w:rsidRDefault="00722AEF" w:rsidP="000644DF">
      <w:pPr>
        <w:pStyle w:val="ListParagraph"/>
        <w:jc w:val="center"/>
        <w:rPr>
          <w:sz w:val="28"/>
          <w:szCs w:val="28"/>
        </w:rPr>
      </w:pPr>
    </w:p>
    <w:p w14:paraId="2F7CA065" w14:textId="77777777" w:rsidR="00722AEF" w:rsidRPr="00722AEF" w:rsidRDefault="00722AEF" w:rsidP="000644DF">
      <w:pPr>
        <w:pStyle w:val="ListParagraph"/>
        <w:jc w:val="center"/>
        <w:rPr>
          <w:sz w:val="28"/>
          <w:szCs w:val="28"/>
        </w:rPr>
      </w:pPr>
    </w:p>
    <w:p w14:paraId="58C43600" w14:textId="77777777" w:rsidR="00722AEF" w:rsidRDefault="00722AEF" w:rsidP="000644DF">
      <w:pPr>
        <w:pStyle w:val="ListParagraph"/>
        <w:jc w:val="center"/>
        <w:rPr>
          <w:sz w:val="24"/>
          <w:szCs w:val="24"/>
        </w:rPr>
      </w:pPr>
    </w:p>
    <w:p w14:paraId="7BE4D876" w14:textId="39364293" w:rsidR="00EC725A" w:rsidRPr="000644DF" w:rsidRDefault="00722AEF" w:rsidP="000644DF">
      <w:pPr>
        <w:jc w:val="center"/>
        <w:rPr>
          <w:rFonts w:ascii="Times New Roman" w:hAnsi="Times New Roman" w:cs="Times New Roman"/>
          <w:sz w:val="32"/>
          <w:szCs w:val="32"/>
        </w:rPr>
      </w:pPr>
      <w:r w:rsidRPr="000644DF">
        <w:rPr>
          <w:rFonts w:ascii="Times New Roman" w:hAnsi="Times New Roman" w:cs="Times New Roman"/>
          <w:color w:val="000000"/>
          <w:sz w:val="32"/>
          <w:szCs w:val="32"/>
          <w:shd w:val="clear" w:color="auto" w:fill="FFFFFF"/>
        </w:rPr>
        <w:t xml:space="preserve">PROG8750 and </w:t>
      </w:r>
      <w:r w:rsidRPr="000644DF">
        <w:rPr>
          <w:rFonts w:ascii="Times New Roman" w:hAnsi="Times New Roman" w:cs="Times New Roman"/>
          <w:color w:val="000000"/>
          <w:sz w:val="32"/>
          <w:szCs w:val="32"/>
        </w:rPr>
        <w:t>Capstone (Web Development)</w:t>
      </w:r>
    </w:p>
    <w:p w14:paraId="1551262C" w14:textId="25C68164" w:rsidR="00EC725A" w:rsidRPr="00722AEF" w:rsidRDefault="00722AEF" w:rsidP="000644DF">
      <w:pPr>
        <w:jc w:val="center"/>
        <w:rPr>
          <w:rFonts w:ascii="Times New Roman" w:hAnsi="Times New Roman" w:cs="Times New Roman"/>
          <w:sz w:val="32"/>
          <w:szCs w:val="32"/>
        </w:rPr>
      </w:pPr>
      <w:r w:rsidRPr="00722AEF">
        <w:rPr>
          <w:rFonts w:ascii="Times New Roman" w:hAnsi="Times New Roman" w:cs="Times New Roman"/>
          <w:color w:val="000000"/>
          <w:sz w:val="32"/>
          <w:szCs w:val="32"/>
          <w:shd w:val="clear" w:color="auto" w:fill="FFFFFF"/>
        </w:rPr>
        <w:t>Spring 2024 - Section 4</w:t>
      </w:r>
    </w:p>
    <w:p w14:paraId="653230D6" w14:textId="77777777" w:rsidR="00EC725A" w:rsidRDefault="00EC725A" w:rsidP="000644DF">
      <w:pPr>
        <w:jc w:val="center"/>
        <w:rPr>
          <w:sz w:val="24"/>
          <w:szCs w:val="24"/>
        </w:rPr>
      </w:pPr>
    </w:p>
    <w:p w14:paraId="51886D30" w14:textId="77777777" w:rsidR="00EC725A" w:rsidRDefault="00EC725A" w:rsidP="000644DF">
      <w:pPr>
        <w:jc w:val="center"/>
        <w:rPr>
          <w:sz w:val="24"/>
          <w:szCs w:val="24"/>
        </w:rPr>
      </w:pPr>
    </w:p>
    <w:p w14:paraId="79D1B668" w14:textId="77777777" w:rsidR="00EC725A" w:rsidRDefault="00EC725A" w:rsidP="000644DF">
      <w:pPr>
        <w:jc w:val="center"/>
        <w:rPr>
          <w:sz w:val="24"/>
          <w:szCs w:val="24"/>
        </w:rPr>
      </w:pPr>
    </w:p>
    <w:p w14:paraId="7D4FAA2A" w14:textId="77777777" w:rsidR="00EC725A" w:rsidRDefault="00EC725A" w:rsidP="000644DF">
      <w:pPr>
        <w:jc w:val="center"/>
        <w:rPr>
          <w:sz w:val="24"/>
          <w:szCs w:val="24"/>
        </w:rPr>
      </w:pPr>
    </w:p>
    <w:p w14:paraId="1ED922A7" w14:textId="77777777" w:rsidR="00EC725A" w:rsidRDefault="00EC725A" w:rsidP="000644DF">
      <w:pPr>
        <w:jc w:val="center"/>
        <w:rPr>
          <w:sz w:val="24"/>
          <w:szCs w:val="24"/>
        </w:rPr>
      </w:pPr>
    </w:p>
    <w:p w14:paraId="0B132F32" w14:textId="77777777" w:rsidR="00EC725A" w:rsidRPr="000644DF" w:rsidRDefault="00EC725A" w:rsidP="000644DF">
      <w:pPr>
        <w:jc w:val="center"/>
        <w:rPr>
          <w:b/>
          <w:bCs/>
          <w:sz w:val="32"/>
          <w:szCs w:val="32"/>
        </w:rPr>
      </w:pPr>
      <w:r w:rsidRPr="000644DF">
        <w:rPr>
          <w:b/>
          <w:bCs/>
          <w:sz w:val="32"/>
          <w:szCs w:val="32"/>
        </w:rPr>
        <w:t>Submitted to</w:t>
      </w:r>
    </w:p>
    <w:p w14:paraId="5F950174" w14:textId="11CCAADA" w:rsidR="005F1E83" w:rsidRDefault="00722AEF" w:rsidP="000644DF">
      <w:pPr>
        <w:jc w:val="center"/>
        <w:rPr>
          <w:sz w:val="24"/>
          <w:szCs w:val="24"/>
        </w:rPr>
      </w:pPr>
      <w:r w:rsidRPr="00722AEF">
        <w:rPr>
          <w:sz w:val="28"/>
          <w:szCs w:val="28"/>
        </w:rPr>
        <w:t>Milan Jacob</w:t>
      </w:r>
      <w:r w:rsidR="005F1E83">
        <w:rPr>
          <w:sz w:val="24"/>
          <w:szCs w:val="24"/>
        </w:rPr>
        <w:br w:type="page"/>
      </w:r>
    </w:p>
    <w:p w14:paraId="7265A1AB" w14:textId="586CCFD2" w:rsidR="00BB463D" w:rsidRDefault="00EF742F" w:rsidP="00A43767">
      <w:pPr>
        <w:pStyle w:val="Heading1"/>
        <w:jc w:val="center"/>
        <w:rPr>
          <w:rFonts w:ascii="Times New Roman" w:hAnsi="Times New Roman" w:cs="Times New Roman"/>
          <w:color w:val="auto"/>
        </w:rPr>
      </w:pPr>
      <w:r w:rsidRPr="00A43767">
        <w:rPr>
          <w:rFonts w:ascii="Times New Roman" w:hAnsi="Times New Roman" w:cs="Times New Roman"/>
          <w:color w:val="auto"/>
        </w:rPr>
        <w:lastRenderedPageBreak/>
        <w:t>P</w:t>
      </w:r>
      <w:r>
        <w:rPr>
          <w:rFonts w:ascii="Times New Roman" w:hAnsi="Times New Roman" w:cs="Times New Roman"/>
          <w:color w:val="auto"/>
        </w:rPr>
        <w:t xml:space="preserve">arcel Management </w:t>
      </w:r>
      <w:r w:rsidR="002D490C">
        <w:rPr>
          <w:rFonts w:ascii="Times New Roman" w:hAnsi="Times New Roman" w:cs="Times New Roman"/>
          <w:color w:val="auto"/>
        </w:rPr>
        <w:t>System (</w:t>
      </w:r>
      <w:r w:rsidR="009C53CE">
        <w:rPr>
          <w:rFonts w:ascii="Times New Roman" w:hAnsi="Times New Roman" w:cs="Times New Roman"/>
          <w:color w:val="auto"/>
        </w:rPr>
        <w:t>Swift Parcel</w:t>
      </w:r>
      <w:r w:rsidR="002435F9">
        <w:rPr>
          <w:rFonts w:ascii="Times New Roman" w:hAnsi="Times New Roman" w:cs="Times New Roman"/>
          <w:color w:val="auto"/>
        </w:rPr>
        <w:t>s</w:t>
      </w:r>
      <w:r w:rsidR="009C53CE">
        <w:rPr>
          <w:rFonts w:ascii="Times New Roman" w:hAnsi="Times New Roman" w:cs="Times New Roman"/>
          <w:color w:val="auto"/>
        </w:rPr>
        <w:t>)</w:t>
      </w:r>
    </w:p>
    <w:p w14:paraId="3FF817DB" w14:textId="77777777" w:rsidR="00A43767" w:rsidRDefault="00A43767" w:rsidP="00A43767"/>
    <w:p w14:paraId="578A3EA6" w14:textId="3AB395D7" w:rsidR="00EF742F" w:rsidRPr="00F135EB" w:rsidRDefault="00A43767" w:rsidP="00F135EB">
      <w:pPr>
        <w:pStyle w:val="Heading2"/>
        <w:spacing w:line="360" w:lineRule="auto"/>
        <w:rPr>
          <w:rFonts w:ascii="Times New Roman" w:hAnsi="Times New Roman" w:cs="Times New Roman"/>
          <w:b/>
          <w:color w:val="auto"/>
          <w:sz w:val="28"/>
          <w:szCs w:val="28"/>
        </w:rPr>
      </w:pPr>
      <w:r w:rsidRPr="00F135EB">
        <w:rPr>
          <w:rFonts w:ascii="Times New Roman" w:hAnsi="Times New Roman" w:cs="Times New Roman"/>
          <w:b/>
          <w:color w:val="auto"/>
          <w:sz w:val="28"/>
          <w:szCs w:val="28"/>
        </w:rPr>
        <w:t>Introduction</w:t>
      </w:r>
    </w:p>
    <w:p w14:paraId="305A32A1" w14:textId="6FB0E260" w:rsidR="00C30C12" w:rsidRDefault="00EF742F" w:rsidP="00C30C12">
      <w:pPr>
        <w:spacing w:line="360" w:lineRule="auto"/>
        <w:rPr>
          <w:rFonts w:ascii="Times New Roman" w:hAnsi="Times New Roman" w:cs="Times New Roman"/>
          <w:sz w:val="24"/>
          <w:szCs w:val="24"/>
        </w:rPr>
      </w:pPr>
      <w:r w:rsidRPr="00683199">
        <w:rPr>
          <w:rFonts w:ascii="Times New Roman" w:hAnsi="Times New Roman" w:cs="Times New Roman"/>
          <w:sz w:val="24"/>
          <w:szCs w:val="24"/>
        </w:rPr>
        <w:tab/>
      </w:r>
      <w:r w:rsidR="00074288" w:rsidRPr="00683199">
        <w:rPr>
          <w:rFonts w:ascii="Times New Roman" w:hAnsi="Times New Roman" w:cs="Times New Roman"/>
          <w:sz w:val="24"/>
          <w:szCs w:val="24"/>
        </w:rPr>
        <w:t xml:space="preserve">The Parcel </w:t>
      </w:r>
      <w:r w:rsidR="00683199">
        <w:rPr>
          <w:rFonts w:ascii="Times New Roman" w:hAnsi="Times New Roman" w:cs="Times New Roman"/>
          <w:sz w:val="24"/>
          <w:szCs w:val="24"/>
        </w:rPr>
        <w:t xml:space="preserve">Management system is a web-based system designed to support the logistics industry in movement of parcels around the world. </w:t>
      </w:r>
      <w:r w:rsidR="00C30C12">
        <w:rPr>
          <w:rFonts w:ascii="Times New Roman" w:hAnsi="Times New Roman" w:cs="Times New Roman"/>
          <w:sz w:val="24"/>
          <w:szCs w:val="24"/>
        </w:rPr>
        <w:t>This project</w:t>
      </w:r>
      <w:r w:rsidR="00683199">
        <w:rPr>
          <w:rFonts w:ascii="Times New Roman" w:hAnsi="Times New Roman" w:cs="Times New Roman"/>
          <w:sz w:val="24"/>
          <w:szCs w:val="24"/>
        </w:rPr>
        <w:t xml:space="preserve"> </w:t>
      </w:r>
      <w:r w:rsidR="00C30C12">
        <w:rPr>
          <w:rFonts w:ascii="Times New Roman" w:hAnsi="Times New Roman" w:cs="Times New Roman"/>
          <w:sz w:val="24"/>
          <w:szCs w:val="24"/>
        </w:rPr>
        <w:t>aims</w:t>
      </w:r>
      <w:r w:rsidR="00683199">
        <w:rPr>
          <w:rFonts w:ascii="Times New Roman" w:hAnsi="Times New Roman" w:cs="Times New Roman"/>
          <w:sz w:val="24"/>
          <w:szCs w:val="24"/>
        </w:rPr>
        <w:t xml:space="preserve"> to reduce the </w:t>
      </w:r>
      <w:r w:rsidR="00C30C12">
        <w:rPr>
          <w:rFonts w:ascii="Times New Roman" w:hAnsi="Times New Roman" w:cs="Times New Roman"/>
          <w:sz w:val="24"/>
          <w:szCs w:val="24"/>
        </w:rPr>
        <w:t>paperwork</w:t>
      </w:r>
      <w:r w:rsidR="00683199">
        <w:rPr>
          <w:rFonts w:ascii="Times New Roman" w:hAnsi="Times New Roman" w:cs="Times New Roman"/>
          <w:sz w:val="24"/>
          <w:szCs w:val="24"/>
        </w:rPr>
        <w:t xml:space="preserve"> within the industry</w:t>
      </w:r>
      <w:r w:rsidR="00C30C12">
        <w:rPr>
          <w:rFonts w:ascii="Times New Roman" w:hAnsi="Times New Roman" w:cs="Times New Roman"/>
          <w:sz w:val="24"/>
          <w:szCs w:val="24"/>
        </w:rPr>
        <w:t xml:space="preserve"> and proper management of transporting parcels from one place to another. This system also aims to provide better tracking system for the parcel delivery. This project is designed to help employee at courier companies with better management of the request they receive </w:t>
      </w:r>
      <w:r w:rsidR="001C6615">
        <w:rPr>
          <w:rFonts w:ascii="Times New Roman" w:hAnsi="Times New Roman" w:cs="Times New Roman"/>
          <w:sz w:val="24"/>
          <w:szCs w:val="24"/>
        </w:rPr>
        <w:t>and give proper updates to the clients when required.</w:t>
      </w:r>
    </w:p>
    <w:p w14:paraId="6A5686AF" w14:textId="5958BD64" w:rsidR="001C6615" w:rsidRDefault="002D0AF5" w:rsidP="00C30C12">
      <w:pPr>
        <w:spacing w:line="360" w:lineRule="auto"/>
        <w:rPr>
          <w:rFonts w:ascii="Times New Roman" w:hAnsi="Times New Roman" w:cs="Times New Roman"/>
          <w:sz w:val="24"/>
          <w:szCs w:val="24"/>
        </w:rPr>
      </w:pPr>
      <w:r>
        <w:rPr>
          <w:rFonts w:ascii="Times New Roman" w:hAnsi="Times New Roman" w:cs="Times New Roman"/>
          <w:sz w:val="24"/>
          <w:szCs w:val="24"/>
        </w:rPr>
        <w:t>This web-based system aims to have four views. This includes: -</w:t>
      </w:r>
    </w:p>
    <w:p w14:paraId="0208CB51" w14:textId="0AEFFB42" w:rsidR="002D0AF5" w:rsidRDefault="002D0AF5" w:rsidP="002D0AF5">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Admin View – This view will be used by the employees of the courier company.</w:t>
      </w:r>
      <w:r w:rsidR="00622BF0">
        <w:rPr>
          <w:rFonts w:ascii="Times New Roman" w:hAnsi="Times New Roman" w:cs="Times New Roman"/>
          <w:sz w:val="24"/>
          <w:szCs w:val="24"/>
        </w:rPr>
        <w:t xml:space="preserve"> The main operations that will be performed in this view includes monitoring of tracking numbers created for each request. This tracking number will be the main identification number used throughout the transportation of the parcel. The admin also </w:t>
      </w:r>
      <w:r w:rsidR="00AD7AFC">
        <w:rPr>
          <w:rFonts w:ascii="Times New Roman" w:hAnsi="Times New Roman" w:cs="Times New Roman"/>
          <w:sz w:val="24"/>
          <w:szCs w:val="24"/>
        </w:rPr>
        <w:t>creates new collection centres and hub along with new employee records needed</w:t>
      </w:r>
      <w:r w:rsidR="00622BF0">
        <w:rPr>
          <w:rFonts w:ascii="Times New Roman" w:hAnsi="Times New Roman" w:cs="Times New Roman"/>
          <w:sz w:val="24"/>
          <w:szCs w:val="24"/>
        </w:rPr>
        <w:t>.</w:t>
      </w:r>
    </w:p>
    <w:p w14:paraId="7552CEBE" w14:textId="46CE1672" w:rsidR="002D0AF5" w:rsidRDefault="002D0AF5" w:rsidP="002D0AF5">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User View – This view will be used by the common people for requesting courier delivery.</w:t>
      </w:r>
      <w:r w:rsidR="00622BF0">
        <w:rPr>
          <w:rFonts w:ascii="Times New Roman" w:hAnsi="Times New Roman" w:cs="Times New Roman"/>
          <w:sz w:val="24"/>
          <w:szCs w:val="24"/>
        </w:rPr>
        <w:t xml:space="preserve"> This is used by customers to raise pickup request for the </w:t>
      </w:r>
      <w:r w:rsidR="00E0092F">
        <w:rPr>
          <w:rFonts w:ascii="Times New Roman" w:hAnsi="Times New Roman" w:cs="Times New Roman"/>
          <w:sz w:val="24"/>
          <w:szCs w:val="24"/>
        </w:rPr>
        <w:t>couriers from their residence. The user will need to register and login to the system so that we can request for the home pickup option. The user will be able to track the status of the request when the request is in transit mode.</w:t>
      </w:r>
    </w:p>
    <w:p w14:paraId="6E5B963D" w14:textId="07D7CFD3" w:rsidR="002D0AF5" w:rsidRDefault="002D0AF5" w:rsidP="002D0AF5">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Parcel Collection Centre View - This view will be used by the courier centres where parcels will be collected.</w:t>
      </w:r>
      <w:r w:rsidR="00E0092F">
        <w:rPr>
          <w:rFonts w:ascii="Times New Roman" w:hAnsi="Times New Roman" w:cs="Times New Roman"/>
          <w:sz w:val="24"/>
          <w:szCs w:val="24"/>
        </w:rPr>
        <w:t xml:space="preserve"> The centres will update the status of the parcel when it starts the transit to the destination. This will also record the status of the parcels that are received at the collection centers.</w:t>
      </w:r>
    </w:p>
    <w:p w14:paraId="2D8B4302" w14:textId="48F2E83C" w:rsidR="000C44FC" w:rsidRPr="00093C3C" w:rsidRDefault="002D0AF5" w:rsidP="001A4578">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Hub View - This view will be used by the intermediate hubs through which the parcel</w:t>
      </w:r>
      <w:r w:rsidR="0044356F">
        <w:rPr>
          <w:rFonts w:ascii="Times New Roman" w:hAnsi="Times New Roman" w:cs="Times New Roman"/>
          <w:sz w:val="24"/>
          <w:szCs w:val="24"/>
        </w:rPr>
        <w:t>s</w:t>
      </w:r>
      <w:r>
        <w:rPr>
          <w:rFonts w:ascii="Times New Roman" w:hAnsi="Times New Roman" w:cs="Times New Roman"/>
          <w:sz w:val="24"/>
          <w:szCs w:val="24"/>
        </w:rPr>
        <w:t xml:space="preserve"> </w:t>
      </w:r>
      <w:r w:rsidR="0044356F">
        <w:rPr>
          <w:rFonts w:ascii="Times New Roman" w:hAnsi="Times New Roman" w:cs="Times New Roman"/>
          <w:sz w:val="24"/>
          <w:szCs w:val="24"/>
        </w:rPr>
        <w:t>are</w:t>
      </w:r>
      <w:r>
        <w:rPr>
          <w:rFonts w:ascii="Times New Roman" w:hAnsi="Times New Roman" w:cs="Times New Roman"/>
          <w:sz w:val="24"/>
          <w:szCs w:val="24"/>
        </w:rPr>
        <w:t xml:space="preserve"> transported.</w:t>
      </w:r>
      <w:r w:rsidR="00E0092F">
        <w:rPr>
          <w:rFonts w:ascii="Times New Roman" w:hAnsi="Times New Roman" w:cs="Times New Roman"/>
          <w:sz w:val="24"/>
          <w:szCs w:val="24"/>
        </w:rPr>
        <w:t xml:space="preserve"> The hubs mainly act as intermediate halting stations for the parcel to connect to the next stations. This view mainly updates the status of the parcel when they received it and when it is transferred to the next station.</w:t>
      </w:r>
      <w:r w:rsidR="009C5F48">
        <w:rPr>
          <w:rFonts w:ascii="Times New Roman" w:hAnsi="Times New Roman" w:cs="Times New Roman"/>
          <w:sz w:val="24"/>
          <w:szCs w:val="24"/>
        </w:rPr>
        <w:t xml:space="preserve"> This operation is critical for the tracking purpose.</w:t>
      </w:r>
      <w:r w:rsidR="006145DF">
        <w:tab/>
      </w:r>
    </w:p>
    <w:p w14:paraId="34D18267" w14:textId="6EC78595" w:rsidR="00093C3C" w:rsidRDefault="00093C3C" w:rsidP="00093C3C">
      <w:pPr>
        <w:pStyle w:val="Heading2"/>
        <w:spacing w:line="360" w:lineRule="auto"/>
        <w:rPr>
          <w:rFonts w:ascii="Times New Roman" w:hAnsi="Times New Roman" w:cs="Times New Roman"/>
          <w:b/>
          <w:color w:val="auto"/>
          <w:sz w:val="28"/>
          <w:szCs w:val="28"/>
        </w:rPr>
      </w:pPr>
      <w:r w:rsidRPr="00F135EB">
        <w:rPr>
          <w:rFonts w:ascii="Times New Roman" w:hAnsi="Times New Roman" w:cs="Times New Roman"/>
          <w:b/>
          <w:color w:val="auto"/>
          <w:sz w:val="28"/>
          <w:szCs w:val="28"/>
        </w:rPr>
        <w:lastRenderedPageBreak/>
        <w:t>Design and Data Flow</w:t>
      </w:r>
      <w:r>
        <w:rPr>
          <w:rFonts w:ascii="Times New Roman" w:hAnsi="Times New Roman" w:cs="Times New Roman"/>
          <w:b/>
          <w:color w:val="auto"/>
          <w:sz w:val="28"/>
          <w:szCs w:val="28"/>
        </w:rPr>
        <w:t xml:space="preserve"> </w:t>
      </w:r>
    </w:p>
    <w:p w14:paraId="59FA1DBE" w14:textId="6AE1D0C9" w:rsidR="00093C3C" w:rsidRPr="00093C3C" w:rsidRDefault="00093C3C" w:rsidP="00093C3C">
      <w:pPr>
        <w:rPr>
          <w:rFonts w:ascii="Times New Roman" w:hAnsi="Times New Roman" w:cs="Times New Roman"/>
          <w:b/>
          <w:bCs/>
          <w:sz w:val="24"/>
          <w:szCs w:val="24"/>
        </w:rPr>
      </w:pPr>
      <w:r w:rsidRPr="00093C3C">
        <w:rPr>
          <w:rFonts w:ascii="Times New Roman" w:hAnsi="Times New Roman" w:cs="Times New Roman"/>
          <w:b/>
          <w:bCs/>
          <w:sz w:val="24"/>
          <w:szCs w:val="24"/>
        </w:rPr>
        <w:t xml:space="preserve"> Wire Frames</w:t>
      </w:r>
    </w:p>
    <w:p w14:paraId="6484764B" w14:textId="5D7EAC2C" w:rsidR="00093C3C" w:rsidRPr="00093C3C" w:rsidRDefault="00093C3C" w:rsidP="00093C3C">
      <w:r w:rsidRPr="005F27A8">
        <w:rPr>
          <w:sz w:val="36"/>
          <w:szCs w:val="36"/>
          <w:u w:val="single"/>
        </w:rPr>
        <w:t>Landing Page.</w:t>
      </w:r>
    </w:p>
    <w:p w14:paraId="48BB0306" w14:textId="5F9FF1F1" w:rsidR="00093C3C" w:rsidRDefault="00093C3C" w:rsidP="00093C3C">
      <w:r>
        <w:rPr>
          <w:noProof/>
        </w:rPr>
        <mc:AlternateContent>
          <mc:Choice Requires="wpg">
            <w:drawing>
              <wp:anchor distT="0" distB="0" distL="114300" distR="114300" simplePos="0" relativeHeight="251659264" behindDoc="0" locked="0" layoutInCell="1" allowOverlap="1" wp14:anchorId="775ADC19" wp14:editId="1CBE7291">
                <wp:simplePos x="0" y="0"/>
                <wp:positionH relativeFrom="margin">
                  <wp:align>left</wp:align>
                </wp:positionH>
                <wp:positionV relativeFrom="paragraph">
                  <wp:posOffset>3810</wp:posOffset>
                </wp:positionV>
                <wp:extent cx="5311140" cy="3581400"/>
                <wp:effectExtent l="0" t="0" r="22860" b="19050"/>
                <wp:wrapNone/>
                <wp:docPr id="117888890" name="Group 6"/>
                <wp:cNvGraphicFramePr/>
                <a:graphic xmlns:a="http://schemas.openxmlformats.org/drawingml/2006/main">
                  <a:graphicData uri="http://schemas.microsoft.com/office/word/2010/wordprocessingGroup">
                    <wpg:wgp>
                      <wpg:cNvGrpSpPr/>
                      <wpg:grpSpPr>
                        <a:xfrm>
                          <a:off x="0" y="0"/>
                          <a:ext cx="5311140" cy="3581400"/>
                          <a:chOff x="0" y="0"/>
                          <a:chExt cx="5311140" cy="3581400"/>
                        </a:xfrm>
                      </wpg:grpSpPr>
                      <wps:wsp>
                        <wps:cNvPr id="1566070922" name="Rectangle 1"/>
                        <wps:cNvSpPr/>
                        <wps:spPr>
                          <a:xfrm>
                            <a:off x="0" y="0"/>
                            <a:ext cx="5311140" cy="3581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289639" name="Rectangle 2"/>
                        <wps:cNvSpPr/>
                        <wps:spPr>
                          <a:xfrm>
                            <a:off x="76200" y="586740"/>
                            <a:ext cx="2590800" cy="29108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3051079" name="Rectangle 2"/>
                        <wps:cNvSpPr/>
                        <wps:spPr>
                          <a:xfrm>
                            <a:off x="2735580" y="586740"/>
                            <a:ext cx="2499360" cy="29032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4882949" name="Text Box 5"/>
                        <wps:cNvSpPr txBox="1"/>
                        <wps:spPr>
                          <a:xfrm>
                            <a:off x="99060" y="91440"/>
                            <a:ext cx="3817620" cy="403860"/>
                          </a:xfrm>
                          <a:prstGeom prst="rect">
                            <a:avLst/>
                          </a:prstGeom>
                          <a:solidFill>
                            <a:schemeClr val="lt1"/>
                          </a:solidFill>
                          <a:ln w="6350">
                            <a:solidFill>
                              <a:prstClr val="black"/>
                            </a:solidFill>
                          </a:ln>
                        </wps:spPr>
                        <wps:txbx>
                          <w:txbxContent>
                            <w:p w14:paraId="045D05A0" w14:textId="77777777" w:rsidR="00093C3C" w:rsidRPr="0015668A" w:rsidRDefault="00093C3C" w:rsidP="00093C3C">
                              <w:pPr>
                                <w:jc w:val="center"/>
                                <w:rPr>
                                  <w:sz w:val="44"/>
                                  <w:szCs w:val="44"/>
                                </w:rPr>
                              </w:pPr>
                              <w:r w:rsidRPr="0015668A">
                                <w:rPr>
                                  <w:sz w:val="44"/>
                                  <w:szCs w:val="44"/>
                                </w:rP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067686" name="Text Box 5"/>
                        <wps:cNvSpPr txBox="1"/>
                        <wps:spPr>
                          <a:xfrm>
                            <a:off x="121920" y="701040"/>
                            <a:ext cx="2476500" cy="2004060"/>
                          </a:xfrm>
                          <a:prstGeom prst="rect">
                            <a:avLst/>
                          </a:prstGeom>
                          <a:solidFill>
                            <a:schemeClr val="lt1"/>
                          </a:solidFill>
                          <a:ln w="6350">
                            <a:solidFill>
                              <a:prstClr val="black"/>
                            </a:solidFill>
                          </a:ln>
                        </wps:spPr>
                        <wps:txbx>
                          <w:txbxContent>
                            <w:p w14:paraId="7FAD6EA3" w14:textId="77777777" w:rsidR="00093C3C" w:rsidRPr="0015668A" w:rsidRDefault="00093C3C" w:rsidP="00093C3C">
                              <w:pPr>
                                <w:jc w:val="center"/>
                                <w:rPr>
                                  <w:sz w:val="44"/>
                                  <w:szCs w:val="44"/>
                                </w:rPr>
                              </w:pPr>
                              <w:r>
                                <w:rPr>
                                  <w:sz w:val="44"/>
                                  <w:szCs w:val="44"/>
                                </w:rPr>
                                <w:t>Description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7657822" name="Text Box 5"/>
                        <wps:cNvSpPr txBox="1"/>
                        <wps:spPr>
                          <a:xfrm>
                            <a:off x="350520" y="2903220"/>
                            <a:ext cx="2019300" cy="426720"/>
                          </a:xfrm>
                          <a:prstGeom prst="rect">
                            <a:avLst/>
                          </a:prstGeom>
                          <a:solidFill>
                            <a:schemeClr val="lt1"/>
                          </a:solidFill>
                          <a:ln w="6350">
                            <a:solidFill>
                              <a:prstClr val="black"/>
                            </a:solidFill>
                          </a:ln>
                        </wps:spPr>
                        <wps:txbx>
                          <w:txbxContent>
                            <w:p w14:paraId="3B7A672A" w14:textId="77777777" w:rsidR="00093C3C" w:rsidRPr="0015668A" w:rsidRDefault="00093C3C" w:rsidP="00093C3C">
                              <w:pPr>
                                <w:jc w:val="center"/>
                                <w:rPr>
                                  <w:sz w:val="44"/>
                                  <w:szCs w:val="44"/>
                                </w:rPr>
                              </w:pPr>
                              <w:r>
                                <w:rPr>
                                  <w:sz w:val="44"/>
                                  <w:szCs w:val="44"/>
                                </w:rPr>
                                <w:t>Sign Up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4615518" name="Text Box 5"/>
                        <wps:cNvSpPr txBox="1"/>
                        <wps:spPr>
                          <a:xfrm>
                            <a:off x="4152900" y="99060"/>
                            <a:ext cx="944880" cy="388620"/>
                          </a:xfrm>
                          <a:prstGeom prst="rect">
                            <a:avLst/>
                          </a:prstGeom>
                          <a:solidFill>
                            <a:schemeClr val="lt1"/>
                          </a:solidFill>
                          <a:ln w="6350">
                            <a:solidFill>
                              <a:prstClr val="black"/>
                            </a:solidFill>
                          </a:ln>
                        </wps:spPr>
                        <wps:txbx>
                          <w:txbxContent>
                            <w:p w14:paraId="61D48B26" w14:textId="77777777" w:rsidR="00093C3C" w:rsidRPr="0015668A" w:rsidRDefault="00093C3C" w:rsidP="00093C3C">
                              <w:pPr>
                                <w:jc w:val="center"/>
                                <w:rPr>
                                  <w:sz w:val="44"/>
                                  <w:szCs w:val="44"/>
                                </w:rPr>
                              </w:pPr>
                              <w:r>
                                <w:rPr>
                                  <w:sz w:val="44"/>
                                  <w:szCs w:val="44"/>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1795271" name="Text Box 5"/>
                        <wps:cNvSpPr txBox="1"/>
                        <wps:spPr>
                          <a:xfrm>
                            <a:off x="3489960" y="685800"/>
                            <a:ext cx="944880" cy="396240"/>
                          </a:xfrm>
                          <a:prstGeom prst="rect">
                            <a:avLst/>
                          </a:prstGeom>
                          <a:solidFill>
                            <a:schemeClr val="lt1"/>
                          </a:solidFill>
                          <a:ln w="6350">
                            <a:solidFill>
                              <a:prstClr val="black"/>
                            </a:solidFill>
                          </a:ln>
                        </wps:spPr>
                        <wps:txbx>
                          <w:txbxContent>
                            <w:p w14:paraId="31EB294A" w14:textId="77777777" w:rsidR="00093C3C" w:rsidRPr="0015668A" w:rsidRDefault="00093C3C" w:rsidP="00093C3C">
                              <w:pPr>
                                <w:jc w:val="center"/>
                                <w:rPr>
                                  <w:sz w:val="44"/>
                                  <w:szCs w:val="44"/>
                                </w:rPr>
                              </w:pPr>
                              <w:r>
                                <w:rPr>
                                  <w:sz w:val="44"/>
                                  <w:szCs w:val="44"/>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02371102" name="Text Box 5"/>
                        <wps:cNvSpPr txBox="1"/>
                        <wps:spPr>
                          <a:xfrm>
                            <a:off x="2872740" y="1417320"/>
                            <a:ext cx="2286000" cy="388620"/>
                          </a:xfrm>
                          <a:prstGeom prst="rect">
                            <a:avLst/>
                          </a:prstGeom>
                          <a:solidFill>
                            <a:schemeClr val="lt1"/>
                          </a:solidFill>
                          <a:ln w="6350">
                            <a:solidFill>
                              <a:prstClr val="black"/>
                            </a:solidFill>
                          </a:ln>
                        </wps:spPr>
                        <wps:txbx>
                          <w:txbxContent>
                            <w:p w14:paraId="259BD8B9" w14:textId="77777777" w:rsidR="00093C3C" w:rsidRPr="0015668A" w:rsidRDefault="00093C3C" w:rsidP="00093C3C">
                              <w:pPr>
                                <w:jc w:val="center"/>
                                <w:rPr>
                                  <w:sz w:val="44"/>
                                  <w:szCs w:val="44"/>
                                </w:rPr>
                              </w:pPr>
                              <w:proofErr w:type="gramStart"/>
                              <w:r>
                                <w:rPr>
                                  <w:sz w:val="44"/>
                                  <w:szCs w:val="44"/>
                                </w:rPr>
                                <w:t>User Name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0023068" name="Text Box 5"/>
                        <wps:cNvSpPr txBox="1"/>
                        <wps:spPr>
                          <a:xfrm>
                            <a:off x="2903220" y="2133600"/>
                            <a:ext cx="2247900" cy="388620"/>
                          </a:xfrm>
                          <a:prstGeom prst="rect">
                            <a:avLst/>
                          </a:prstGeom>
                          <a:solidFill>
                            <a:schemeClr val="lt1"/>
                          </a:solidFill>
                          <a:ln w="6350">
                            <a:solidFill>
                              <a:prstClr val="black"/>
                            </a:solidFill>
                          </a:ln>
                        </wps:spPr>
                        <wps:txbx>
                          <w:txbxContent>
                            <w:p w14:paraId="66D5E6B4" w14:textId="77777777" w:rsidR="00093C3C" w:rsidRPr="0015668A" w:rsidRDefault="00093C3C" w:rsidP="00093C3C">
                              <w:pPr>
                                <w:jc w:val="center"/>
                                <w:rPr>
                                  <w:sz w:val="44"/>
                                  <w:szCs w:val="44"/>
                                </w:rPr>
                              </w:pPr>
                              <w:r>
                                <w:rPr>
                                  <w:sz w:val="44"/>
                                  <w:szCs w:val="44"/>
                                </w:rP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7906110" name="Text Box 5"/>
                        <wps:cNvSpPr txBox="1"/>
                        <wps:spPr>
                          <a:xfrm>
                            <a:off x="3139440" y="2918460"/>
                            <a:ext cx="1912620" cy="403860"/>
                          </a:xfrm>
                          <a:prstGeom prst="rect">
                            <a:avLst/>
                          </a:prstGeom>
                          <a:solidFill>
                            <a:schemeClr val="lt1"/>
                          </a:solidFill>
                          <a:ln w="6350">
                            <a:solidFill>
                              <a:prstClr val="black"/>
                            </a:solidFill>
                          </a:ln>
                        </wps:spPr>
                        <wps:txbx>
                          <w:txbxContent>
                            <w:p w14:paraId="37007BC1" w14:textId="77777777" w:rsidR="00093C3C" w:rsidRPr="0015668A" w:rsidRDefault="00093C3C" w:rsidP="00093C3C">
                              <w:pPr>
                                <w:jc w:val="center"/>
                                <w:rPr>
                                  <w:sz w:val="44"/>
                                  <w:szCs w:val="44"/>
                                </w:rPr>
                              </w:pPr>
                              <w:r>
                                <w:rPr>
                                  <w:sz w:val="44"/>
                                  <w:szCs w:val="44"/>
                                </w:rPr>
                                <w:t xml:space="preserve">Login Button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75ADC19" id="Group 6" o:spid="_x0000_s1026" style="position:absolute;margin-left:0;margin-top:.3pt;width:418.2pt;height:282pt;z-index:251659264;mso-position-horizontal:left;mso-position-horizontal-relative:margin" coordsize="53111,35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">
                <v:rect id="Rectangle 1" o:spid="_x0000_s1027" style="position:absolute;width:53111;height:35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" fillcolor="white [3201]" strokecolor="#4ea72e [3209]" strokeweight="1pt"/>
                <v:rect id="Rectangle 2" o:spid="_x0000_s1028" style="position:absolute;left:762;top:5867;width:25908;height:29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" fillcolor="white [3201]" strokecolor="#4ea72e [3209]" strokeweight="1pt"/>
                <v:rect id="Rectangle 2" o:spid="_x0000_s1029" style="position:absolute;left:27355;top:5867;width:24994;height:29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" fillcolor="white [3201]" strokecolor="#4ea72e [3209]" strokeweight="1pt"/>
                <v:shapetype id="_x0000_t202" coordsize="21600,21600" o:spt="202" path="m,l,21600r21600,l21600,xe">
                  <v:stroke joinstyle="miter"/>
                  <v:path gradientshapeok="t" o:connecttype="rect"/>
                </v:shapetype>
                <v:shape id="Text Box 5" o:spid="_x0000_s1030" type="#_x0000_t202" style="position:absolute;left:990;top:914;width:38176;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" fillcolor="white [3201]" strokeweight=".5pt">
                  <v:textbox>
                    <w:txbxContent>
                      <w:p w14:paraId="045D05A0" w14:textId="77777777" w:rsidR="00093C3C" w:rsidRPr="0015668A" w:rsidRDefault="00093C3C" w:rsidP="00093C3C">
                        <w:pPr>
                          <w:jc w:val="center"/>
                          <w:rPr>
                            <w:sz w:val="44"/>
                            <w:szCs w:val="44"/>
                          </w:rPr>
                        </w:pPr>
                        <w:r w:rsidRPr="0015668A">
                          <w:rPr>
                            <w:sz w:val="44"/>
                            <w:szCs w:val="44"/>
                          </w:rPr>
                          <w:t>Title</w:t>
                        </w:r>
                      </w:p>
                    </w:txbxContent>
                  </v:textbox>
                </v:shape>
                <v:shape id="Text Box 5" o:spid="_x0000_s1031" type="#_x0000_t202" style="position:absolute;left:1219;top:7010;width:24765;height:20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" fillcolor="white [3201]" strokeweight=".5pt">
                  <v:textbox>
                    <w:txbxContent>
                      <w:p w14:paraId="7FAD6EA3" w14:textId="77777777" w:rsidR="00093C3C" w:rsidRPr="0015668A" w:rsidRDefault="00093C3C" w:rsidP="00093C3C">
                        <w:pPr>
                          <w:jc w:val="center"/>
                          <w:rPr>
                            <w:sz w:val="44"/>
                            <w:szCs w:val="44"/>
                          </w:rPr>
                        </w:pPr>
                        <w:r>
                          <w:rPr>
                            <w:sz w:val="44"/>
                            <w:szCs w:val="44"/>
                          </w:rPr>
                          <w:t>Description Text</w:t>
                        </w:r>
                      </w:p>
                    </w:txbxContent>
                  </v:textbox>
                </v:shape>
                <v:shape id="Text Box 5" o:spid="_x0000_s1032" type="#_x0000_t202" style="position:absolute;left:3505;top:29032;width:20193;height:4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" fillcolor="white [3201]" strokeweight=".5pt">
                  <v:textbox>
                    <w:txbxContent>
                      <w:p w14:paraId="3B7A672A" w14:textId="77777777" w:rsidR="00093C3C" w:rsidRPr="0015668A" w:rsidRDefault="00093C3C" w:rsidP="00093C3C">
                        <w:pPr>
                          <w:jc w:val="center"/>
                          <w:rPr>
                            <w:sz w:val="44"/>
                            <w:szCs w:val="44"/>
                          </w:rPr>
                        </w:pPr>
                        <w:r>
                          <w:rPr>
                            <w:sz w:val="44"/>
                            <w:szCs w:val="44"/>
                          </w:rPr>
                          <w:t>Sign Up Button</w:t>
                        </w:r>
                      </w:p>
                    </w:txbxContent>
                  </v:textbox>
                </v:shape>
                <v:shape id="Text Box 5" o:spid="_x0000_s1033" type="#_x0000_t202" style="position:absolute;left:41529;top:990;width:9448;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" fillcolor="white [3201]" strokeweight=".5pt">
                  <v:textbox>
                    <w:txbxContent>
                      <w:p w14:paraId="61D48B26" w14:textId="77777777" w:rsidR="00093C3C" w:rsidRPr="0015668A" w:rsidRDefault="00093C3C" w:rsidP="00093C3C">
                        <w:pPr>
                          <w:jc w:val="center"/>
                          <w:rPr>
                            <w:sz w:val="44"/>
                            <w:szCs w:val="44"/>
                          </w:rPr>
                        </w:pPr>
                        <w:r>
                          <w:rPr>
                            <w:sz w:val="44"/>
                            <w:szCs w:val="44"/>
                          </w:rPr>
                          <w:t>Logo</w:t>
                        </w:r>
                      </w:p>
                    </w:txbxContent>
                  </v:textbox>
                </v:shape>
                <v:shape id="Text Box 5" o:spid="_x0000_s1034" type="#_x0000_t202" style="position:absolute;left:34899;top:6858;width:9449;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" fillcolor="white [3201]" strokeweight=".5pt">
                  <v:textbox>
                    <w:txbxContent>
                      <w:p w14:paraId="31EB294A" w14:textId="77777777" w:rsidR="00093C3C" w:rsidRPr="0015668A" w:rsidRDefault="00093C3C" w:rsidP="00093C3C">
                        <w:pPr>
                          <w:jc w:val="center"/>
                          <w:rPr>
                            <w:sz w:val="44"/>
                            <w:szCs w:val="44"/>
                          </w:rPr>
                        </w:pPr>
                        <w:r>
                          <w:rPr>
                            <w:sz w:val="44"/>
                            <w:szCs w:val="44"/>
                          </w:rPr>
                          <w:t>Login</w:t>
                        </w:r>
                      </w:p>
                    </w:txbxContent>
                  </v:textbox>
                </v:shape>
                <v:shape id="Text Box 5" o:spid="_x0000_s1035" type="#_x0000_t202" style="position:absolute;left:28727;top:14173;width:22860;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" fillcolor="white [3201]" strokeweight=".5pt">
                  <v:textbox>
                    <w:txbxContent>
                      <w:p w14:paraId="259BD8B9" w14:textId="77777777" w:rsidR="00093C3C" w:rsidRPr="0015668A" w:rsidRDefault="00093C3C" w:rsidP="00093C3C">
                        <w:pPr>
                          <w:jc w:val="center"/>
                          <w:rPr>
                            <w:sz w:val="44"/>
                            <w:szCs w:val="44"/>
                          </w:rPr>
                        </w:pPr>
                        <w:proofErr w:type="gramStart"/>
                        <w:r>
                          <w:rPr>
                            <w:sz w:val="44"/>
                            <w:szCs w:val="44"/>
                          </w:rPr>
                          <w:t>User Name</w:t>
                        </w:r>
                        <w:proofErr w:type="gramEnd"/>
                      </w:p>
                    </w:txbxContent>
                  </v:textbox>
                </v:shape>
                <v:shape id="Text Box 5" o:spid="_x0000_s1036" type="#_x0000_t202" style="position:absolute;left:29032;top:21336;width:22479;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" fillcolor="white [3201]" strokeweight=".5pt">
                  <v:textbox>
                    <w:txbxContent>
                      <w:p w14:paraId="66D5E6B4" w14:textId="77777777" w:rsidR="00093C3C" w:rsidRPr="0015668A" w:rsidRDefault="00093C3C" w:rsidP="00093C3C">
                        <w:pPr>
                          <w:jc w:val="center"/>
                          <w:rPr>
                            <w:sz w:val="44"/>
                            <w:szCs w:val="44"/>
                          </w:rPr>
                        </w:pPr>
                        <w:r>
                          <w:rPr>
                            <w:sz w:val="44"/>
                            <w:szCs w:val="44"/>
                          </w:rPr>
                          <w:t>Password</w:t>
                        </w:r>
                      </w:p>
                    </w:txbxContent>
                  </v:textbox>
                </v:shape>
                <v:shape id="Text Box 5" o:spid="_x0000_s1037" type="#_x0000_t202" style="position:absolute;left:31394;top:29184;width:19126;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" fillcolor="white [3201]" strokeweight=".5pt">
                  <v:textbox>
                    <w:txbxContent>
                      <w:p w14:paraId="37007BC1" w14:textId="77777777" w:rsidR="00093C3C" w:rsidRPr="0015668A" w:rsidRDefault="00093C3C" w:rsidP="00093C3C">
                        <w:pPr>
                          <w:jc w:val="center"/>
                          <w:rPr>
                            <w:sz w:val="44"/>
                            <w:szCs w:val="44"/>
                          </w:rPr>
                        </w:pPr>
                        <w:r>
                          <w:rPr>
                            <w:sz w:val="44"/>
                            <w:szCs w:val="44"/>
                          </w:rPr>
                          <w:t xml:space="preserve">Login Button                                                           </w:t>
                        </w:r>
                      </w:p>
                    </w:txbxContent>
                  </v:textbox>
                </v:shape>
                <w10:wrap anchorx="margin"/>
              </v:group>
            </w:pict>
          </mc:Fallback>
        </mc:AlternateContent>
      </w:r>
    </w:p>
    <w:p w14:paraId="496FC69C" w14:textId="401DE268" w:rsidR="00093C3C" w:rsidRDefault="00093C3C" w:rsidP="00093C3C"/>
    <w:p w14:paraId="602328CF" w14:textId="77777777" w:rsidR="00093C3C" w:rsidRDefault="00093C3C" w:rsidP="00093C3C"/>
    <w:p w14:paraId="3FE17ABF" w14:textId="77777777" w:rsidR="00093C3C" w:rsidRDefault="00093C3C" w:rsidP="00093C3C"/>
    <w:p w14:paraId="482EBA4B" w14:textId="77777777" w:rsidR="00093C3C" w:rsidRDefault="00093C3C" w:rsidP="00093C3C"/>
    <w:p w14:paraId="43AD9EF8" w14:textId="090BC9B2" w:rsidR="00093C3C" w:rsidRPr="005F27A8" w:rsidRDefault="00093C3C" w:rsidP="00093C3C">
      <w:pPr>
        <w:rPr>
          <w:sz w:val="36"/>
          <w:szCs w:val="36"/>
          <w:u w:val="single"/>
        </w:rPr>
      </w:pPr>
    </w:p>
    <w:p w14:paraId="76B8741F" w14:textId="77777777" w:rsidR="00093C3C" w:rsidRDefault="00093C3C" w:rsidP="00093C3C"/>
    <w:p w14:paraId="1D4BB5E9" w14:textId="77777777" w:rsidR="00093C3C" w:rsidRDefault="00093C3C" w:rsidP="00093C3C"/>
    <w:p w14:paraId="7C8E6DCE" w14:textId="17BAE8C6" w:rsidR="00093C3C" w:rsidRPr="005F27A8" w:rsidRDefault="00093C3C" w:rsidP="00093C3C">
      <w:pPr>
        <w:rPr>
          <w:sz w:val="36"/>
          <w:szCs w:val="36"/>
          <w:u w:val="single"/>
        </w:rPr>
      </w:pPr>
    </w:p>
    <w:p w14:paraId="7F176095" w14:textId="77777777" w:rsidR="00093C3C" w:rsidRDefault="00093C3C" w:rsidP="00093C3C"/>
    <w:p w14:paraId="3EE131EF" w14:textId="77777777" w:rsidR="00093C3C" w:rsidRDefault="00093C3C" w:rsidP="00093C3C"/>
    <w:p w14:paraId="6CFD6F3D" w14:textId="77777777" w:rsidR="00093C3C" w:rsidRDefault="00093C3C" w:rsidP="00093C3C">
      <w:pPr>
        <w:rPr>
          <w:sz w:val="36"/>
          <w:szCs w:val="36"/>
          <w:u w:val="single"/>
        </w:rPr>
      </w:pPr>
    </w:p>
    <w:p w14:paraId="24410CAA" w14:textId="1B823379" w:rsidR="00093C3C" w:rsidRPr="005F27A8" w:rsidRDefault="00093C3C" w:rsidP="00093C3C">
      <w:pPr>
        <w:rPr>
          <w:sz w:val="36"/>
          <w:szCs w:val="36"/>
          <w:u w:val="single"/>
        </w:rPr>
      </w:pPr>
      <w:r>
        <w:rPr>
          <w:sz w:val="36"/>
          <w:szCs w:val="36"/>
          <w:u w:val="single"/>
        </w:rPr>
        <w:t>User Signup Page</w:t>
      </w:r>
      <w:r w:rsidRPr="005F27A8">
        <w:rPr>
          <w:sz w:val="36"/>
          <w:szCs w:val="36"/>
          <w:u w:val="single"/>
        </w:rPr>
        <w:t>.</w:t>
      </w:r>
    </w:p>
    <w:p w14:paraId="6E8F9F7C" w14:textId="2B2A9426" w:rsidR="00093C3C" w:rsidRDefault="00093C3C" w:rsidP="00093C3C">
      <w:r>
        <w:rPr>
          <w:noProof/>
        </w:rPr>
        <mc:AlternateContent>
          <mc:Choice Requires="wpg">
            <w:drawing>
              <wp:anchor distT="0" distB="0" distL="114300" distR="114300" simplePos="0" relativeHeight="251660288" behindDoc="0" locked="0" layoutInCell="1" allowOverlap="1" wp14:anchorId="591DAA41" wp14:editId="35329245">
                <wp:simplePos x="0" y="0"/>
                <wp:positionH relativeFrom="column">
                  <wp:posOffset>22860</wp:posOffset>
                </wp:positionH>
                <wp:positionV relativeFrom="paragraph">
                  <wp:posOffset>156210</wp:posOffset>
                </wp:positionV>
                <wp:extent cx="5311140" cy="3581400"/>
                <wp:effectExtent l="0" t="0" r="22860" b="19050"/>
                <wp:wrapNone/>
                <wp:docPr id="1614756977" name="Group 8"/>
                <wp:cNvGraphicFramePr/>
                <a:graphic xmlns:a="http://schemas.openxmlformats.org/drawingml/2006/main">
                  <a:graphicData uri="http://schemas.microsoft.com/office/word/2010/wordprocessingGroup">
                    <wpg:wgp>
                      <wpg:cNvGrpSpPr/>
                      <wpg:grpSpPr>
                        <a:xfrm>
                          <a:off x="0" y="0"/>
                          <a:ext cx="5311140" cy="3581400"/>
                          <a:chOff x="0" y="0"/>
                          <a:chExt cx="5311140" cy="3581400"/>
                        </a:xfrm>
                      </wpg:grpSpPr>
                      <wps:wsp>
                        <wps:cNvPr id="511042331" name="Rectangle 1"/>
                        <wps:cNvSpPr/>
                        <wps:spPr>
                          <a:xfrm>
                            <a:off x="0" y="0"/>
                            <a:ext cx="5311140" cy="3581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9359376" name="Rectangle 2"/>
                        <wps:cNvSpPr/>
                        <wps:spPr>
                          <a:xfrm>
                            <a:off x="76200" y="586740"/>
                            <a:ext cx="2034540" cy="29108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9840205" name="Rectangle 2"/>
                        <wps:cNvSpPr/>
                        <wps:spPr>
                          <a:xfrm>
                            <a:off x="2202180" y="586740"/>
                            <a:ext cx="3032760" cy="29032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6049724" name="Text Box 5"/>
                        <wps:cNvSpPr txBox="1"/>
                        <wps:spPr>
                          <a:xfrm>
                            <a:off x="99060" y="91440"/>
                            <a:ext cx="3817620" cy="403860"/>
                          </a:xfrm>
                          <a:prstGeom prst="rect">
                            <a:avLst/>
                          </a:prstGeom>
                          <a:solidFill>
                            <a:schemeClr val="lt1"/>
                          </a:solidFill>
                          <a:ln w="6350">
                            <a:solidFill>
                              <a:prstClr val="black"/>
                            </a:solidFill>
                          </a:ln>
                        </wps:spPr>
                        <wps:txbx>
                          <w:txbxContent>
                            <w:p w14:paraId="28987853" w14:textId="77777777" w:rsidR="00093C3C" w:rsidRPr="0015668A" w:rsidRDefault="00093C3C" w:rsidP="00093C3C">
                              <w:pPr>
                                <w:jc w:val="center"/>
                                <w:rPr>
                                  <w:sz w:val="44"/>
                                  <w:szCs w:val="44"/>
                                </w:rPr>
                              </w:pPr>
                              <w:r w:rsidRPr="0015668A">
                                <w:rPr>
                                  <w:sz w:val="44"/>
                                  <w:szCs w:val="44"/>
                                </w:rP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792924" name="Text Box 5"/>
                        <wps:cNvSpPr txBox="1"/>
                        <wps:spPr>
                          <a:xfrm>
                            <a:off x="121920" y="701040"/>
                            <a:ext cx="1813560" cy="2689860"/>
                          </a:xfrm>
                          <a:prstGeom prst="rect">
                            <a:avLst/>
                          </a:prstGeom>
                          <a:solidFill>
                            <a:schemeClr val="lt1"/>
                          </a:solidFill>
                          <a:ln w="6350">
                            <a:solidFill>
                              <a:prstClr val="black"/>
                            </a:solidFill>
                          </a:ln>
                        </wps:spPr>
                        <wps:txbx>
                          <w:txbxContent>
                            <w:p w14:paraId="7C4CE07D" w14:textId="77777777" w:rsidR="00093C3C" w:rsidRPr="0015668A" w:rsidRDefault="00093C3C" w:rsidP="00093C3C">
                              <w:pPr>
                                <w:rPr>
                                  <w:sz w:val="44"/>
                                  <w:szCs w:val="44"/>
                                </w:rPr>
                              </w:pPr>
                              <w:r>
                                <w:rPr>
                                  <w:sz w:val="44"/>
                                  <w:szCs w:val="44"/>
                                </w:rP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2739750" name="Text Box 5"/>
                        <wps:cNvSpPr txBox="1"/>
                        <wps:spPr>
                          <a:xfrm>
                            <a:off x="4152900" y="99060"/>
                            <a:ext cx="944880" cy="388620"/>
                          </a:xfrm>
                          <a:prstGeom prst="rect">
                            <a:avLst/>
                          </a:prstGeom>
                          <a:solidFill>
                            <a:schemeClr val="lt1"/>
                          </a:solidFill>
                          <a:ln w="6350">
                            <a:solidFill>
                              <a:prstClr val="black"/>
                            </a:solidFill>
                          </a:ln>
                        </wps:spPr>
                        <wps:txbx>
                          <w:txbxContent>
                            <w:p w14:paraId="2C4D2189" w14:textId="77777777" w:rsidR="00093C3C" w:rsidRPr="0015668A" w:rsidRDefault="00093C3C" w:rsidP="00093C3C">
                              <w:pPr>
                                <w:jc w:val="center"/>
                                <w:rPr>
                                  <w:sz w:val="44"/>
                                  <w:szCs w:val="44"/>
                                </w:rPr>
                              </w:pPr>
                              <w:r>
                                <w:rPr>
                                  <w:sz w:val="44"/>
                                  <w:szCs w:val="44"/>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1445870" name="Text Box 5"/>
                        <wps:cNvSpPr txBox="1"/>
                        <wps:spPr>
                          <a:xfrm>
                            <a:off x="2392680" y="685800"/>
                            <a:ext cx="2735580" cy="411480"/>
                          </a:xfrm>
                          <a:prstGeom prst="rect">
                            <a:avLst/>
                          </a:prstGeom>
                          <a:solidFill>
                            <a:schemeClr val="lt1"/>
                          </a:solidFill>
                          <a:ln w="6350">
                            <a:solidFill>
                              <a:prstClr val="black"/>
                            </a:solidFill>
                          </a:ln>
                        </wps:spPr>
                        <wps:txbx>
                          <w:txbxContent>
                            <w:p w14:paraId="260C3DA4" w14:textId="77777777" w:rsidR="00093C3C" w:rsidRPr="0015668A" w:rsidRDefault="00093C3C" w:rsidP="00093C3C">
                              <w:pPr>
                                <w:jc w:val="center"/>
                                <w:rPr>
                                  <w:sz w:val="44"/>
                                  <w:szCs w:val="44"/>
                                </w:rPr>
                              </w:pPr>
                              <w:proofErr w:type="gramStart"/>
                              <w:r>
                                <w:rPr>
                                  <w:sz w:val="44"/>
                                  <w:szCs w:val="44"/>
                                </w:rPr>
                                <w:t>User Name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856343" name="Text Box 5"/>
                        <wps:cNvSpPr txBox="1"/>
                        <wps:spPr>
                          <a:xfrm>
                            <a:off x="2377440" y="1219200"/>
                            <a:ext cx="2743200" cy="388620"/>
                          </a:xfrm>
                          <a:prstGeom prst="rect">
                            <a:avLst/>
                          </a:prstGeom>
                          <a:solidFill>
                            <a:schemeClr val="lt1"/>
                          </a:solidFill>
                          <a:ln w="6350">
                            <a:solidFill>
                              <a:prstClr val="black"/>
                            </a:solidFill>
                          </a:ln>
                        </wps:spPr>
                        <wps:txbx>
                          <w:txbxContent>
                            <w:p w14:paraId="3EA5913F" w14:textId="77777777" w:rsidR="00093C3C" w:rsidRPr="0015668A" w:rsidRDefault="00093C3C" w:rsidP="00093C3C">
                              <w:pPr>
                                <w:jc w:val="center"/>
                                <w:rPr>
                                  <w:sz w:val="44"/>
                                  <w:szCs w:val="44"/>
                                </w:rPr>
                              </w:pPr>
                              <w:r>
                                <w:rPr>
                                  <w:sz w:val="44"/>
                                  <w:szCs w:val="44"/>
                                </w:rP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5263126" name="Text Box 5"/>
                        <wps:cNvSpPr txBox="1"/>
                        <wps:spPr>
                          <a:xfrm>
                            <a:off x="2377440" y="1737360"/>
                            <a:ext cx="2750820" cy="388620"/>
                          </a:xfrm>
                          <a:prstGeom prst="rect">
                            <a:avLst/>
                          </a:prstGeom>
                          <a:solidFill>
                            <a:schemeClr val="lt1"/>
                          </a:solidFill>
                          <a:ln w="6350">
                            <a:solidFill>
                              <a:prstClr val="black"/>
                            </a:solidFill>
                          </a:ln>
                        </wps:spPr>
                        <wps:txbx>
                          <w:txbxContent>
                            <w:p w14:paraId="70C20177" w14:textId="77777777" w:rsidR="00093C3C" w:rsidRPr="0015668A" w:rsidRDefault="00093C3C" w:rsidP="00093C3C">
                              <w:pPr>
                                <w:jc w:val="center"/>
                                <w:rPr>
                                  <w:sz w:val="44"/>
                                  <w:szCs w:val="44"/>
                                </w:rPr>
                              </w:pPr>
                              <w:r>
                                <w:rPr>
                                  <w:sz w:val="44"/>
                                  <w:szCs w:val="44"/>
                                </w:rPr>
                                <w:t>Phone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6777521" name="Text Box 5"/>
                        <wps:cNvSpPr txBox="1"/>
                        <wps:spPr>
                          <a:xfrm>
                            <a:off x="2377440" y="2293620"/>
                            <a:ext cx="2727960" cy="403860"/>
                          </a:xfrm>
                          <a:prstGeom prst="rect">
                            <a:avLst/>
                          </a:prstGeom>
                          <a:solidFill>
                            <a:schemeClr val="lt1"/>
                          </a:solidFill>
                          <a:ln w="6350">
                            <a:solidFill>
                              <a:prstClr val="black"/>
                            </a:solidFill>
                          </a:ln>
                        </wps:spPr>
                        <wps:txbx>
                          <w:txbxContent>
                            <w:p w14:paraId="5DBF1B6E" w14:textId="77777777" w:rsidR="00093C3C" w:rsidRPr="0015668A" w:rsidRDefault="00093C3C" w:rsidP="00093C3C">
                              <w:pPr>
                                <w:jc w:val="center"/>
                                <w:rPr>
                                  <w:sz w:val="44"/>
                                  <w:szCs w:val="44"/>
                                </w:rPr>
                              </w:pPr>
                              <w:r>
                                <w:rPr>
                                  <w:sz w:val="44"/>
                                  <w:szCs w:val="44"/>
                                </w:rPr>
                                <w:t xml:space="preserve">Email Address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3781956" name="Text Box 5"/>
                        <wps:cNvSpPr txBox="1"/>
                        <wps:spPr>
                          <a:xfrm>
                            <a:off x="2392680" y="2956560"/>
                            <a:ext cx="2324100" cy="403860"/>
                          </a:xfrm>
                          <a:prstGeom prst="rect">
                            <a:avLst/>
                          </a:prstGeom>
                          <a:solidFill>
                            <a:schemeClr val="lt1"/>
                          </a:solidFill>
                          <a:ln w="6350">
                            <a:solidFill>
                              <a:prstClr val="black"/>
                            </a:solidFill>
                          </a:ln>
                        </wps:spPr>
                        <wps:txbx>
                          <w:txbxContent>
                            <w:p w14:paraId="078C25B4" w14:textId="77777777" w:rsidR="00093C3C" w:rsidRPr="0015668A" w:rsidRDefault="00093C3C" w:rsidP="00093C3C">
                              <w:pPr>
                                <w:jc w:val="center"/>
                                <w:rPr>
                                  <w:sz w:val="44"/>
                                  <w:szCs w:val="44"/>
                                </w:rPr>
                              </w:pPr>
                              <w:r>
                                <w:rPr>
                                  <w:sz w:val="44"/>
                                  <w:szCs w:val="44"/>
                                </w:rPr>
                                <w:t xml:space="preserve">Sign Up Button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91DAA41" id="Group 8" o:spid="_x0000_s1038" style="position:absolute;margin-left:1.8pt;margin-top:12.3pt;width:418.2pt;height:282pt;z-index:251660288" coordsize="53111,35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">
                <v:rect id="Rectangle 1" o:spid="_x0000_s1039" style="position:absolute;width:53111;height:35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" fillcolor="white [3201]" strokecolor="#4ea72e [3209]" strokeweight="1pt"/>
                <v:rect id="Rectangle 2" o:spid="_x0000_s1040" style="position:absolute;left:762;top:5867;width:20345;height:29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" fillcolor="white [3201]" strokecolor="#4ea72e [3209]" strokeweight="1pt"/>
                <v:rect id="Rectangle 2" o:spid="_x0000_s1041" style="position:absolute;left:22021;top:5867;width:30328;height:29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" fillcolor="white [3201]" strokecolor="#4ea72e [3209]" strokeweight="1pt"/>
                <v:shape id="Text Box 5" o:spid="_x0000_s1042" type="#_x0000_t202" style="position:absolute;left:990;top:914;width:38176;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" fillcolor="white [3201]" strokeweight=".5pt">
                  <v:textbox>
                    <w:txbxContent>
                      <w:p w14:paraId="28987853" w14:textId="77777777" w:rsidR="00093C3C" w:rsidRPr="0015668A" w:rsidRDefault="00093C3C" w:rsidP="00093C3C">
                        <w:pPr>
                          <w:jc w:val="center"/>
                          <w:rPr>
                            <w:sz w:val="44"/>
                            <w:szCs w:val="44"/>
                          </w:rPr>
                        </w:pPr>
                        <w:r w:rsidRPr="0015668A">
                          <w:rPr>
                            <w:sz w:val="44"/>
                            <w:szCs w:val="44"/>
                          </w:rPr>
                          <w:t>Title</w:t>
                        </w:r>
                      </w:p>
                    </w:txbxContent>
                  </v:textbox>
                </v:shape>
                <v:shape id="Text Box 5" o:spid="_x0000_s1043" type="#_x0000_t202" style="position:absolute;left:1219;top:7010;width:18135;height:26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" fillcolor="white [3201]" strokeweight=".5pt">
                  <v:textbox>
                    <w:txbxContent>
                      <w:p w14:paraId="7C4CE07D" w14:textId="77777777" w:rsidR="00093C3C" w:rsidRPr="0015668A" w:rsidRDefault="00093C3C" w:rsidP="00093C3C">
                        <w:pPr>
                          <w:rPr>
                            <w:sz w:val="44"/>
                            <w:szCs w:val="44"/>
                          </w:rPr>
                        </w:pPr>
                        <w:r>
                          <w:rPr>
                            <w:sz w:val="44"/>
                            <w:szCs w:val="44"/>
                          </w:rPr>
                          <w:t>Image</w:t>
                        </w:r>
                      </w:p>
                    </w:txbxContent>
                  </v:textbox>
                </v:shape>
                <v:shape id="Text Box 5" o:spid="_x0000_s1044" type="#_x0000_t202" style="position:absolute;left:41529;top:990;width:9448;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" fillcolor="white [3201]" strokeweight=".5pt">
                  <v:textbox>
                    <w:txbxContent>
                      <w:p w14:paraId="2C4D2189" w14:textId="77777777" w:rsidR="00093C3C" w:rsidRPr="0015668A" w:rsidRDefault="00093C3C" w:rsidP="00093C3C">
                        <w:pPr>
                          <w:jc w:val="center"/>
                          <w:rPr>
                            <w:sz w:val="44"/>
                            <w:szCs w:val="44"/>
                          </w:rPr>
                        </w:pPr>
                        <w:r>
                          <w:rPr>
                            <w:sz w:val="44"/>
                            <w:szCs w:val="44"/>
                          </w:rPr>
                          <w:t>Logo</w:t>
                        </w:r>
                      </w:p>
                    </w:txbxContent>
                  </v:textbox>
                </v:shape>
                <v:shape id="Text Box 5" o:spid="_x0000_s1045" type="#_x0000_t202" style="position:absolute;left:23926;top:6858;width:27356;height:4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" fillcolor="white [3201]" strokeweight=".5pt">
                  <v:textbox>
                    <w:txbxContent>
                      <w:p w14:paraId="260C3DA4" w14:textId="77777777" w:rsidR="00093C3C" w:rsidRPr="0015668A" w:rsidRDefault="00093C3C" w:rsidP="00093C3C">
                        <w:pPr>
                          <w:jc w:val="center"/>
                          <w:rPr>
                            <w:sz w:val="44"/>
                            <w:szCs w:val="44"/>
                          </w:rPr>
                        </w:pPr>
                        <w:proofErr w:type="gramStart"/>
                        <w:r>
                          <w:rPr>
                            <w:sz w:val="44"/>
                            <w:szCs w:val="44"/>
                          </w:rPr>
                          <w:t>User Name</w:t>
                        </w:r>
                        <w:proofErr w:type="gramEnd"/>
                      </w:p>
                    </w:txbxContent>
                  </v:textbox>
                </v:shape>
                <v:shape id="Text Box 5" o:spid="_x0000_s1046" type="#_x0000_t202" style="position:absolute;left:23774;top:12192;width:27432;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" fillcolor="white [3201]" strokeweight=".5pt">
                  <v:textbox>
                    <w:txbxContent>
                      <w:p w14:paraId="3EA5913F" w14:textId="77777777" w:rsidR="00093C3C" w:rsidRPr="0015668A" w:rsidRDefault="00093C3C" w:rsidP="00093C3C">
                        <w:pPr>
                          <w:jc w:val="center"/>
                          <w:rPr>
                            <w:sz w:val="44"/>
                            <w:szCs w:val="44"/>
                          </w:rPr>
                        </w:pPr>
                        <w:r>
                          <w:rPr>
                            <w:sz w:val="44"/>
                            <w:szCs w:val="44"/>
                          </w:rPr>
                          <w:t>Password</w:t>
                        </w:r>
                      </w:p>
                    </w:txbxContent>
                  </v:textbox>
                </v:shape>
                <v:shape id="Text Box 5" o:spid="_x0000_s1047" type="#_x0000_t202" style="position:absolute;left:23774;top:17373;width:27508;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" fillcolor="white [3201]" strokeweight=".5pt">
                  <v:textbox>
                    <w:txbxContent>
                      <w:p w14:paraId="70C20177" w14:textId="77777777" w:rsidR="00093C3C" w:rsidRPr="0015668A" w:rsidRDefault="00093C3C" w:rsidP="00093C3C">
                        <w:pPr>
                          <w:jc w:val="center"/>
                          <w:rPr>
                            <w:sz w:val="44"/>
                            <w:szCs w:val="44"/>
                          </w:rPr>
                        </w:pPr>
                        <w:r>
                          <w:rPr>
                            <w:sz w:val="44"/>
                            <w:szCs w:val="44"/>
                          </w:rPr>
                          <w:t>Phone Number</w:t>
                        </w:r>
                      </w:p>
                    </w:txbxContent>
                  </v:textbox>
                </v:shape>
                <v:shape id="Text Box 5" o:spid="_x0000_s1048" type="#_x0000_t202" style="position:absolute;left:23774;top:22936;width:27280;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" fillcolor="white [3201]" strokeweight=".5pt">
                  <v:textbox>
                    <w:txbxContent>
                      <w:p w14:paraId="5DBF1B6E" w14:textId="77777777" w:rsidR="00093C3C" w:rsidRPr="0015668A" w:rsidRDefault="00093C3C" w:rsidP="00093C3C">
                        <w:pPr>
                          <w:jc w:val="center"/>
                          <w:rPr>
                            <w:sz w:val="44"/>
                            <w:szCs w:val="44"/>
                          </w:rPr>
                        </w:pPr>
                        <w:r>
                          <w:rPr>
                            <w:sz w:val="44"/>
                            <w:szCs w:val="44"/>
                          </w:rPr>
                          <w:t xml:space="preserve">Email Address                                                         </w:t>
                        </w:r>
                      </w:p>
                    </w:txbxContent>
                  </v:textbox>
                </v:shape>
                <v:shape id="Text Box 5" o:spid="_x0000_s1049" type="#_x0000_t202" style="position:absolute;left:23926;top:29565;width:23241;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" fillcolor="white [3201]" strokeweight=".5pt">
                  <v:textbox>
                    <w:txbxContent>
                      <w:p w14:paraId="078C25B4" w14:textId="77777777" w:rsidR="00093C3C" w:rsidRPr="0015668A" w:rsidRDefault="00093C3C" w:rsidP="00093C3C">
                        <w:pPr>
                          <w:jc w:val="center"/>
                          <w:rPr>
                            <w:sz w:val="44"/>
                            <w:szCs w:val="44"/>
                          </w:rPr>
                        </w:pPr>
                        <w:r>
                          <w:rPr>
                            <w:sz w:val="44"/>
                            <w:szCs w:val="44"/>
                          </w:rPr>
                          <w:t xml:space="preserve">Sign Up Button                                                        </w:t>
                        </w:r>
                      </w:p>
                    </w:txbxContent>
                  </v:textbox>
                </v:shape>
              </v:group>
            </w:pict>
          </mc:Fallback>
        </mc:AlternateContent>
      </w:r>
    </w:p>
    <w:p w14:paraId="16E64E10" w14:textId="77777777" w:rsidR="00093C3C" w:rsidRDefault="00093C3C" w:rsidP="00093C3C"/>
    <w:p w14:paraId="1C4D7296" w14:textId="77777777" w:rsidR="00093C3C" w:rsidRDefault="00093C3C" w:rsidP="00093C3C"/>
    <w:p w14:paraId="6231B5DD" w14:textId="77777777" w:rsidR="00093C3C" w:rsidRDefault="00093C3C" w:rsidP="00093C3C"/>
    <w:p w14:paraId="281AC32B" w14:textId="77777777" w:rsidR="00093C3C" w:rsidRDefault="00093C3C" w:rsidP="00093C3C"/>
    <w:p w14:paraId="25BE00F8" w14:textId="77777777" w:rsidR="00093C3C" w:rsidRDefault="00093C3C" w:rsidP="00093C3C"/>
    <w:p w14:paraId="0537F45A" w14:textId="77777777" w:rsidR="00093C3C" w:rsidRDefault="00093C3C" w:rsidP="00093C3C"/>
    <w:p w14:paraId="4EA5D465" w14:textId="77777777" w:rsidR="00093C3C" w:rsidRDefault="00093C3C" w:rsidP="00093C3C"/>
    <w:p w14:paraId="4AD20D45" w14:textId="77777777" w:rsidR="00093C3C" w:rsidRDefault="00093C3C" w:rsidP="00093C3C"/>
    <w:p w14:paraId="7753DD17" w14:textId="77777777" w:rsidR="00093C3C" w:rsidRDefault="00093C3C" w:rsidP="00093C3C"/>
    <w:p w14:paraId="6755B111" w14:textId="77777777" w:rsidR="00093C3C" w:rsidRDefault="00093C3C" w:rsidP="00093C3C"/>
    <w:p w14:paraId="5D76C0CD" w14:textId="77777777" w:rsidR="00093C3C" w:rsidRPr="005F27A8" w:rsidRDefault="00093C3C" w:rsidP="00093C3C">
      <w:pPr>
        <w:rPr>
          <w:sz w:val="36"/>
          <w:szCs w:val="36"/>
          <w:u w:val="single"/>
        </w:rPr>
      </w:pPr>
      <w:proofErr w:type="gramStart"/>
      <w:r>
        <w:rPr>
          <w:sz w:val="36"/>
          <w:szCs w:val="36"/>
          <w:u w:val="single"/>
        </w:rPr>
        <w:lastRenderedPageBreak/>
        <w:t xml:space="preserve">Admin </w:t>
      </w:r>
      <w:r w:rsidRPr="005F27A8">
        <w:rPr>
          <w:sz w:val="36"/>
          <w:szCs w:val="36"/>
          <w:u w:val="single"/>
        </w:rPr>
        <w:t xml:space="preserve"> Page</w:t>
      </w:r>
      <w:proofErr w:type="gramEnd"/>
      <w:r>
        <w:rPr>
          <w:sz w:val="36"/>
          <w:szCs w:val="36"/>
          <w:u w:val="single"/>
        </w:rPr>
        <w:t xml:space="preserve"> -Create New Collection Centre</w:t>
      </w:r>
      <w:r w:rsidRPr="005F27A8">
        <w:rPr>
          <w:sz w:val="36"/>
          <w:szCs w:val="36"/>
          <w:u w:val="single"/>
        </w:rPr>
        <w:t>.</w:t>
      </w:r>
    </w:p>
    <w:p w14:paraId="2FCF5A55" w14:textId="77777777" w:rsidR="00093C3C" w:rsidRDefault="00093C3C" w:rsidP="00093C3C">
      <w:r>
        <w:rPr>
          <w:noProof/>
        </w:rPr>
        <mc:AlternateContent>
          <mc:Choice Requires="wpg">
            <w:drawing>
              <wp:anchor distT="0" distB="0" distL="114300" distR="114300" simplePos="0" relativeHeight="251661312" behindDoc="0" locked="0" layoutInCell="1" allowOverlap="1" wp14:anchorId="00C6119C" wp14:editId="499E4C63">
                <wp:simplePos x="0" y="0"/>
                <wp:positionH relativeFrom="column">
                  <wp:posOffset>0</wp:posOffset>
                </wp:positionH>
                <wp:positionV relativeFrom="paragraph">
                  <wp:posOffset>176530</wp:posOffset>
                </wp:positionV>
                <wp:extent cx="5311140" cy="3581400"/>
                <wp:effectExtent l="0" t="0" r="22860" b="19050"/>
                <wp:wrapNone/>
                <wp:docPr id="1353289528" name="Group 9"/>
                <wp:cNvGraphicFramePr/>
                <a:graphic xmlns:a="http://schemas.openxmlformats.org/drawingml/2006/main">
                  <a:graphicData uri="http://schemas.microsoft.com/office/word/2010/wordprocessingGroup">
                    <wpg:wgp>
                      <wpg:cNvGrpSpPr/>
                      <wpg:grpSpPr>
                        <a:xfrm>
                          <a:off x="0" y="0"/>
                          <a:ext cx="5311140" cy="3581400"/>
                          <a:chOff x="0" y="0"/>
                          <a:chExt cx="5311140" cy="3581400"/>
                        </a:xfrm>
                      </wpg:grpSpPr>
                      <wps:wsp>
                        <wps:cNvPr id="764973028" name="Rectangle 1"/>
                        <wps:cNvSpPr/>
                        <wps:spPr>
                          <a:xfrm>
                            <a:off x="0" y="0"/>
                            <a:ext cx="5311140" cy="3581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006915" name="Rectangle 2"/>
                        <wps:cNvSpPr/>
                        <wps:spPr>
                          <a:xfrm>
                            <a:off x="76200" y="586740"/>
                            <a:ext cx="861060" cy="29108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2938569" name="Rectangle 2"/>
                        <wps:cNvSpPr/>
                        <wps:spPr>
                          <a:xfrm>
                            <a:off x="1021080" y="586740"/>
                            <a:ext cx="4213860" cy="29032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8148657" name="Text Box 5"/>
                        <wps:cNvSpPr txBox="1"/>
                        <wps:spPr>
                          <a:xfrm>
                            <a:off x="99060" y="91440"/>
                            <a:ext cx="3817620" cy="403860"/>
                          </a:xfrm>
                          <a:prstGeom prst="rect">
                            <a:avLst/>
                          </a:prstGeom>
                          <a:solidFill>
                            <a:schemeClr val="lt1"/>
                          </a:solidFill>
                          <a:ln w="6350">
                            <a:solidFill>
                              <a:prstClr val="black"/>
                            </a:solidFill>
                          </a:ln>
                        </wps:spPr>
                        <wps:txbx>
                          <w:txbxContent>
                            <w:p w14:paraId="268F1C98" w14:textId="77777777" w:rsidR="00093C3C" w:rsidRPr="0015668A" w:rsidRDefault="00093C3C" w:rsidP="00093C3C">
                              <w:pPr>
                                <w:jc w:val="center"/>
                                <w:rPr>
                                  <w:sz w:val="44"/>
                                  <w:szCs w:val="44"/>
                                </w:rPr>
                              </w:pPr>
                              <w:r w:rsidRPr="0015668A">
                                <w:rPr>
                                  <w:sz w:val="44"/>
                                  <w:szCs w:val="44"/>
                                </w:rP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3531503" name="Text Box 5"/>
                        <wps:cNvSpPr txBox="1"/>
                        <wps:spPr>
                          <a:xfrm>
                            <a:off x="121920" y="701040"/>
                            <a:ext cx="746760" cy="2689860"/>
                          </a:xfrm>
                          <a:prstGeom prst="rect">
                            <a:avLst/>
                          </a:prstGeom>
                          <a:solidFill>
                            <a:schemeClr val="lt1"/>
                          </a:solidFill>
                          <a:ln w="6350">
                            <a:solidFill>
                              <a:prstClr val="black"/>
                            </a:solidFill>
                          </a:ln>
                        </wps:spPr>
                        <wps:txbx>
                          <w:txbxContent>
                            <w:p w14:paraId="5B48C184" w14:textId="77777777" w:rsidR="00093C3C" w:rsidRPr="0015668A" w:rsidRDefault="00093C3C" w:rsidP="00093C3C">
                              <w:pPr>
                                <w:rPr>
                                  <w:sz w:val="44"/>
                                  <w:szCs w:val="44"/>
                                </w:rPr>
                              </w:pPr>
                              <w:r>
                                <w:rPr>
                                  <w:sz w:val="44"/>
                                  <w:szCs w:val="44"/>
                                </w:rPr>
                                <w:t>Menu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7185003" name="Text Box 5"/>
                        <wps:cNvSpPr txBox="1"/>
                        <wps:spPr>
                          <a:xfrm>
                            <a:off x="4152900" y="99060"/>
                            <a:ext cx="944880" cy="388620"/>
                          </a:xfrm>
                          <a:prstGeom prst="rect">
                            <a:avLst/>
                          </a:prstGeom>
                          <a:solidFill>
                            <a:schemeClr val="lt1"/>
                          </a:solidFill>
                          <a:ln w="6350">
                            <a:solidFill>
                              <a:prstClr val="black"/>
                            </a:solidFill>
                          </a:ln>
                        </wps:spPr>
                        <wps:txbx>
                          <w:txbxContent>
                            <w:p w14:paraId="1134DE0A" w14:textId="77777777" w:rsidR="00093C3C" w:rsidRPr="0015668A" w:rsidRDefault="00093C3C" w:rsidP="00093C3C">
                              <w:pPr>
                                <w:jc w:val="center"/>
                                <w:rPr>
                                  <w:sz w:val="44"/>
                                  <w:szCs w:val="44"/>
                                </w:rPr>
                              </w:pPr>
                              <w:r>
                                <w:rPr>
                                  <w:sz w:val="44"/>
                                  <w:szCs w:val="44"/>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7729479" name="Text Box 5"/>
                        <wps:cNvSpPr txBox="1"/>
                        <wps:spPr>
                          <a:xfrm>
                            <a:off x="1158240" y="685800"/>
                            <a:ext cx="3970020" cy="411480"/>
                          </a:xfrm>
                          <a:prstGeom prst="rect">
                            <a:avLst/>
                          </a:prstGeom>
                          <a:solidFill>
                            <a:schemeClr val="lt1"/>
                          </a:solidFill>
                          <a:ln w="6350">
                            <a:solidFill>
                              <a:prstClr val="black"/>
                            </a:solidFill>
                          </a:ln>
                        </wps:spPr>
                        <wps:txbx>
                          <w:txbxContent>
                            <w:p w14:paraId="3436ED7D" w14:textId="77777777" w:rsidR="00093C3C" w:rsidRPr="0015668A" w:rsidRDefault="00093C3C" w:rsidP="00093C3C">
                              <w:pPr>
                                <w:jc w:val="center"/>
                                <w:rPr>
                                  <w:sz w:val="44"/>
                                  <w:szCs w:val="44"/>
                                </w:rPr>
                              </w:pPr>
                              <w:r>
                                <w:rPr>
                                  <w:sz w:val="44"/>
                                  <w:szCs w:val="44"/>
                                </w:rPr>
                                <w:t>Collection Center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8163375" name="Text Box 5"/>
                        <wps:cNvSpPr txBox="1"/>
                        <wps:spPr>
                          <a:xfrm>
                            <a:off x="1165860" y="1219200"/>
                            <a:ext cx="3954780" cy="388620"/>
                          </a:xfrm>
                          <a:prstGeom prst="rect">
                            <a:avLst/>
                          </a:prstGeom>
                          <a:solidFill>
                            <a:schemeClr val="lt1"/>
                          </a:solidFill>
                          <a:ln w="6350">
                            <a:solidFill>
                              <a:prstClr val="black"/>
                            </a:solidFill>
                          </a:ln>
                        </wps:spPr>
                        <wps:txbx>
                          <w:txbxContent>
                            <w:p w14:paraId="3A41B5AB" w14:textId="77777777" w:rsidR="00093C3C" w:rsidRPr="0015668A" w:rsidRDefault="00093C3C" w:rsidP="00093C3C">
                              <w:pPr>
                                <w:jc w:val="center"/>
                                <w:rPr>
                                  <w:sz w:val="44"/>
                                  <w:szCs w:val="44"/>
                                </w:rPr>
                              </w:pPr>
                              <w:r>
                                <w:rPr>
                                  <w:sz w:val="44"/>
                                  <w:szCs w:val="44"/>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5431102" name="Text Box 5"/>
                        <wps:cNvSpPr txBox="1"/>
                        <wps:spPr>
                          <a:xfrm>
                            <a:off x="1196340" y="1737360"/>
                            <a:ext cx="3931920" cy="388620"/>
                          </a:xfrm>
                          <a:prstGeom prst="rect">
                            <a:avLst/>
                          </a:prstGeom>
                          <a:solidFill>
                            <a:schemeClr val="lt1"/>
                          </a:solidFill>
                          <a:ln w="6350">
                            <a:solidFill>
                              <a:prstClr val="black"/>
                            </a:solidFill>
                          </a:ln>
                        </wps:spPr>
                        <wps:txbx>
                          <w:txbxContent>
                            <w:p w14:paraId="05E3321F" w14:textId="77777777" w:rsidR="00093C3C" w:rsidRPr="0015668A" w:rsidRDefault="00093C3C" w:rsidP="00093C3C">
                              <w:pPr>
                                <w:jc w:val="center"/>
                                <w:rPr>
                                  <w:sz w:val="44"/>
                                  <w:szCs w:val="44"/>
                                </w:rPr>
                              </w:pPr>
                              <w:r>
                                <w:rPr>
                                  <w:sz w:val="44"/>
                                  <w:szCs w:val="44"/>
                                </w:rPr>
                                <w:t>Phone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5860660" name="Text Box 5"/>
                        <wps:cNvSpPr txBox="1"/>
                        <wps:spPr>
                          <a:xfrm>
                            <a:off x="1242060" y="2293620"/>
                            <a:ext cx="3863340" cy="403860"/>
                          </a:xfrm>
                          <a:prstGeom prst="rect">
                            <a:avLst/>
                          </a:prstGeom>
                          <a:solidFill>
                            <a:schemeClr val="lt1"/>
                          </a:solidFill>
                          <a:ln w="6350">
                            <a:solidFill>
                              <a:prstClr val="black"/>
                            </a:solidFill>
                          </a:ln>
                        </wps:spPr>
                        <wps:txbx>
                          <w:txbxContent>
                            <w:p w14:paraId="7806904C" w14:textId="77777777" w:rsidR="00093C3C" w:rsidRPr="0015668A" w:rsidRDefault="00093C3C" w:rsidP="00093C3C">
                              <w:pPr>
                                <w:jc w:val="center"/>
                                <w:rPr>
                                  <w:sz w:val="44"/>
                                  <w:szCs w:val="44"/>
                                </w:rPr>
                              </w:pPr>
                              <w:r>
                                <w:rPr>
                                  <w:sz w:val="44"/>
                                  <w:szCs w:val="44"/>
                                </w:rPr>
                                <w:t xml:space="preserve">Email Address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5422597" name="Text Box 5"/>
                        <wps:cNvSpPr txBox="1"/>
                        <wps:spPr>
                          <a:xfrm>
                            <a:off x="2156460" y="2849880"/>
                            <a:ext cx="2324100" cy="403860"/>
                          </a:xfrm>
                          <a:prstGeom prst="rect">
                            <a:avLst/>
                          </a:prstGeom>
                          <a:solidFill>
                            <a:schemeClr val="lt1"/>
                          </a:solidFill>
                          <a:ln w="6350">
                            <a:solidFill>
                              <a:prstClr val="black"/>
                            </a:solidFill>
                          </a:ln>
                        </wps:spPr>
                        <wps:txbx>
                          <w:txbxContent>
                            <w:p w14:paraId="2EDAA6ED" w14:textId="77777777" w:rsidR="00093C3C" w:rsidRPr="0015668A" w:rsidRDefault="00093C3C" w:rsidP="00093C3C">
                              <w:pPr>
                                <w:jc w:val="center"/>
                                <w:rPr>
                                  <w:sz w:val="44"/>
                                  <w:szCs w:val="44"/>
                                </w:rPr>
                              </w:pPr>
                              <w:r>
                                <w:rPr>
                                  <w:sz w:val="44"/>
                                  <w:szCs w:val="44"/>
                                </w:rPr>
                                <w:t xml:space="preserve">Add Button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0C6119C" id="Group 9" o:spid="_x0000_s1050" style="position:absolute;margin-left:0;margin-top:13.9pt;width:418.2pt;height:282pt;z-index:251661312" coordsize="53111,35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">
                <v:rect id="Rectangle 1" o:spid="_x0000_s1051" style="position:absolute;width:53111;height:35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" fillcolor="white [3201]" strokecolor="#4ea72e [3209]" strokeweight="1pt"/>
                <v:rect id="Rectangle 2" o:spid="_x0000_s1052" style="position:absolute;left:762;top:5867;width:8610;height:29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" fillcolor="white [3201]" strokecolor="#4ea72e [3209]" strokeweight="1pt"/>
                <v:rect id="Rectangle 2" o:spid="_x0000_s1053" style="position:absolute;left:10210;top:5867;width:42139;height:29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" fillcolor="white [3201]" strokecolor="#4ea72e [3209]" strokeweight="1pt"/>
                <v:shape id="Text Box 5" o:spid="_x0000_s1054" type="#_x0000_t202" style="position:absolute;left:990;top:914;width:38176;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" fillcolor="white [3201]" strokeweight=".5pt">
                  <v:textbox>
                    <w:txbxContent>
                      <w:p w14:paraId="268F1C98" w14:textId="77777777" w:rsidR="00093C3C" w:rsidRPr="0015668A" w:rsidRDefault="00093C3C" w:rsidP="00093C3C">
                        <w:pPr>
                          <w:jc w:val="center"/>
                          <w:rPr>
                            <w:sz w:val="44"/>
                            <w:szCs w:val="44"/>
                          </w:rPr>
                        </w:pPr>
                        <w:r w:rsidRPr="0015668A">
                          <w:rPr>
                            <w:sz w:val="44"/>
                            <w:szCs w:val="44"/>
                          </w:rPr>
                          <w:t>Title</w:t>
                        </w:r>
                      </w:p>
                    </w:txbxContent>
                  </v:textbox>
                </v:shape>
                <v:shape id="Text Box 5" o:spid="_x0000_s1055" type="#_x0000_t202" style="position:absolute;left:1219;top:7010;width:7467;height:26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" fillcolor="white [3201]" strokeweight=".5pt">
                  <v:textbox>
                    <w:txbxContent>
                      <w:p w14:paraId="5B48C184" w14:textId="77777777" w:rsidR="00093C3C" w:rsidRPr="0015668A" w:rsidRDefault="00093C3C" w:rsidP="00093C3C">
                        <w:pPr>
                          <w:rPr>
                            <w:sz w:val="44"/>
                            <w:szCs w:val="44"/>
                          </w:rPr>
                        </w:pPr>
                        <w:r>
                          <w:rPr>
                            <w:sz w:val="44"/>
                            <w:szCs w:val="44"/>
                          </w:rPr>
                          <w:t>Menu   Bar</w:t>
                        </w:r>
                      </w:p>
                    </w:txbxContent>
                  </v:textbox>
                </v:shape>
                <v:shape id="Text Box 5" o:spid="_x0000_s1056" type="#_x0000_t202" style="position:absolute;left:41529;top:990;width:9448;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" fillcolor="white [3201]" strokeweight=".5pt">
                  <v:textbox>
                    <w:txbxContent>
                      <w:p w14:paraId="1134DE0A" w14:textId="77777777" w:rsidR="00093C3C" w:rsidRPr="0015668A" w:rsidRDefault="00093C3C" w:rsidP="00093C3C">
                        <w:pPr>
                          <w:jc w:val="center"/>
                          <w:rPr>
                            <w:sz w:val="44"/>
                            <w:szCs w:val="44"/>
                          </w:rPr>
                        </w:pPr>
                        <w:r>
                          <w:rPr>
                            <w:sz w:val="44"/>
                            <w:szCs w:val="44"/>
                          </w:rPr>
                          <w:t>Logo</w:t>
                        </w:r>
                      </w:p>
                    </w:txbxContent>
                  </v:textbox>
                </v:shape>
                <v:shape id="Text Box 5" o:spid="_x0000_s1057" type="#_x0000_t202" style="position:absolute;left:11582;top:6858;width:39700;height:4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" fillcolor="white [3201]" strokeweight=".5pt">
                  <v:textbox>
                    <w:txbxContent>
                      <w:p w14:paraId="3436ED7D" w14:textId="77777777" w:rsidR="00093C3C" w:rsidRPr="0015668A" w:rsidRDefault="00093C3C" w:rsidP="00093C3C">
                        <w:pPr>
                          <w:jc w:val="center"/>
                          <w:rPr>
                            <w:sz w:val="44"/>
                            <w:szCs w:val="44"/>
                          </w:rPr>
                        </w:pPr>
                        <w:r>
                          <w:rPr>
                            <w:sz w:val="44"/>
                            <w:szCs w:val="44"/>
                          </w:rPr>
                          <w:t>Collection Center Name</w:t>
                        </w:r>
                      </w:p>
                    </w:txbxContent>
                  </v:textbox>
                </v:shape>
                <v:shape id="Text Box 5" o:spid="_x0000_s1058" type="#_x0000_t202" style="position:absolute;left:11658;top:12192;width:39548;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" fillcolor="white [3201]" strokeweight=".5pt">
                  <v:textbox>
                    <w:txbxContent>
                      <w:p w14:paraId="3A41B5AB" w14:textId="77777777" w:rsidR="00093C3C" w:rsidRPr="0015668A" w:rsidRDefault="00093C3C" w:rsidP="00093C3C">
                        <w:pPr>
                          <w:jc w:val="center"/>
                          <w:rPr>
                            <w:sz w:val="44"/>
                            <w:szCs w:val="44"/>
                          </w:rPr>
                        </w:pPr>
                        <w:r>
                          <w:rPr>
                            <w:sz w:val="44"/>
                            <w:szCs w:val="44"/>
                          </w:rPr>
                          <w:t>Address</w:t>
                        </w:r>
                      </w:p>
                    </w:txbxContent>
                  </v:textbox>
                </v:shape>
                <v:shape id="Text Box 5" o:spid="_x0000_s1059" type="#_x0000_t202" style="position:absolute;left:11963;top:17373;width:39319;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" fillcolor="white [3201]" strokeweight=".5pt">
                  <v:textbox>
                    <w:txbxContent>
                      <w:p w14:paraId="05E3321F" w14:textId="77777777" w:rsidR="00093C3C" w:rsidRPr="0015668A" w:rsidRDefault="00093C3C" w:rsidP="00093C3C">
                        <w:pPr>
                          <w:jc w:val="center"/>
                          <w:rPr>
                            <w:sz w:val="44"/>
                            <w:szCs w:val="44"/>
                          </w:rPr>
                        </w:pPr>
                        <w:r>
                          <w:rPr>
                            <w:sz w:val="44"/>
                            <w:szCs w:val="44"/>
                          </w:rPr>
                          <w:t>Phone Number</w:t>
                        </w:r>
                      </w:p>
                    </w:txbxContent>
                  </v:textbox>
                </v:shape>
                <v:shape id="Text Box 5" o:spid="_x0000_s1060" type="#_x0000_t202" style="position:absolute;left:12420;top:22936;width:38634;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" fillcolor="white [3201]" strokeweight=".5pt">
                  <v:textbox>
                    <w:txbxContent>
                      <w:p w14:paraId="7806904C" w14:textId="77777777" w:rsidR="00093C3C" w:rsidRPr="0015668A" w:rsidRDefault="00093C3C" w:rsidP="00093C3C">
                        <w:pPr>
                          <w:jc w:val="center"/>
                          <w:rPr>
                            <w:sz w:val="44"/>
                            <w:szCs w:val="44"/>
                          </w:rPr>
                        </w:pPr>
                        <w:r>
                          <w:rPr>
                            <w:sz w:val="44"/>
                            <w:szCs w:val="44"/>
                          </w:rPr>
                          <w:t xml:space="preserve">Email Address                                                         </w:t>
                        </w:r>
                      </w:p>
                    </w:txbxContent>
                  </v:textbox>
                </v:shape>
                <v:shape id="Text Box 5" o:spid="_x0000_s1061" type="#_x0000_t202" style="position:absolute;left:21564;top:28498;width:23241;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" fillcolor="white [3201]" strokeweight=".5pt">
                  <v:textbox>
                    <w:txbxContent>
                      <w:p w14:paraId="2EDAA6ED" w14:textId="77777777" w:rsidR="00093C3C" w:rsidRPr="0015668A" w:rsidRDefault="00093C3C" w:rsidP="00093C3C">
                        <w:pPr>
                          <w:jc w:val="center"/>
                          <w:rPr>
                            <w:sz w:val="44"/>
                            <w:szCs w:val="44"/>
                          </w:rPr>
                        </w:pPr>
                        <w:r>
                          <w:rPr>
                            <w:sz w:val="44"/>
                            <w:szCs w:val="44"/>
                          </w:rPr>
                          <w:t xml:space="preserve">Add Button                                                        </w:t>
                        </w:r>
                      </w:p>
                    </w:txbxContent>
                  </v:textbox>
                </v:shape>
              </v:group>
            </w:pict>
          </mc:Fallback>
        </mc:AlternateContent>
      </w:r>
    </w:p>
    <w:p w14:paraId="40C92AE6" w14:textId="77777777" w:rsidR="00093C3C" w:rsidRDefault="00093C3C" w:rsidP="00093C3C"/>
    <w:p w14:paraId="007F7FFE" w14:textId="77777777" w:rsidR="00093C3C" w:rsidRDefault="00093C3C" w:rsidP="00093C3C"/>
    <w:p w14:paraId="365DDCDC" w14:textId="77777777" w:rsidR="00093C3C" w:rsidRDefault="00093C3C" w:rsidP="00093C3C"/>
    <w:p w14:paraId="49EEB67E" w14:textId="77777777" w:rsidR="00093C3C" w:rsidRDefault="00093C3C" w:rsidP="00093C3C"/>
    <w:p w14:paraId="65DBEB85" w14:textId="77777777" w:rsidR="00093C3C" w:rsidRDefault="00093C3C" w:rsidP="00093C3C"/>
    <w:p w14:paraId="40E72ECC" w14:textId="77777777" w:rsidR="00093C3C" w:rsidRDefault="00093C3C" w:rsidP="00093C3C"/>
    <w:p w14:paraId="7FFB2E02" w14:textId="77777777" w:rsidR="00093C3C" w:rsidRDefault="00093C3C" w:rsidP="00093C3C"/>
    <w:p w14:paraId="62210420" w14:textId="77777777" w:rsidR="00093C3C" w:rsidRDefault="00093C3C" w:rsidP="00093C3C"/>
    <w:p w14:paraId="27A83424" w14:textId="77777777" w:rsidR="00093C3C" w:rsidRDefault="00093C3C" w:rsidP="00093C3C"/>
    <w:p w14:paraId="7AE50DDC" w14:textId="77777777" w:rsidR="00093C3C" w:rsidRDefault="00093C3C" w:rsidP="00093C3C"/>
    <w:p w14:paraId="4051A762" w14:textId="77777777" w:rsidR="00093C3C" w:rsidRDefault="00093C3C" w:rsidP="00093C3C"/>
    <w:p w14:paraId="178F3B30" w14:textId="77777777" w:rsidR="00093C3C" w:rsidRDefault="00093C3C" w:rsidP="00093C3C"/>
    <w:p w14:paraId="6CDE5915" w14:textId="77777777" w:rsidR="00093C3C" w:rsidRDefault="00093C3C" w:rsidP="00093C3C"/>
    <w:p w14:paraId="290C60C2" w14:textId="77777777" w:rsidR="00093C3C" w:rsidRDefault="00093C3C" w:rsidP="00093C3C"/>
    <w:p w14:paraId="5AE8BC21" w14:textId="77777777" w:rsidR="00093C3C" w:rsidRPr="005F27A8" w:rsidRDefault="00093C3C" w:rsidP="00093C3C">
      <w:pPr>
        <w:rPr>
          <w:sz w:val="36"/>
          <w:szCs w:val="36"/>
          <w:u w:val="single"/>
        </w:rPr>
      </w:pPr>
      <w:proofErr w:type="gramStart"/>
      <w:r>
        <w:rPr>
          <w:sz w:val="36"/>
          <w:szCs w:val="36"/>
          <w:u w:val="single"/>
        </w:rPr>
        <w:t xml:space="preserve">Admin </w:t>
      </w:r>
      <w:r w:rsidRPr="005F27A8">
        <w:rPr>
          <w:sz w:val="36"/>
          <w:szCs w:val="36"/>
          <w:u w:val="single"/>
        </w:rPr>
        <w:t xml:space="preserve"> Page</w:t>
      </w:r>
      <w:proofErr w:type="gramEnd"/>
      <w:r>
        <w:rPr>
          <w:sz w:val="36"/>
          <w:szCs w:val="36"/>
          <w:u w:val="single"/>
        </w:rPr>
        <w:t xml:space="preserve"> -Create New Employee</w:t>
      </w:r>
      <w:r w:rsidRPr="005F27A8">
        <w:rPr>
          <w:sz w:val="36"/>
          <w:szCs w:val="36"/>
          <w:u w:val="single"/>
        </w:rPr>
        <w:t>.</w:t>
      </w:r>
    </w:p>
    <w:p w14:paraId="2D862D09" w14:textId="77777777" w:rsidR="00093C3C" w:rsidRDefault="00093C3C" w:rsidP="00093C3C">
      <w:r>
        <w:rPr>
          <w:noProof/>
        </w:rPr>
        <mc:AlternateContent>
          <mc:Choice Requires="wpg">
            <w:drawing>
              <wp:anchor distT="0" distB="0" distL="114300" distR="114300" simplePos="0" relativeHeight="251662336" behindDoc="0" locked="0" layoutInCell="1" allowOverlap="1" wp14:anchorId="58E54D14" wp14:editId="6FCAD8C5">
                <wp:simplePos x="0" y="0"/>
                <wp:positionH relativeFrom="column">
                  <wp:posOffset>0</wp:posOffset>
                </wp:positionH>
                <wp:positionV relativeFrom="paragraph">
                  <wp:posOffset>176530</wp:posOffset>
                </wp:positionV>
                <wp:extent cx="5311140" cy="3581400"/>
                <wp:effectExtent l="0" t="0" r="22860" b="19050"/>
                <wp:wrapNone/>
                <wp:docPr id="984353448" name="Group 9"/>
                <wp:cNvGraphicFramePr/>
                <a:graphic xmlns:a="http://schemas.openxmlformats.org/drawingml/2006/main">
                  <a:graphicData uri="http://schemas.microsoft.com/office/word/2010/wordprocessingGroup">
                    <wpg:wgp>
                      <wpg:cNvGrpSpPr/>
                      <wpg:grpSpPr>
                        <a:xfrm>
                          <a:off x="0" y="0"/>
                          <a:ext cx="5311140" cy="3581400"/>
                          <a:chOff x="0" y="0"/>
                          <a:chExt cx="5311140" cy="3581400"/>
                        </a:xfrm>
                      </wpg:grpSpPr>
                      <wps:wsp>
                        <wps:cNvPr id="1811783948" name="Rectangle 1"/>
                        <wps:cNvSpPr/>
                        <wps:spPr>
                          <a:xfrm>
                            <a:off x="0" y="0"/>
                            <a:ext cx="5311140" cy="3581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7180413" name="Rectangle 2"/>
                        <wps:cNvSpPr/>
                        <wps:spPr>
                          <a:xfrm>
                            <a:off x="76200" y="586740"/>
                            <a:ext cx="861060" cy="29108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902921" name="Rectangle 2"/>
                        <wps:cNvSpPr/>
                        <wps:spPr>
                          <a:xfrm>
                            <a:off x="1021080" y="586740"/>
                            <a:ext cx="4213860" cy="29032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4399638" name="Text Box 5"/>
                        <wps:cNvSpPr txBox="1"/>
                        <wps:spPr>
                          <a:xfrm>
                            <a:off x="99060" y="91440"/>
                            <a:ext cx="3817620" cy="403860"/>
                          </a:xfrm>
                          <a:prstGeom prst="rect">
                            <a:avLst/>
                          </a:prstGeom>
                          <a:solidFill>
                            <a:schemeClr val="lt1"/>
                          </a:solidFill>
                          <a:ln w="6350">
                            <a:solidFill>
                              <a:prstClr val="black"/>
                            </a:solidFill>
                          </a:ln>
                        </wps:spPr>
                        <wps:txbx>
                          <w:txbxContent>
                            <w:p w14:paraId="15429A8E" w14:textId="77777777" w:rsidR="00093C3C" w:rsidRPr="0015668A" w:rsidRDefault="00093C3C" w:rsidP="00093C3C">
                              <w:pPr>
                                <w:jc w:val="center"/>
                                <w:rPr>
                                  <w:sz w:val="44"/>
                                  <w:szCs w:val="44"/>
                                </w:rPr>
                              </w:pPr>
                              <w:r w:rsidRPr="0015668A">
                                <w:rPr>
                                  <w:sz w:val="44"/>
                                  <w:szCs w:val="44"/>
                                </w:rP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5786066" name="Text Box 5"/>
                        <wps:cNvSpPr txBox="1"/>
                        <wps:spPr>
                          <a:xfrm>
                            <a:off x="121920" y="701040"/>
                            <a:ext cx="746760" cy="2689860"/>
                          </a:xfrm>
                          <a:prstGeom prst="rect">
                            <a:avLst/>
                          </a:prstGeom>
                          <a:solidFill>
                            <a:schemeClr val="lt1"/>
                          </a:solidFill>
                          <a:ln w="6350">
                            <a:solidFill>
                              <a:prstClr val="black"/>
                            </a:solidFill>
                          </a:ln>
                        </wps:spPr>
                        <wps:txbx>
                          <w:txbxContent>
                            <w:p w14:paraId="373005DD" w14:textId="77777777" w:rsidR="00093C3C" w:rsidRPr="0015668A" w:rsidRDefault="00093C3C" w:rsidP="00093C3C">
                              <w:pPr>
                                <w:rPr>
                                  <w:sz w:val="44"/>
                                  <w:szCs w:val="44"/>
                                </w:rPr>
                              </w:pPr>
                              <w:r>
                                <w:rPr>
                                  <w:sz w:val="44"/>
                                  <w:szCs w:val="44"/>
                                </w:rPr>
                                <w:t>Menu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483434" name="Text Box 5"/>
                        <wps:cNvSpPr txBox="1"/>
                        <wps:spPr>
                          <a:xfrm>
                            <a:off x="4152900" y="99060"/>
                            <a:ext cx="944880" cy="388620"/>
                          </a:xfrm>
                          <a:prstGeom prst="rect">
                            <a:avLst/>
                          </a:prstGeom>
                          <a:solidFill>
                            <a:schemeClr val="lt1"/>
                          </a:solidFill>
                          <a:ln w="6350">
                            <a:solidFill>
                              <a:prstClr val="black"/>
                            </a:solidFill>
                          </a:ln>
                        </wps:spPr>
                        <wps:txbx>
                          <w:txbxContent>
                            <w:p w14:paraId="485DC5AD" w14:textId="77777777" w:rsidR="00093C3C" w:rsidRPr="0015668A" w:rsidRDefault="00093C3C" w:rsidP="00093C3C">
                              <w:pPr>
                                <w:jc w:val="center"/>
                                <w:rPr>
                                  <w:sz w:val="44"/>
                                  <w:szCs w:val="44"/>
                                </w:rPr>
                              </w:pPr>
                              <w:r>
                                <w:rPr>
                                  <w:sz w:val="44"/>
                                  <w:szCs w:val="44"/>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4668349" name="Text Box 5"/>
                        <wps:cNvSpPr txBox="1"/>
                        <wps:spPr>
                          <a:xfrm>
                            <a:off x="1158240" y="685800"/>
                            <a:ext cx="3970020" cy="411480"/>
                          </a:xfrm>
                          <a:prstGeom prst="rect">
                            <a:avLst/>
                          </a:prstGeom>
                          <a:solidFill>
                            <a:schemeClr val="lt1"/>
                          </a:solidFill>
                          <a:ln w="6350">
                            <a:solidFill>
                              <a:prstClr val="black"/>
                            </a:solidFill>
                          </a:ln>
                        </wps:spPr>
                        <wps:txbx>
                          <w:txbxContent>
                            <w:p w14:paraId="5075683F" w14:textId="77777777" w:rsidR="00093C3C" w:rsidRPr="0015668A" w:rsidRDefault="00093C3C" w:rsidP="00093C3C">
                              <w:pPr>
                                <w:ind w:left="2160"/>
                                <w:rPr>
                                  <w:sz w:val="44"/>
                                  <w:szCs w:val="44"/>
                                </w:rPr>
                              </w:pPr>
                              <w:r>
                                <w:rPr>
                                  <w:sz w:val="44"/>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3685802" name="Text Box 5"/>
                        <wps:cNvSpPr txBox="1"/>
                        <wps:spPr>
                          <a:xfrm>
                            <a:off x="1165860" y="1219200"/>
                            <a:ext cx="3954780" cy="388620"/>
                          </a:xfrm>
                          <a:prstGeom prst="rect">
                            <a:avLst/>
                          </a:prstGeom>
                          <a:solidFill>
                            <a:schemeClr val="lt1"/>
                          </a:solidFill>
                          <a:ln w="6350">
                            <a:solidFill>
                              <a:prstClr val="black"/>
                            </a:solidFill>
                          </a:ln>
                        </wps:spPr>
                        <wps:txbx>
                          <w:txbxContent>
                            <w:p w14:paraId="432D1007" w14:textId="77777777" w:rsidR="00093C3C" w:rsidRPr="0015668A" w:rsidRDefault="00093C3C" w:rsidP="00093C3C">
                              <w:pPr>
                                <w:jc w:val="center"/>
                                <w:rPr>
                                  <w:sz w:val="44"/>
                                  <w:szCs w:val="44"/>
                                </w:rPr>
                              </w:pPr>
                              <w:r>
                                <w:rPr>
                                  <w:sz w:val="44"/>
                                  <w:szCs w:val="44"/>
                                </w:rPr>
                                <w:t>Employee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4875580" name="Text Box 5"/>
                        <wps:cNvSpPr txBox="1"/>
                        <wps:spPr>
                          <a:xfrm>
                            <a:off x="1196340" y="1737360"/>
                            <a:ext cx="3931920" cy="388620"/>
                          </a:xfrm>
                          <a:prstGeom prst="rect">
                            <a:avLst/>
                          </a:prstGeom>
                          <a:solidFill>
                            <a:schemeClr val="lt1"/>
                          </a:solidFill>
                          <a:ln w="6350">
                            <a:solidFill>
                              <a:prstClr val="black"/>
                            </a:solidFill>
                          </a:ln>
                        </wps:spPr>
                        <wps:txbx>
                          <w:txbxContent>
                            <w:p w14:paraId="32CCBFE6" w14:textId="77777777" w:rsidR="00093C3C" w:rsidRPr="0015668A" w:rsidRDefault="00093C3C" w:rsidP="00093C3C">
                              <w:pPr>
                                <w:jc w:val="center"/>
                                <w:rPr>
                                  <w:sz w:val="44"/>
                                  <w:szCs w:val="44"/>
                                </w:rPr>
                              </w:pPr>
                              <w:r>
                                <w:rPr>
                                  <w:sz w:val="44"/>
                                  <w:szCs w:val="44"/>
                                </w:rPr>
                                <w:t>Phone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3964808" name="Text Box 5"/>
                        <wps:cNvSpPr txBox="1"/>
                        <wps:spPr>
                          <a:xfrm>
                            <a:off x="1242060" y="2293620"/>
                            <a:ext cx="3863340" cy="403860"/>
                          </a:xfrm>
                          <a:prstGeom prst="rect">
                            <a:avLst/>
                          </a:prstGeom>
                          <a:solidFill>
                            <a:schemeClr val="lt1"/>
                          </a:solidFill>
                          <a:ln w="6350">
                            <a:solidFill>
                              <a:prstClr val="black"/>
                            </a:solidFill>
                          </a:ln>
                        </wps:spPr>
                        <wps:txbx>
                          <w:txbxContent>
                            <w:p w14:paraId="73EAAED9" w14:textId="77777777" w:rsidR="00093C3C" w:rsidRPr="0015668A" w:rsidRDefault="00093C3C" w:rsidP="00093C3C">
                              <w:pPr>
                                <w:jc w:val="center"/>
                                <w:rPr>
                                  <w:sz w:val="44"/>
                                  <w:szCs w:val="44"/>
                                </w:rPr>
                              </w:pPr>
                              <w:r>
                                <w:rPr>
                                  <w:sz w:val="44"/>
                                  <w:szCs w:val="44"/>
                                </w:rPr>
                                <w:t xml:space="preserve">Email Address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2324442" name="Text Box 5"/>
                        <wps:cNvSpPr txBox="1"/>
                        <wps:spPr>
                          <a:xfrm>
                            <a:off x="2156460" y="2849880"/>
                            <a:ext cx="2324100" cy="403860"/>
                          </a:xfrm>
                          <a:prstGeom prst="rect">
                            <a:avLst/>
                          </a:prstGeom>
                          <a:solidFill>
                            <a:schemeClr val="lt1"/>
                          </a:solidFill>
                          <a:ln w="6350">
                            <a:solidFill>
                              <a:prstClr val="black"/>
                            </a:solidFill>
                          </a:ln>
                        </wps:spPr>
                        <wps:txbx>
                          <w:txbxContent>
                            <w:p w14:paraId="0D42A1F0" w14:textId="77777777" w:rsidR="00093C3C" w:rsidRPr="0015668A" w:rsidRDefault="00093C3C" w:rsidP="00093C3C">
                              <w:pPr>
                                <w:jc w:val="center"/>
                                <w:rPr>
                                  <w:sz w:val="44"/>
                                  <w:szCs w:val="44"/>
                                </w:rPr>
                              </w:pPr>
                              <w:r>
                                <w:rPr>
                                  <w:sz w:val="44"/>
                                  <w:szCs w:val="44"/>
                                </w:rPr>
                                <w:t xml:space="preserve">Add Button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8E54D14" id="_x0000_s1062" style="position:absolute;margin-left:0;margin-top:13.9pt;width:418.2pt;height:282pt;z-index:251662336" coordsize="53111,35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">
                <v:rect id="Rectangle 1" o:spid="_x0000_s1063" style="position:absolute;width:53111;height:35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" fillcolor="white [3201]" strokecolor="#4ea72e [3209]" strokeweight="1pt"/>
                <v:rect id="Rectangle 2" o:spid="_x0000_s1064" style="position:absolute;left:762;top:5867;width:8610;height:29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" fillcolor="white [3201]" strokecolor="#4ea72e [3209]" strokeweight="1pt"/>
                <v:rect id="Rectangle 2" o:spid="_x0000_s1065" style="position:absolute;left:10210;top:5867;width:42139;height:29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" fillcolor="white [3201]" strokecolor="#4ea72e [3209]" strokeweight="1pt"/>
                <v:shape id="Text Box 5" o:spid="_x0000_s1066" type="#_x0000_t202" style="position:absolute;left:990;top:914;width:38176;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" fillcolor="white [3201]" strokeweight=".5pt">
                  <v:textbox>
                    <w:txbxContent>
                      <w:p w14:paraId="15429A8E" w14:textId="77777777" w:rsidR="00093C3C" w:rsidRPr="0015668A" w:rsidRDefault="00093C3C" w:rsidP="00093C3C">
                        <w:pPr>
                          <w:jc w:val="center"/>
                          <w:rPr>
                            <w:sz w:val="44"/>
                            <w:szCs w:val="44"/>
                          </w:rPr>
                        </w:pPr>
                        <w:r w:rsidRPr="0015668A">
                          <w:rPr>
                            <w:sz w:val="44"/>
                            <w:szCs w:val="44"/>
                          </w:rPr>
                          <w:t>Title</w:t>
                        </w:r>
                      </w:p>
                    </w:txbxContent>
                  </v:textbox>
                </v:shape>
                <v:shape id="Text Box 5" o:spid="_x0000_s1067" type="#_x0000_t202" style="position:absolute;left:1219;top:7010;width:7467;height:26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" fillcolor="white [3201]" strokeweight=".5pt">
                  <v:textbox>
                    <w:txbxContent>
                      <w:p w14:paraId="373005DD" w14:textId="77777777" w:rsidR="00093C3C" w:rsidRPr="0015668A" w:rsidRDefault="00093C3C" w:rsidP="00093C3C">
                        <w:pPr>
                          <w:rPr>
                            <w:sz w:val="44"/>
                            <w:szCs w:val="44"/>
                          </w:rPr>
                        </w:pPr>
                        <w:r>
                          <w:rPr>
                            <w:sz w:val="44"/>
                            <w:szCs w:val="44"/>
                          </w:rPr>
                          <w:t>Menu   Bar</w:t>
                        </w:r>
                      </w:p>
                    </w:txbxContent>
                  </v:textbox>
                </v:shape>
                <v:shape id="Text Box 5" o:spid="_x0000_s1068" type="#_x0000_t202" style="position:absolute;left:41529;top:990;width:9448;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" fillcolor="white [3201]" strokeweight=".5pt">
                  <v:textbox>
                    <w:txbxContent>
                      <w:p w14:paraId="485DC5AD" w14:textId="77777777" w:rsidR="00093C3C" w:rsidRPr="0015668A" w:rsidRDefault="00093C3C" w:rsidP="00093C3C">
                        <w:pPr>
                          <w:jc w:val="center"/>
                          <w:rPr>
                            <w:sz w:val="44"/>
                            <w:szCs w:val="44"/>
                          </w:rPr>
                        </w:pPr>
                        <w:r>
                          <w:rPr>
                            <w:sz w:val="44"/>
                            <w:szCs w:val="44"/>
                          </w:rPr>
                          <w:t>Logo</w:t>
                        </w:r>
                      </w:p>
                    </w:txbxContent>
                  </v:textbox>
                </v:shape>
                <v:shape id="Text Box 5" o:spid="_x0000_s1069" type="#_x0000_t202" style="position:absolute;left:11582;top:6858;width:39700;height:4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" fillcolor="white [3201]" strokeweight=".5pt">
                  <v:textbox>
                    <w:txbxContent>
                      <w:p w14:paraId="5075683F" w14:textId="77777777" w:rsidR="00093C3C" w:rsidRPr="0015668A" w:rsidRDefault="00093C3C" w:rsidP="00093C3C">
                        <w:pPr>
                          <w:ind w:left="2160"/>
                          <w:rPr>
                            <w:sz w:val="44"/>
                            <w:szCs w:val="44"/>
                          </w:rPr>
                        </w:pPr>
                        <w:r>
                          <w:rPr>
                            <w:sz w:val="44"/>
                            <w:szCs w:val="44"/>
                          </w:rPr>
                          <w:t>Name</w:t>
                        </w:r>
                      </w:p>
                    </w:txbxContent>
                  </v:textbox>
                </v:shape>
                <v:shape id="Text Box 5" o:spid="_x0000_s1070" type="#_x0000_t202" style="position:absolute;left:11658;top:12192;width:39548;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" fillcolor="white [3201]" strokeweight=".5pt">
                  <v:textbox>
                    <w:txbxContent>
                      <w:p w14:paraId="432D1007" w14:textId="77777777" w:rsidR="00093C3C" w:rsidRPr="0015668A" w:rsidRDefault="00093C3C" w:rsidP="00093C3C">
                        <w:pPr>
                          <w:jc w:val="center"/>
                          <w:rPr>
                            <w:sz w:val="44"/>
                            <w:szCs w:val="44"/>
                          </w:rPr>
                        </w:pPr>
                        <w:r>
                          <w:rPr>
                            <w:sz w:val="44"/>
                            <w:szCs w:val="44"/>
                          </w:rPr>
                          <w:t>Employee Type</w:t>
                        </w:r>
                      </w:p>
                    </w:txbxContent>
                  </v:textbox>
                </v:shape>
                <v:shape id="Text Box 5" o:spid="_x0000_s1071" type="#_x0000_t202" style="position:absolute;left:11963;top:17373;width:39319;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" fillcolor="white [3201]" strokeweight=".5pt">
                  <v:textbox>
                    <w:txbxContent>
                      <w:p w14:paraId="32CCBFE6" w14:textId="77777777" w:rsidR="00093C3C" w:rsidRPr="0015668A" w:rsidRDefault="00093C3C" w:rsidP="00093C3C">
                        <w:pPr>
                          <w:jc w:val="center"/>
                          <w:rPr>
                            <w:sz w:val="44"/>
                            <w:szCs w:val="44"/>
                          </w:rPr>
                        </w:pPr>
                        <w:r>
                          <w:rPr>
                            <w:sz w:val="44"/>
                            <w:szCs w:val="44"/>
                          </w:rPr>
                          <w:t>Phone Number</w:t>
                        </w:r>
                      </w:p>
                    </w:txbxContent>
                  </v:textbox>
                </v:shape>
                <v:shape id="Text Box 5" o:spid="_x0000_s1072" type="#_x0000_t202" style="position:absolute;left:12420;top:22936;width:38634;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" fillcolor="white [3201]" strokeweight=".5pt">
                  <v:textbox>
                    <w:txbxContent>
                      <w:p w14:paraId="73EAAED9" w14:textId="77777777" w:rsidR="00093C3C" w:rsidRPr="0015668A" w:rsidRDefault="00093C3C" w:rsidP="00093C3C">
                        <w:pPr>
                          <w:jc w:val="center"/>
                          <w:rPr>
                            <w:sz w:val="44"/>
                            <w:szCs w:val="44"/>
                          </w:rPr>
                        </w:pPr>
                        <w:r>
                          <w:rPr>
                            <w:sz w:val="44"/>
                            <w:szCs w:val="44"/>
                          </w:rPr>
                          <w:t xml:space="preserve">Email Address                                                         </w:t>
                        </w:r>
                      </w:p>
                    </w:txbxContent>
                  </v:textbox>
                </v:shape>
                <v:shape id="Text Box 5" o:spid="_x0000_s1073" type="#_x0000_t202" style="position:absolute;left:21564;top:28498;width:23241;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" fillcolor="white [3201]" strokeweight=".5pt">
                  <v:textbox>
                    <w:txbxContent>
                      <w:p w14:paraId="0D42A1F0" w14:textId="77777777" w:rsidR="00093C3C" w:rsidRPr="0015668A" w:rsidRDefault="00093C3C" w:rsidP="00093C3C">
                        <w:pPr>
                          <w:jc w:val="center"/>
                          <w:rPr>
                            <w:sz w:val="44"/>
                            <w:szCs w:val="44"/>
                          </w:rPr>
                        </w:pPr>
                        <w:r>
                          <w:rPr>
                            <w:sz w:val="44"/>
                            <w:szCs w:val="44"/>
                          </w:rPr>
                          <w:t xml:space="preserve">Add Button                                                        </w:t>
                        </w:r>
                      </w:p>
                    </w:txbxContent>
                  </v:textbox>
                </v:shape>
              </v:group>
            </w:pict>
          </mc:Fallback>
        </mc:AlternateContent>
      </w:r>
    </w:p>
    <w:p w14:paraId="0F7A6D17" w14:textId="77777777" w:rsidR="00093C3C" w:rsidRDefault="00093C3C" w:rsidP="00093C3C"/>
    <w:p w14:paraId="66B7D562" w14:textId="77777777" w:rsidR="00093C3C" w:rsidRDefault="00093C3C" w:rsidP="00093C3C"/>
    <w:p w14:paraId="3581FC20" w14:textId="77777777" w:rsidR="00093C3C" w:rsidRDefault="00093C3C" w:rsidP="00093C3C"/>
    <w:p w14:paraId="56B22433" w14:textId="77777777" w:rsidR="00093C3C" w:rsidRDefault="00093C3C" w:rsidP="00093C3C"/>
    <w:p w14:paraId="0B23AACC" w14:textId="77777777" w:rsidR="00093C3C" w:rsidRDefault="00093C3C" w:rsidP="00093C3C"/>
    <w:p w14:paraId="725C07A8" w14:textId="77777777" w:rsidR="00093C3C" w:rsidRDefault="00093C3C" w:rsidP="00093C3C"/>
    <w:p w14:paraId="4F9EB709" w14:textId="77777777" w:rsidR="00093C3C" w:rsidRDefault="00093C3C" w:rsidP="00093C3C"/>
    <w:p w14:paraId="16E0A99E" w14:textId="77777777" w:rsidR="00093C3C" w:rsidRDefault="00093C3C" w:rsidP="00093C3C"/>
    <w:p w14:paraId="43D7C19A" w14:textId="77777777" w:rsidR="00093C3C" w:rsidRDefault="00093C3C" w:rsidP="00093C3C"/>
    <w:p w14:paraId="472B1B6B" w14:textId="77777777" w:rsidR="00093C3C" w:rsidRDefault="00093C3C" w:rsidP="00093C3C"/>
    <w:p w14:paraId="5BC7B5FB" w14:textId="77777777" w:rsidR="00093C3C" w:rsidRPr="005F27A8" w:rsidRDefault="00093C3C" w:rsidP="00093C3C">
      <w:pPr>
        <w:rPr>
          <w:sz w:val="36"/>
          <w:szCs w:val="36"/>
          <w:u w:val="single"/>
        </w:rPr>
      </w:pPr>
      <w:proofErr w:type="gramStart"/>
      <w:r>
        <w:rPr>
          <w:sz w:val="36"/>
          <w:szCs w:val="36"/>
          <w:u w:val="single"/>
        </w:rPr>
        <w:lastRenderedPageBreak/>
        <w:t xml:space="preserve">Admin </w:t>
      </w:r>
      <w:r w:rsidRPr="005F27A8">
        <w:rPr>
          <w:sz w:val="36"/>
          <w:szCs w:val="36"/>
          <w:u w:val="single"/>
        </w:rPr>
        <w:t xml:space="preserve"> Page</w:t>
      </w:r>
      <w:proofErr w:type="gramEnd"/>
      <w:r>
        <w:rPr>
          <w:sz w:val="36"/>
          <w:szCs w:val="36"/>
          <w:u w:val="single"/>
        </w:rPr>
        <w:t xml:space="preserve"> -Assign Employee to New Collection Centre</w:t>
      </w:r>
      <w:r w:rsidRPr="005F27A8">
        <w:rPr>
          <w:sz w:val="36"/>
          <w:szCs w:val="36"/>
          <w:u w:val="single"/>
        </w:rPr>
        <w:t>.</w:t>
      </w:r>
    </w:p>
    <w:p w14:paraId="179D3D6C" w14:textId="77777777" w:rsidR="00093C3C" w:rsidRDefault="00093C3C" w:rsidP="00093C3C">
      <w:r>
        <w:rPr>
          <w:noProof/>
        </w:rPr>
        <mc:AlternateContent>
          <mc:Choice Requires="wpg">
            <w:drawing>
              <wp:anchor distT="0" distB="0" distL="114300" distR="114300" simplePos="0" relativeHeight="251663360" behindDoc="0" locked="0" layoutInCell="1" allowOverlap="1" wp14:anchorId="53EAFBF8" wp14:editId="78D1436A">
                <wp:simplePos x="0" y="0"/>
                <wp:positionH relativeFrom="margin">
                  <wp:posOffset>99060</wp:posOffset>
                </wp:positionH>
                <wp:positionV relativeFrom="paragraph">
                  <wp:posOffset>168910</wp:posOffset>
                </wp:positionV>
                <wp:extent cx="5311140" cy="3581400"/>
                <wp:effectExtent l="0" t="0" r="22860" b="19050"/>
                <wp:wrapNone/>
                <wp:docPr id="204120592" name="Group 9"/>
                <wp:cNvGraphicFramePr/>
                <a:graphic xmlns:a="http://schemas.openxmlformats.org/drawingml/2006/main">
                  <a:graphicData uri="http://schemas.microsoft.com/office/word/2010/wordprocessingGroup">
                    <wpg:wgp>
                      <wpg:cNvGrpSpPr/>
                      <wpg:grpSpPr>
                        <a:xfrm>
                          <a:off x="0" y="0"/>
                          <a:ext cx="5311140" cy="3581400"/>
                          <a:chOff x="0" y="0"/>
                          <a:chExt cx="5311140" cy="3581400"/>
                        </a:xfrm>
                      </wpg:grpSpPr>
                      <wps:wsp>
                        <wps:cNvPr id="1169071353" name="Rectangle 1"/>
                        <wps:cNvSpPr/>
                        <wps:spPr>
                          <a:xfrm>
                            <a:off x="0" y="0"/>
                            <a:ext cx="5311140" cy="3581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2013619" name="Rectangle 2"/>
                        <wps:cNvSpPr/>
                        <wps:spPr>
                          <a:xfrm>
                            <a:off x="76200" y="586740"/>
                            <a:ext cx="861060" cy="29108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5074273" name="Rectangle 2"/>
                        <wps:cNvSpPr/>
                        <wps:spPr>
                          <a:xfrm>
                            <a:off x="1021080" y="586740"/>
                            <a:ext cx="4213860" cy="29032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218796" name="Text Box 5"/>
                        <wps:cNvSpPr txBox="1"/>
                        <wps:spPr>
                          <a:xfrm>
                            <a:off x="99060" y="91440"/>
                            <a:ext cx="3817620" cy="403860"/>
                          </a:xfrm>
                          <a:prstGeom prst="rect">
                            <a:avLst/>
                          </a:prstGeom>
                          <a:solidFill>
                            <a:schemeClr val="lt1"/>
                          </a:solidFill>
                          <a:ln w="6350">
                            <a:solidFill>
                              <a:prstClr val="black"/>
                            </a:solidFill>
                          </a:ln>
                        </wps:spPr>
                        <wps:txbx>
                          <w:txbxContent>
                            <w:p w14:paraId="504B2544" w14:textId="77777777" w:rsidR="00093C3C" w:rsidRPr="0015668A" w:rsidRDefault="00093C3C" w:rsidP="00093C3C">
                              <w:pPr>
                                <w:jc w:val="center"/>
                                <w:rPr>
                                  <w:sz w:val="44"/>
                                  <w:szCs w:val="44"/>
                                </w:rPr>
                              </w:pPr>
                              <w:r w:rsidRPr="0015668A">
                                <w:rPr>
                                  <w:sz w:val="44"/>
                                  <w:szCs w:val="44"/>
                                </w:rP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6023608" name="Text Box 5"/>
                        <wps:cNvSpPr txBox="1"/>
                        <wps:spPr>
                          <a:xfrm>
                            <a:off x="121920" y="701040"/>
                            <a:ext cx="746760" cy="2689860"/>
                          </a:xfrm>
                          <a:prstGeom prst="rect">
                            <a:avLst/>
                          </a:prstGeom>
                          <a:solidFill>
                            <a:schemeClr val="lt1"/>
                          </a:solidFill>
                          <a:ln w="6350">
                            <a:solidFill>
                              <a:prstClr val="black"/>
                            </a:solidFill>
                          </a:ln>
                        </wps:spPr>
                        <wps:txbx>
                          <w:txbxContent>
                            <w:p w14:paraId="6DE17A91" w14:textId="77777777" w:rsidR="00093C3C" w:rsidRPr="0015668A" w:rsidRDefault="00093C3C" w:rsidP="00093C3C">
                              <w:pPr>
                                <w:rPr>
                                  <w:sz w:val="44"/>
                                  <w:szCs w:val="44"/>
                                </w:rPr>
                              </w:pPr>
                              <w:r>
                                <w:rPr>
                                  <w:sz w:val="44"/>
                                  <w:szCs w:val="44"/>
                                </w:rPr>
                                <w:t>Menu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5967155" name="Text Box 5"/>
                        <wps:cNvSpPr txBox="1"/>
                        <wps:spPr>
                          <a:xfrm>
                            <a:off x="4152900" y="99060"/>
                            <a:ext cx="944880" cy="388620"/>
                          </a:xfrm>
                          <a:prstGeom prst="rect">
                            <a:avLst/>
                          </a:prstGeom>
                          <a:solidFill>
                            <a:schemeClr val="lt1"/>
                          </a:solidFill>
                          <a:ln w="6350">
                            <a:solidFill>
                              <a:prstClr val="black"/>
                            </a:solidFill>
                          </a:ln>
                        </wps:spPr>
                        <wps:txbx>
                          <w:txbxContent>
                            <w:p w14:paraId="7E27F6D9" w14:textId="77777777" w:rsidR="00093C3C" w:rsidRPr="0015668A" w:rsidRDefault="00093C3C" w:rsidP="00093C3C">
                              <w:pPr>
                                <w:jc w:val="center"/>
                                <w:rPr>
                                  <w:sz w:val="44"/>
                                  <w:szCs w:val="44"/>
                                </w:rPr>
                              </w:pPr>
                              <w:r>
                                <w:rPr>
                                  <w:sz w:val="44"/>
                                  <w:szCs w:val="44"/>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2774359" name="Text Box 5"/>
                        <wps:cNvSpPr txBox="1"/>
                        <wps:spPr>
                          <a:xfrm>
                            <a:off x="1158240" y="685800"/>
                            <a:ext cx="3970020" cy="411480"/>
                          </a:xfrm>
                          <a:prstGeom prst="rect">
                            <a:avLst/>
                          </a:prstGeom>
                          <a:solidFill>
                            <a:schemeClr val="lt1"/>
                          </a:solidFill>
                          <a:ln w="6350">
                            <a:solidFill>
                              <a:prstClr val="black"/>
                            </a:solidFill>
                          </a:ln>
                        </wps:spPr>
                        <wps:txbx>
                          <w:txbxContent>
                            <w:p w14:paraId="5E35CB81" w14:textId="77777777" w:rsidR="00093C3C" w:rsidRPr="0015668A" w:rsidRDefault="00093C3C" w:rsidP="00093C3C">
                              <w:pPr>
                                <w:jc w:val="center"/>
                                <w:rPr>
                                  <w:sz w:val="44"/>
                                  <w:szCs w:val="44"/>
                                </w:rPr>
                              </w:pPr>
                              <w:r>
                                <w:rPr>
                                  <w:sz w:val="44"/>
                                  <w:szCs w:val="44"/>
                                </w:rPr>
                                <w:t>Collection Center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1377836" name="Text Box 5"/>
                        <wps:cNvSpPr txBox="1"/>
                        <wps:spPr>
                          <a:xfrm>
                            <a:off x="1165860" y="1219200"/>
                            <a:ext cx="3954780" cy="388620"/>
                          </a:xfrm>
                          <a:prstGeom prst="rect">
                            <a:avLst/>
                          </a:prstGeom>
                          <a:solidFill>
                            <a:schemeClr val="lt1"/>
                          </a:solidFill>
                          <a:ln w="6350">
                            <a:solidFill>
                              <a:prstClr val="black"/>
                            </a:solidFill>
                          </a:ln>
                        </wps:spPr>
                        <wps:txbx>
                          <w:txbxContent>
                            <w:p w14:paraId="50CD0AA0" w14:textId="77777777" w:rsidR="00093C3C" w:rsidRPr="0015668A" w:rsidRDefault="00093C3C" w:rsidP="00093C3C">
                              <w:pPr>
                                <w:jc w:val="center"/>
                                <w:rPr>
                                  <w:sz w:val="44"/>
                                  <w:szCs w:val="44"/>
                                </w:rPr>
                              </w:pPr>
                              <w:r>
                                <w:rPr>
                                  <w:sz w:val="44"/>
                                  <w:szCs w:val="44"/>
                                </w:rPr>
                                <w:t>Employee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0868500" name="Text Box 5"/>
                        <wps:cNvSpPr txBox="1"/>
                        <wps:spPr>
                          <a:xfrm>
                            <a:off x="2156460" y="2849880"/>
                            <a:ext cx="2324100" cy="403860"/>
                          </a:xfrm>
                          <a:prstGeom prst="rect">
                            <a:avLst/>
                          </a:prstGeom>
                          <a:solidFill>
                            <a:schemeClr val="lt1"/>
                          </a:solidFill>
                          <a:ln w="6350">
                            <a:solidFill>
                              <a:prstClr val="black"/>
                            </a:solidFill>
                          </a:ln>
                        </wps:spPr>
                        <wps:txbx>
                          <w:txbxContent>
                            <w:p w14:paraId="651D7224" w14:textId="77777777" w:rsidR="00093C3C" w:rsidRPr="0015668A" w:rsidRDefault="00093C3C" w:rsidP="00093C3C">
                              <w:pPr>
                                <w:jc w:val="center"/>
                                <w:rPr>
                                  <w:sz w:val="44"/>
                                  <w:szCs w:val="44"/>
                                </w:rPr>
                              </w:pPr>
                              <w:r>
                                <w:rPr>
                                  <w:sz w:val="44"/>
                                  <w:szCs w:val="44"/>
                                </w:rPr>
                                <w:t xml:space="preserve">Add Button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3EAFBF8" id="_x0000_s1074" style="position:absolute;margin-left:7.8pt;margin-top:13.3pt;width:418.2pt;height:282pt;z-index:251663360;mso-position-horizontal-relative:margin" coordsize="53111,35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">
                <v:rect id="Rectangle 1" o:spid="_x0000_s1075" style="position:absolute;width:53111;height:35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" fillcolor="white [3201]" strokecolor="#4ea72e [3209]" strokeweight="1pt"/>
                <v:rect id="Rectangle 2" o:spid="_x0000_s1076" style="position:absolute;left:762;top:5867;width:8610;height:29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" fillcolor="white [3201]" strokecolor="#4ea72e [3209]" strokeweight="1pt"/>
                <v:rect id="Rectangle 2" o:spid="_x0000_s1077" style="position:absolute;left:10210;top:5867;width:42139;height:29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" fillcolor="white [3201]" strokecolor="#4ea72e [3209]" strokeweight="1pt"/>
                <v:shape id="Text Box 5" o:spid="_x0000_s1078" type="#_x0000_t202" style="position:absolute;left:990;top:914;width:38176;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" fillcolor="white [3201]" strokeweight=".5pt">
                  <v:textbox>
                    <w:txbxContent>
                      <w:p w14:paraId="504B2544" w14:textId="77777777" w:rsidR="00093C3C" w:rsidRPr="0015668A" w:rsidRDefault="00093C3C" w:rsidP="00093C3C">
                        <w:pPr>
                          <w:jc w:val="center"/>
                          <w:rPr>
                            <w:sz w:val="44"/>
                            <w:szCs w:val="44"/>
                          </w:rPr>
                        </w:pPr>
                        <w:r w:rsidRPr="0015668A">
                          <w:rPr>
                            <w:sz w:val="44"/>
                            <w:szCs w:val="44"/>
                          </w:rPr>
                          <w:t>Title</w:t>
                        </w:r>
                      </w:p>
                    </w:txbxContent>
                  </v:textbox>
                </v:shape>
                <v:shape id="Text Box 5" o:spid="_x0000_s1079" type="#_x0000_t202" style="position:absolute;left:1219;top:7010;width:7467;height:26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" fillcolor="white [3201]" strokeweight=".5pt">
                  <v:textbox>
                    <w:txbxContent>
                      <w:p w14:paraId="6DE17A91" w14:textId="77777777" w:rsidR="00093C3C" w:rsidRPr="0015668A" w:rsidRDefault="00093C3C" w:rsidP="00093C3C">
                        <w:pPr>
                          <w:rPr>
                            <w:sz w:val="44"/>
                            <w:szCs w:val="44"/>
                          </w:rPr>
                        </w:pPr>
                        <w:r>
                          <w:rPr>
                            <w:sz w:val="44"/>
                            <w:szCs w:val="44"/>
                          </w:rPr>
                          <w:t>Menu   Bar</w:t>
                        </w:r>
                      </w:p>
                    </w:txbxContent>
                  </v:textbox>
                </v:shape>
                <v:shape id="Text Box 5" o:spid="_x0000_s1080" type="#_x0000_t202" style="position:absolute;left:41529;top:990;width:9448;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" fillcolor="white [3201]" strokeweight=".5pt">
                  <v:textbox>
                    <w:txbxContent>
                      <w:p w14:paraId="7E27F6D9" w14:textId="77777777" w:rsidR="00093C3C" w:rsidRPr="0015668A" w:rsidRDefault="00093C3C" w:rsidP="00093C3C">
                        <w:pPr>
                          <w:jc w:val="center"/>
                          <w:rPr>
                            <w:sz w:val="44"/>
                            <w:szCs w:val="44"/>
                          </w:rPr>
                        </w:pPr>
                        <w:r>
                          <w:rPr>
                            <w:sz w:val="44"/>
                            <w:szCs w:val="44"/>
                          </w:rPr>
                          <w:t>Logo</w:t>
                        </w:r>
                      </w:p>
                    </w:txbxContent>
                  </v:textbox>
                </v:shape>
                <v:shape id="Text Box 5" o:spid="_x0000_s1081" type="#_x0000_t202" style="position:absolute;left:11582;top:6858;width:39700;height:4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" fillcolor="white [3201]" strokeweight=".5pt">
                  <v:textbox>
                    <w:txbxContent>
                      <w:p w14:paraId="5E35CB81" w14:textId="77777777" w:rsidR="00093C3C" w:rsidRPr="0015668A" w:rsidRDefault="00093C3C" w:rsidP="00093C3C">
                        <w:pPr>
                          <w:jc w:val="center"/>
                          <w:rPr>
                            <w:sz w:val="44"/>
                            <w:szCs w:val="44"/>
                          </w:rPr>
                        </w:pPr>
                        <w:r>
                          <w:rPr>
                            <w:sz w:val="44"/>
                            <w:szCs w:val="44"/>
                          </w:rPr>
                          <w:t>Collection Center Name</w:t>
                        </w:r>
                      </w:p>
                    </w:txbxContent>
                  </v:textbox>
                </v:shape>
                <v:shape id="Text Box 5" o:spid="_x0000_s1082" type="#_x0000_t202" style="position:absolute;left:11658;top:12192;width:39548;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" fillcolor="white [3201]" strokeweight=".5pt">
                  <v:textbox>
                    <w:txbxContent>
                      <w:p w14:paraId="50CD0AA0" w14:textId="77777777" w:rsidR="00093C3C" w:rsidRPr="0015668A" w:rsidRDefault="00093C3C" w:rsidP="00093C3C">
                        <w:pPr>
                          <w:jc w:val="center"/>
                          <w:rPr>
                            <w:sz w:val="44"/>
                            <w:szCs w:val="44"/>
                          </w:rPr>
                        </w:pPr>
                        <w:r>
                          <w:rPr>
                            <w:sz w:val="44"/>
                            <w:szCs w:val="44"/>
                          </w:rPr>
                          <w:t>Employee Name</w:t>
                        </w:r>
                      </w:p>
                    </w:txbxContent>
                  </v:textbox>
                </v:shape>
                <v:shape id="Text Box 5" o:spid="_x0000_s1083" type="#_x0000_t202" style="position:absolute;left:21564;top:28498;width:23241;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" fillcolor="white [3201]" strokeweight=".5pt">
                  <v:textbox>
                    <w:txbxContent>
                      <w:p w14:paraId="651D7224" w14:textId="77777777" w:rsidR="00093C3C" w:rsidRPr="0015668A" w:rsidRDefault="00093C3C" w:rsidP="00093C3C">
                        <w:pPr>
                          <w:jc w:val="center"/>
                          <w:rPr>
                            <w:sz w:val="44"/>
                            <w:szCs w:val="44"/>
                          </w:rPr>
                        </w:pPr>
                        <w:r>
                          <w:rPr>
                            <w:sz w:val="44"/>
                            <w:szCs w:val="44"/>
                          </w:rPr>
                          <w:t xml:space="preserve">Add Button                                                        </w:t>
                        </w:r>
                      </w:p>
                    </w:txbxContent>
                  </v:textbox>
                </v:shape>
                <w10:wrap anchorx="margin"/>
              </v:group>
            </w:pict>
          </mc:Fallback>
        </mc:AlternateContent>
      </w:r>
    </w:p>
    <w:p w14:paraId="064A068B" w14:textId="77777777" w:rsidR="00093C3C" w:rsidRDefault="00093C3C" w:rsidP="00093C3C"/>
    <w:p w14:paraId="60E9BFB6" w14:textId="77777777" w:rsidR="00093C3C" w:rsidRDefault="00093C3C" w:rsidP="00093C3C"/>
    <w:p w14:paraId="026C9252" w14:textId="77777777" w:rsidR="00093C3C" w:rsidRDefault="00093C3C" w:rsidP="00093C3C"/>
    <w:p w14:paraId="1A36082B" w14:textId="77777777" w:rsidR="00093C3C" w:rsidRDefault="00093C3C" w:rsidP="00093C3C"/>
    <w:p w14:paraId="25E40BD4" w14:textId="77777777" w:rsidR="00093C3C" w:rsidRDefault="00093C3C" w:rsidP="00093C3C"/>
    <w:p w14:paraId="38A682F5" w14:textId="77777777" w:rsidR="00093C3C" w:rsidRDefault="00093C3C" w:rsidP="00093C3C"/>
    <w:p w14:paraId="66FABAA8" w14:textId="77777777" w:rsidR="00093C3C" w:rsidRDefault="00093C3C" w:rsidP="00093C3C"/>
    <w:p w14:paraId="3BD7AE13" w14:textId="77777777" w:rsidR="00093C3C" w:rsidRDefault="00093C3C" w:rsidP="00093C3C"/>
    <w:p w14:paraId="5C3DF015" w14:textId="77777777" w:rsidR="00093C3C" w:rsidRDefault="00093C3C" w:rsidP="00093C3C"/>
    <w:p w14:paraId="4F304605" w14:textId="77777777" w:rsidR="00093C3C" w:rsidRDefault="00093C3C" w:rsidP="00093C3C"/>
    <w:p w14:paraId="09FB1958" w14:textId="77777777" w:rsidR="00093C3C" w:rsidRDefault="00093C3C" w:rsidP="00093C3C"/>
    <w:p w14:paraId="0107EB30" w14:textId="77777777" w:rsidR="00093C3C" w:rsidRDefault="00093C3C" w:rsidP="00093C3C">
      <w:pPr>
        <w:rPr>
          <w:sz w:val="36"/>
          <w:szCs w:val="36"/>
          <w:u w:val="single"/>
        </w:rPr>
      </w:pPr>
    </w:p>
    <w:p w14:paraId="27D635FA" w14:textId="77777777" w:rsidR="00093C3C" w:rsidRDefault="00093C3C" w:rsidP="00093C3C">
      <w:pPr>
        <w:rPr>
          <w:sz w:val="36"/>
          <w:szCs w:val="36"/>
          <w:u w:val="single"/>
        </w:rPr>
      </w:pPr>
    </w:p>
    <w:p w14:paraId="5FE191BC" w14:textId="77777777" w:rsidR="00093C3C" w:rsidRPr="005F27A8" w:rsidRDefault="00093C3C" w:rsidP="00093C3C">
      <w:pPr>
        <w:rPr>
          <w:sz w:val="36"/>
          <w:szCs w:val="36"/>
          <w:u w:val="single"/>
        </w:rPr>
      </w:pPr>
      <w:r>
        <w:rPr>
          <w:sz w:val="36"/>
          <w:szCs w:val="36"/>
          <w:u w:val="single"/>
        </w:rPr>
        <w:t xml:space="preserve"> Parcel Hub Collection Page</w:t>
      </w:r>
      <w:r w:rsidRPr="005F27A8">
        <w:rPr>
          <w:sz w:val="36"/>
          <w:szCs w:val="36"/>
          <w:u w:val="single"/>
        </w:rPr>
        <w:t>.</w:t>
      </w:r>
    </w:p>
    <w:p w14:paraId="6BA0BD70" w14:textId="77777777" w:rsidR="00093C3C" w:rsidRDefault="00093C3C" w:rsidP="00093C3C"/>
    <w:p w14:paraId="109055A5" w14:textId="77777777" w:rsidR="00093C3C" w:rsidRDefault="00093C3C" w:rsidP="00093C3C">
      <w:r>
        <w:rPr>
          <w:noProof/>
        </w:rPr>
        <mc:AlternateContent>
          <mc:Choice Requires="wpg">
            <w:drawing>
              <wp:anchor distT="0" distB="0" distL="114300" distR="114300" simplePos="0" relativeHeight="251664384" behindDoc="0" locked="0" layoutInCell="1" allowOverlap="1" wp14:anchorId="0F14300C" wp14:editId="1483FDA0">
                <wp:simplePos x="0" y="0"/>
                <wp:positionH relativeFrom="column">
                  <wp:posOffset>83820</wp:posOffset>
                </wp:positionH>
                <wp:positionV relativeFrom="paragraph">
                  <wp:posOffset>32385</wp:posOffset>
                </wp:positionV>
                <wp:extent cx="5311140" cy="3581400"/>
                <wp:effectExtent l="0" t="0" r="22860" b="19050"/>
                <wp:wrapNone/>
                <wp:docPr id="1961976835" name="Group 10"/>
                <wp:cNvGraphicFramePr/>
                <a:graphic xmlns:a="http://schemas.openxmlformats.org/drawingml/2006/main">
                  <a:graphicData uri="http://schemas.microsoft.com/office/word/2010/wordprocessingGroup">
                    <wpg:wgp>
                      <wpg:cNvGrpSpPr/>
                      <wpg:grpSpPr>
                        <a:xfrm>
                          <a:off x="0" y="0"/>
                          <a:ext cx="5311140" cy="3581400"/>
                          <a:chOff x="0" y="0"/>
                          <a:chExt cx="5311140" cy="3581400"/>
                        </a:xfrm>
                      </wpg:grpSpPr>
                      <wps:wsp>
                        <wps:cNvPr id="1471913354" name="Rectangle 1"/>
                        <wps:cNvSpPr/>
                        <wps:spPr>
                          <a:xfrm>
                            <a:off x="0" y="0"/>
                            <a:ext cx="5311140" cy="3581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2320185" name="Rectangle 2"/>
                        <wps:cNvSpPr/>
                        <wps:spPr>
                          <a:xfrm>
                            <a:off x="76200" y="586740"/>
                            <a:ext cx="861060" cy="29108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814001" name="Rectangle 2"/>
                        <wps:cNvSpPr/>
                        <wps:spPr>
                          <a:xfrm>
                            <a:off x="1021080" y="586740"/>
                            <a:ext cx="4213860" cy="29032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7989322" name="Text Box 5"/>
                        <wps:cNvSpPr txBox="1"/>
                        <wps:spPr>
                          <a:xfrm>
                            <a:off x="99060" y="91440"/>
                            <a:ext cx="3817620" cy="403860"/>
                          </a:xfrm>
                          <a:prstGeom prst="rect">
                            <a:avLst/>
                          </a:prstGeom>
                          <a:solidFill>
                            <a:schemeClr val="lt1"/>
                          </a:solidFill>
                          <a:ln w="6350">
                            <a:solidFill>
                              <a:prstClr val="black"/>
                            </a:solidFill>
                          </a:ln>
                        </wps:spPr>
                        <wps:txbx>
                          <w:txbxContent>
                            <w:p w14:paraId="35B0BD00" w14:textId="77777777" w:rsidR="00093C3C" w:rsidRPr="0015668A" w:rsidRDefault="00093C3C" w:rsidP="00093C3C">
                              <w:pPr>
                                <w:jc w:val="center"/>
                                <w:rPr>
                                  <w:sz w:val="44"/>
                                  <w:szCs w:val="44"/>
                                </w:rPr>
                              </w:pPr>
                              <w:r w:rsidRPr="0015668A">
                                <w:rPr>
                                  <w:sz w:val="44"/>
                                  <w:szCs w:val="44"/>
                                </w:rP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4618353" name="Text Box 5"/>
                        <wps:cNvSpPr txBox="1"/>
                        <wps:spPr>
                          <a:xfrm>
                            <a:off x="121920" y="701040"/>
                            <a:ext cx="746760" cy="2689860"/>
                          </a:xfrm>
                          <a:prstGeom prst="rect">
                            <a:avLst/>
                          </a:prstGeom>
                          <a:solidFill>
                            <a:schemeClr val="lt1"/>
                          </a:solidFill>
                          <a:ln w="6350">
                            <a:solidFill>
                              <a:prstClr val="black"/>
                            </a:solidFill>
                          </a:ln>
                        </wps:spPr>
                        <wps:txbx>
                          <w:txbxContent>
                            <w:p w14:paraId="584F6E62" w14:textId="77777777" w:rsidR="00093C3C" w:rsidRPr="0015668A" w:rsidRDefault="00093C3C" w:rsidP="00093C3C">
                              <w:pPr>
                                <w:rPr>
                                  <w:sz w:val="44"/>
                                  <w:szCs w:val="44"/>
                                </w:rPr>
                              </w:pPr>
                              <w:r>
                                <w:rPr>
                                  <w:sz w:val="44"/>
                                  <w:szCs w:val="44"/>
                                </w:rPr>
                                <w:t>Menu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9335653" name="Text Box 5"/>
                        <wps:cNvSpPr txBox="1"/>
                        <wps:spPr>
                          <a:xfrm>
                            <a:off x="4152900" y="99060"/>
                            <a:ext cx="944880" cy="388620"/>
                          </a:xfrm>
                          <a:prstGeom prst="rect">
                            <a:avLst/>
                          </a:prstGeom>
                          <a:solidFill>
                            <a:schemeClr val="lt1"/>
                          </a:solidFill>
                          <a:ln w="6350">
                            <a:solidFill>
                              <a:prstClr val="black"/>
                            </a:solidFill>
                          </a:ln>
                        </wps:spPr>
                        <wps:txbx>
                          <w:txbxContent>
                            <w:p w14:paraId="7A4A8714" w14:textId="77777777" w:rsidR="00093C3C" w:rsidRPr="0015668A" w:rsidRDefault="00093C3C" w:rsidP="00093C3C">
                              <w:pPr>
                                <w:jc w:val="center"/>
                                <w:rPr>
                                  <w:sz w:val="44"/>
                                  <w:szCs w:val="44"/>
                                </w:rPr>
                              </w:pPr>
                              <w:r>
                                <w:rPr>
                                  <w:sz w:val="44"/>
                                  <w:szCs w:val="44"/>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9900362" name="Text Box 5"/>
                        <wps:cNvSpPr txBox="1"/>
                        <wps:spPr>
                          <a:xfrm>
                            <a:off x="1173480" y="830580"/>
                            <a:ext cx="3954780" cy="411480"/>
                          </a:xfrm>
                          <a:prstGeom prst="rect">
                            <a:avLst/>
                          </a:prstGeom>
                          <a:solidFill>
                            <a:schemeClr val="lt1"/>
                          </a:solidFill>
                          <a:ln w="6350">
                            <a:solidFill>
                              <a:prstClr val="black"/>
                            </a:solidFill>
                          </a:ln>
                        </wps:spPr>
                        <wps:txbx>
                          <w:txbxContent>
                            <w:p w14:paraId="182D1689" w14:textId="77777777" w:rsidR="00093C3C" w:rsidRPr="0015668A" w:rsidRDefault="00093C3C" w:rsidP="00093C3C">
                              <w:pPr>
                                <w:jc w:val="center"/>
                                <w:rPr>
                                  <w:sz w:val="44"/>
                                  <w:szCs w:val="44"/>
                                </w:rPr>
                              </w:pPr>
                              <w:r>
                                <w:rPr>
                                  <w:sz w:val="44"/>
                                  <w:szCs w:val="44"/>
                                </w:rPr>
                                <w:t>Hub Center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7450941" name="Text Box 5"/>
                        <wps:cNvSpPr txBox="1"/>
                        <wps:spPr>
                          <a:xfrm>
                            <a:off x="1158240" y="1402080"/>
                            <a:ext cx="3954780" cy="388620"/>
                          </a:xfrm>
                          <a:prstGeom prst="rect">
                            <a:avLst/>
                          </a:prstGeom>
                          <a:solidFill>
                            <a:schemeClr val="lt1"/>
                          </a:solidFill>
                          <a:ln w="6350">
                            <a:solidFill>
                              <a:prstClr val="black"/>
                            </a:solidFill>
                          </a:ln>
                        </wps:spPr>
                        <wps:txbx>
                          <w:txbxContent>
                            <w:p w14:paraId="14C63A72" w14:textId="77777777" w:rsidR="00093C3C" w:rsidRPr="0015668A" w:rsidRDefault="00093C3C" w:rsidP="00093C3C">
                              <w:pPr>
                                <w:jc w:val="center"/>
                                <w:rPr>
                                  <w:sz w:val="44"/>
                                  <w:szCs w:val="44"/>
                                </w:rPr>
                              </w:pPr>
                              <w:r>
                                <w:rPr>
                                  <w:sz w:val="44"/>
                                  <w:szCs w:val="44"/>
                                </w:rPr>
                                <w:t>Hub Center Address</w:t>
                              </w:r>
                            </w:p>
                            <w:p w14:paraId="13BCF57E" w14:textId="77777777" w:rsidR="00093C3C" w:rsidRPr="0015668A" w:rsidRDefault="00093C3C" w:rsidP="00093C3C">
                              <w:pPr>
                                <w:jc w:val="center"/>
                                <w:rPr>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3839919" name="Text Box 5"/>
                        <wps:cNvSpPr txBox="1"/>
                        <wps:spPr>
                          <a:xfrm>
                            <a:off x="2156460" y="2849880"/>
                            <a:ext cx="2324100" cy="403860"/>
                          </a:xfrm>
                          <a:prstGeom prst="rect">
                            <a:avLst/>
                          </a:prstGeom>
                          <a:solidFill>
                            <a:schemeClr val="lt1"/>
                          </a:solidFill>
                          <a:ln w="6350">
                            <a:solidFill>
                              <a:prstClr val="black"/>
                            </a:solidFill>
                          </a:ln>
                        </wps:spPr>
                        <wps:txbx>
                          <w:txbxContent>
                            <w:p w14:paraId="5322A097" w14:textId="77777777" w:rsidR="00093C3C" w:rsidRPr="0015668A" w:rsidRDefault="00093C3C" w:rsidP="00093C3C">
                              <w:pPr>
                                <w:jc w:val="center"/>
                                <w:rPr>
                                  <w:sz w:val="44"/>
                                  <w:szCs w:val="44"/>
                                </w:rPr>
                              </w:pPr>
                              <w:r>
                                <w:rPr>
                                  <w:sz w:val="44"/>
                                  <w:szCs w:val="44"/>
                                </w:rPr>
                                <w:t xml:space="preserve">Receive Button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6194977" name="Text Box 5"/>
                        <wps:cNvSpPr txBox="1"/>
                        <wps:spPr>
                          <a:xfrm>
                            <a:off x="1143000" y="1973580"/>
                            <a:ext cx="3954780" cy="388620"/>
                          </a:xfrm>
                          <a:prstGeom prst="rect">
                            <a:avLst/>
                          </a:prstGeom>
                          <a:solidFill>
                            <a:schemeClr val="lt1"/>
                          </a:solidFill>
                          <a:ln w="6350">
                            <a:solidFill>
                              <a:prstClr val="black"/>
                            </a:solidFill>
                          </a:ln>
                        </wps:spPr>
                        <wps:txbx>
                          <w:txbxContent>
                            <w:p w14:paraId="72779512" w14:textId="77777777" w:rsidR="00093C3C" w:rsidRPr="0015668A" w:rsidRDefault="00093C3C" w:rsidP="00093C3C">
                              <w:pPr>
                                <w:jc w:val="center"/>
                                <w:rPr>
                                  <w:sz w:val="44"/>
                                  <w:szCs w:val="44"/>
                                </w:rPr>
                              </w:pPr>
                              <w:r>
                                <w:rPr>
                                  <w:sz w:val="44"/>
                                  <w:szCs w:val="44"/>
                                </w:rPr>
                                <w:t>Parcel ID</w:t>
                              </w:r>
                            </w:p>
                            <w:p w14:paraId="709EDA08" w14:textId="77777777" w:rsidR="00093C3C" w:rsidRPr="0015668A" w:rsidRDefault="00093C3C" w:rsidP="00093C3C">
                              <w:pPr>
                                <w:jc w:val="center"/>
                                <w:rPr>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F14300C" id="Group 10" o:spid="_x0000_s1084" style="position:absolute;margin-left:6.6pt;margin-top:2.55pt;width:418.2pt;height:282pt;z-index:251664384" coordsize="53111,35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">
                <v:rect id="Rectangle 1" o:spid="_x0000_s1085" style="position:absolute;width:53111;height:35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" fillcolor="white [3201]" strokecolor="#4ea72e [3209]" strokeweight="1pt"/>
                <v:rect id="Rectangle 2" o:spid="_x0000_s1086" style="position:absolute;left:762;top:5867;width:8610;height:29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" fillcolor="white [3201]" strokecolor="#4ea72e [3209]" strokeweight="1pt"/>
                <v:rect id="Rectangle 2" o:spid="_x0000_s1087" style="position:absolute;left:10210;top:5867;width:42139;height:29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" fillcolor="white [3201]" strokecolor="#4ea72e [3209]" strokeweight="1pt"/>
                <v:shape id="Text Box 5" o:spid="_x0000_s1088" type="#_x0000_t202" style="position:absolute;left:990;top:914;width:38176;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" fillcolor="white [3201]" strokeweight=".5pt">
                  <v:textbox>
                    <w:txbxContent>
                      <w:p w14:paraId="35B0BD00" w14:textId="77777777" w:rsidR="00093C3C" w:rsidRPr="0015668A" w:rsidRDefault="00093C3C" w:rsidP="00093C3C">
                        <w:pPr>
                          <w:jc w:val="center"/>
                          <w:rPr>
                            <w:sz w:val="44"/>
                            <w:szCs w:val="44"/>
                          </w:rPr>
                        </w:pPr>
                        <w:r w:rsidRPr="0015668A">
                          <w:rPr>
                            <w:sz w:val="44"/>
                            <w:szCs w:val="44"/>
                          </w:rPr>
                          <w:t>Title</w:t>
                        </w:r>
                      </w:p>
                    </w:txbxContent>
                  </v:textbox>
                </v:shape>
                <v:shape id="Text Box 5" o:spid="_x0000_s1089" type="#_x0000_t202" style="position:absolute;left:1219;top:7010;width:7467;height:26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" fillcolor="white [3201]" strokeweight=".5pt">
                  <v:textbox>
                    <w:txbxContent>
                      <w:p w14:paraId="584F6E62" w14:textId="77777777" w:rsidR="00093C3C" w:rsidRPr="0015668A" w:rsidRDefault="00093C3C" w:rsidP="00093C3C">
                        <w:pPr>
                          <w:rPr>
                            <w:sz w:val="44"/>
                            <w:szCs w:val="44"/>
                          </w:rPr>
                        </w:pPr>
                        <w:r>
                          <w:rPr>
                            <w:sz w:val="44"/>
                            <w:szCs w:val="44"/>
                          </w:rPr>
                          <w:t>Menu   Bar</w:t>
                        </w:r>
                      </w:p>
                    </w:txbxContent>
                  </v:textbox>
                </v:shape>
                <v:shape id="Text Box 5" o:spid="_x0000_s1090" type="#_x0000_t202" style="position:absolute;left:41529;top:990;width:9448;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" fillcolor="white [3201]" strokeweight=".5pt">
                  <v:textbox>
                    <w:txbxContent>
                      <w:p w14:paraId="7A4A8714" w14:textId="77777777" w:rsidR="00093C3C" w:rsidRPr="0015668A" w:rsidRDefault="00093C3C" w:rsidP="00093C3C">
                        <w:pPr>
                          <w:jc w:val="center"/>
                          <w:rPr>
                            <w:sz w:val="44"/>
                            <w:szCs w:val="44"/>
                          </w:rPr>
                        </w:pPr>
                        <w:r>
                          <w:rPr>
                            <w:sz w:val="44"/>
                            <w:szCs w:val="44"/>
                          </w:rPr>
                          <w:t>Logo</w:t>
                        </w:r>
                      </w:p>
                    </w:txbxContent>
                  </v:textbox>
                </v:shape>
                <v:shape id="Text Box 5" o:spid="_x0000_s1091" type="#_x0000_t202" style="position:absolute;left:11734;top:8305;width:39548;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" fillcolor="white [3201]" strokeweight=".5pt">
                  <v:textbox>
                    <w:txbxContent>
                      <w:p w14:paraId="182D1689" w14:textId="77777777" w:rsidR="00093C3C" w:rsidRPr="0015668A" w:rsidRDefault="00093C3C" w:rsidP="00093C3C">
                        <w:pPr>
                          <w:jc w:val="center"/>
                          <w:rPr>
                            <w:sz w:val="44"/>
                            <w:szCs w:val="44"/>
                          </w:rPr>
                        </w:pPr>
                        <w:r>
                          <w:rPr>
                            <w:sz w:val="44"/>
                            <w:szCs w:val="44"/>
                          </w:rPr>
                          <w:t>Hub Center Name</w:t>
                        </w:r>
                      </w:p>
                    </w:txbxContent>
                  </v:textbox>
                </v:shape>
                <v:shape id="Text Box 5" o:spid="_x0000_s1092" type="#_x0000_t202" style="position:absolute;left:11582;top:14020;width:39548;height:3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" fillcolor="white [3201]" strokeweight=".5pt">
                  <v:textbox>
                    <w:txbxContent>
                      <w:p w14:paraId="14C63A72" w14:textId="77777777" w:rsidR="00093C3C" w:rsidRPr="0015668A" w:rsidRDefault="00093C3C" w:rsidP="00093C3C">
                        <w:pPr>
                          <w:jc w:val="center"/>
                          <w:rPr>
                            <w:sz w:val="44"/>
                            <w:szCs w:val="44"/>
                          </w:rPr>
                        </w:pPr>
                        <w:r>
                          <w:rPr>
                            <w:sz w:val="44"/>
                            <w:szCs w:val="44"/>
                          </w:rPr>
                          <w:t>Hub Center Address</w:t>
                        </w:r>
                      </w:p>
                      <w:p w14:paraId="13BCF57E" w14:textId="77777777" w:rsidR="00093C3C" w:rsidRPr="0015668A" w:rsidRDefault="00093C3C" w:rsidP="00093C3C">
                        <w:pPr>
                          <w:jc w:val="center"/>
                          <w:rPr>
                            <w:sz w:val="44"/>
                            <w:szCs w:val="44"/>
                          </w:rPr>
                        </w:pPr>
                      </w:p>
                    </w:txbxContent>
                  </v:textbox>
                </v:shape>
                <v:shape id="Text Box 5" o:spid="_x0000_s1093" type="#_x0000_t202" style="position:absolute;left:21564;top:28498;width:23241;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" fillcolor="white [3201]" strokeweight=".5pt">
                  <v:textbox>
                    <w:txbxContent>
                      <w:p w14:paraId="5322A097" w14:textId="77777777" w:rsidR="00093C3C" w:rsidRPr="0015668A" w:rsidRDefault="00093C3C" w:rsidP="00093C3C">
                        <w:pPr>
                          <w:jc w:val="center"/>
                          <w:rPr>
                            <w:sz w:val="44"/>
                            <w:szCs w:val="44"/>
                          </w:rPr>
                        </w:pPr>
                        <w:r>
                          <w:rPr>
                            <w:sz w:val="44"/>
                            <w:szCs w:val="44"/>
                          </w:rPr>
                          <w:t xml:space="preserve">Receive Button                                                        </w:t>
                        </w:r>
                      </w:p>
                    </w:txbxContent>
                  </v:textbox>
                </v:shape>
                <v:shape id="Text Box 5" o:spid="_x0000_s1094" type="#_x0000_t202" style="position:absolute;left:11430;top:19735;width:39547;height:3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" fillcolor="white [3201]" strokeweight=".5pt">
                  <v:textbox>
                    <w:txbxContent>
                      <w:p w14:paraId="72779512" w14:textId="77777777" w:rsidR="00093C3C" w:rsidRPr="0015668A" w:rsidRDefault="00093C3C" w:rsidP="00093C3C">
                        <w:pPr>
                          <w:jc w:val="center"/>
                          <w:rPr>
                            <w:sz w:val="44"/>
                            <w:szCs w:val="44"/>
                          </w:rPr>
                        </w:pPr>
                        <w:r>
                          <w:rPr>
                            <w:sz w:val="44"/>
                            <w:szCs w:val="44"/>
                          </w:rPr>
                          <w:t>Parcel ID</w:t>
                        </w:r>
                      </w:p>
                      <w:p w14:paraId="709EDA08" w14:textId="77777777" w:rsidR="00093C3C" w:rsidRPr="0015668A" w:rsidRDefault="00093C3C" w:rsidP="00093C3C">
                        <w:pPr>
                          <w:jc w:val="center"/>
                          <w:rPr>
                            <w:sz w:val="44"/>
                            <w:szCs w:val="44"/>
                          </w:rPr>
                        </w:pPr>
                      </w:p>
                    </w:txbxContent>
                  </v:textbox>
                </v:shape>
              </v:group>
            </w:pict>
          </mc:Fallback>
        </mc:AlternateContent>
      </w:r>
    </w:p>
    <w:p w14:paraId="0C325A69" w14:textId="77777777" w:rsidR="00093C3C" w:rsidRDefault="00093C3C" w:rsidP="00093C3C"/>
    <w:p w14:paraId="02C31BDB" w14:textId="77777777" w:rsidR="00093C3C" w:rsidRDefault="00093C3C" w:rsidP="00093C3C"/>
    <w:p w14:paraId="12104C65" w14:textId="77777777" w:rsidR="00093C3C" w:rsidRDefault="00093C3C" w:rsidP="00093C3C"/>
    <w:p w14:paraId="164F7C23" w14:textId="77777777" w:rsidR="00093C3C" w:rsidRDefault="00093C3C" w:rsidP="00093C3C"/>
    <w:p w14:paraId="025A131A" w14:textId="77777777" w:rsidR="00093C3C" w:rsidRDefault="00093C3C" w:rsidP="00093C3C"/>
    <w:p w14:paraId="549B6B64" w14:textId="77777777" w:rsidR="00093C3C" w:rsidRDefault="00093C3C" w:rsidP="00093C3C"/>
    <w:p w14:paraId="6973B5D7" w14:textId="77777777" w:rsidR="00093C3C" w:rsidRDefault="00093C3C" w:rsidP="00093C3C"/>
    <w:p w14:paraId="1713FA23" w14:textId="77777777" w:rsidR="00093C3C" w:rsidRDefault="00093C3C" w:rsidP="00093C3C"/>
    <w:p w14:paraId="746FBBF2" w14:textId="77777777" w:rsidR="00093C3C" w:rsidRDefault="00093C3C" w:rsidP="00093C3C"/>
    <w:p w14:paraId="7D8A2BB2" w14:textId="77777777" w:rsidR="00093C3C" w:rsidRPr="00CD065A" w:rsidRDefault="00093C3C" w:rsidP="00093C3C">
      <w:pPr>
        <w:rPr>
          <w:sz w:val="36"/>
          <w:szCs w:val="36"/>
          <w:u w:val="single"/>
        </w:rPr>
      </w:pPr>
      <w:r>
        <w:rPr>
          <w:sz w:val="36"/>
          <w:szCs w:val="36"/>
          <w:u w:val="single"/>
        </w:rPr>
        <w:lastRenderedPageBreak/>
        <w:t>Hub Parcel Dispatch Page</w:t>
      </w:r>
      <w:r w:rsidRPr="005F27A8">
        <w:rPr>
          <w:sz w:val="36"/>
          <w:szCs w:val="36"/>
          <w:u w:val="single"/>
        </w:rPr>
        <w:t>.</w:t>
      </w:r>
    </w:p>
    <w:p w14:paraId="38BB4460" w14:textId="77777777" w:rsidR="00093C3C" w:rsidRDefault="00093C3C" w:rsidP="00093C3C">
      <w:r>
        <w:rPr>
          <w:noProof/>
        </w:rPr>
        <mc:AlternateContent>
          <mc:Choice Requires="wpg">
            <w:drawing>
              <wp:anchor distT="0" distB="0" distL="114300" distR="114300" simplePos="0" relativeHeight="251665408" behindDoc="0" locked="0" layoutInCell="1" allowOverlap="1" wp14:anchorId="26A59E9F" wp14:editId="3AC2F5C8">
                <wp:simplePos x="0" y="0"/>
                <wp:positionH relativeFrom="column">
                  <wp:posOffset>83820</wp:posOffset>
                </wp:positionH>
                <wp:positionV relativeFrom="paragraph">
                  <wp:posOffset>32385</wp:posOffset>
                </wp:positionV>
                <wp:extent cx="5311140" cy="3581400"/>
                <wp:effectExtent l="0" t="0" r="22860" b="19050"/>
                <wp:wrapNone/>
                <wp:docPr id="1851178264" name="Group 10"/>
                <wp:cNvGraphicFramePr/>
                <a:graphic xmlns:a="http://schemas.openxmlformats.org/drawingml/2006/main">
                  <a:graphicData uri="http://schemas.microsoft.com/office/word/2010/wordprocessingGroup">
                    <wpg:wgp>
                      <wpg:cNvGrpSpPr/>
                      <wpg:grpSpPr>
                        <a:xfrm>
                          <a:off x="0" y="0"/>
                          <a:ext cx="5311140" cy="3581400"/>
                          <a:chOff x="0" y="0"/>
                          <a:chExt cx="5311140" cy="3581400"/>
                        </a:xfrm>
                      </wpg:grpSpPr>
                      <wps:wsp>
                        <wps:cNvPr id="1835106128" name="Rectangle 1"/>
                        <wps:cNvSpPr/>
                        <wps:spPr>
                          <a:xfrm>
                            <a:off x="0" y="0"/>
                            <a:ext cx="5311140" cy="3581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895826" name="Rectangle 2"/>
                        <wps:cNvSpPr/>
                        <wps:spPr>
                          <a:xfrm>
                            <a:off x="76200" y="586740"/>
                            <a:ext cx="861060" cy="29108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478619" name="Rectangle 2"/>
                        <wps:cNvSpPr/>
                        <wps:spPr>
                          <a:xfrm>
                            <a:off x="1021080" y="586740"/>
                            <a:ext cx="4213860" cy="29032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0841330" name="Text Box 5"/>
                        <wps:cNvSpPr txBox="1"/>
                        <wps:spPr>
                          <a:xfrm>
                            <a:off x="99060" y="91440"/>
                            <a:ext cx="3817620" cy="403860"/>
                          </a:xfrm>
                          <a:prstGeom prst="rect">
                            <a:avLst/>
                          </a:prstGeom>
                          <a:solidFill>
                            <a:schemeClr val="lt1"/>
                          </a:solidFill>
                          <a:ln w="6350">
                            <a:solidFill>
                              <a:prstClr val="black"/>
                            </a:solidFill>
                          </a:ln>
                        </wps:spPr>
                        <wps:txbx>
                          <w:txbxContent>
                            <w:p w14:paraId="191F66E9" w14:textId="77777777" w:rsidR="00093C3C" w:rsidRPr="0015668A" w:rsidRDefault="00093C3C" w:rsidP="00093C3C">
                              <w:pPr>
                                <w:jc w:val="center"/>
                                <w:rPr>
                                  <w:sz w:val="44"/>
                                  <w:szCs w:val="44"/>
                                </w:rPr>
                              </w:pPr>
                              <w:r w:rsidRPr="0015668A">
                                <w:rPr>
                                  <w:sz w:val="44"/>
                                  <w:szCs w:val="44"/>
                                </w:rP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2777822" name="Text Box 5"/>
                        <wps:cNvSpPr txBox="1"/>
                        <wps:spPr>
                          <a:xfrm>
                            <a:off x="121920" y="701040"/>
                            <a:ext cx="746760" cy="2689860"/>
                          </a:xfrm>
                          <a:prstGeom prst="rect">
                            <a:avLst/>
                          </a:prstGeom>
                          <a:solidFill>
                            <a:schemeClr val="lt1"/>
                          </a:solidFill>
                          <a:ln w="6350">
                            <a:solidFill>
                              <a:prstClr val="black"/>
                            </a:solidFill>
                          </a:ln>
                        </wps:spPr>
                        <wps:txbx>
                          <w:txbxContent>
                            <w:p w14:paraId="64BBB1D0" w14:textId="77777777" w:rsidR="00093C3C" w:rsidRPr="0015668A" w:rsidRDefault="00093C3C" w:rsidP="00093C3C">
                              <w:pPr>
                                <w:rPr>
                                  <w:sz w:val="44"/>
                                  <w:szCs w:val="44"/>
                                </w:rPr>
                              </w:pPr>
                              <w:r>
                                <w:rPr>
                                  <w:sz w:val="44"/>
                                  <w:szCs w:val="44"/>
                                </w:rPr>
                                <w:t>Menu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0133444" name="Text Box 5"/>
                        <wps:cNvSpPr txBox="1"/>
                        <wps:spPr>
                          <a:xfrm>
                            <a:off x="4152900" y="99060"/>
                            <a:ext cx="944880" cy="388620"/>
                          </a:xfrm>
                          <a:prstGeom prst="rect">
                            <a:avLst/>
                          </a:prstGeom>
                          <a:solidFill>
                            <a:schemeClr val="lt1"/>
                          </a:solidFill>
                          <a:ln w="6350">
                            <a:solidFill>
                              <a:prstClr val="black"/>
                            </a:solidFill>
                          </a:ln>
                        </wps:spPr>
                        <wps:txbx>
                          <w:txbxContent>
                            <w:p w14:paraId="0FA1691C" w14:textId="77777777" w:rsidR="00093C3C" w:rsidRPr="0015668A" w:rsidRDefault="00093C3C" w:rsidP="00093C3C">
                              <w:pPr>
                                <w:jc w:val="center"/>
                                <w:rPr>
                                  <w:sz w:val="44"/>
                                  <w:szCs w:val="44"/>
                                </w:rPr>
                              </w:pPr>
                              <w:r>
                                <w:rPr>
                                  <w:sz w:val="44"/>
                                  <w:szCs w:val="44"/>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00252102" name="Text Box 5"/>
                        <wps:cNvSpPr txBox="1"/>
                        <wps:spPr>
                          <a:xfrm>
                            <a:off x="1173480" y="830580"/>
                            <a:ext cx="3954780" cy="411480"/>
                          </a:xfrm>
                          <a:prstGeom prst="rect">
                            <a:avLst/>
                          </a:prstGeom>
                          <a:solidFill>
                            <a:schemeClr val="lt1"/>
                          </a:solidFill>
                          <a:ln w="6350">
                            <a:solidFill>
                              <a:prstClr val="black"/>
                            </a:solidFill>
                          </a:ln>
                        </wps:spPr>
                        <wps:txbx>
                          <w:txbxContent>
                            <w:p w14:paraId="3E4A03E8" w14:textId="77777777" w:rsidR="00093C3C" w:rsidRPr="0015668A" w:rsidRDefault="00093C3C" w:rsidP="00093C3C">
                              <w:pPr>
                                <w:jc w:val="center"/>
                                <w:rPr>
                                  <w:sz w:val="44"/>
                                  <w:szCs w:val="44"/>
                                </w:rPr>
                              </w:pPr>
                              <w:r>
                                <w:rPr>
                                  <w:sz w:val="44"/>
                                  <w:szCs w:val="44"/>
                                </w:rPr>
                                <w:t>Destination Center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2648100" name="Text Box 5"/>
                        <wps:cNvSpPr txBox="1"/>
                        <wps:spPr>
                          <a:xfrm>
                            <a:off x="1158240" y="1402080"/>
                            <a:ext cx="3954780" cy="388620"/>
                          </a:xfrm>
                          <a:prstGeom prst="rect">
                            <a:avLst/>
                          </a:prstGeom>
                          <a:solidFill>
                            <a:schemeClr val="lt1"/>
                          </a:solidFill>
                          <a:ln w="6350">
                            <a:solidFill>
                              <a:prstClr val="black"/>
                            </a:solidFill>
                          </a:ln>
                        </wps:spPr>
                        <wps:txbx>
                          <w:txbxContent>
                            <w:p w14:paraId="38849F9E" w14:textId="77777777" w:rsidR="00093C3C" w:rsidRPr="0015668A" w:rsidRDefault="00093C3C" w:rsidP="00093C3C">
                              <w:pPr>
                                <w:jc w:val="center"/>
                                <w:rPr>
                                  <w:sz w:val="44"/>
                                  <w:szCs w:val="44"/>
                                </w:rPr>
                              </w:pPr>
                              <w:r>
                                <w:rPr>
                                  <w:sz w:val="44"/>
                                  <w:szCs w:val="44"/>
                                </w:rPr>
                                <w:t>Destination Center Address</w:t>
                              </w:r>
                            </w:p>
                            <w:p w14:paraId="52EC3D0D" w14:textId="77777777" w:rsidR="00093C3C" w:rsidRPr="0015668A" w:rsidRDefault="00093C3C" w:rsidP="00093C3C">
                              <w:pPr>
                                <w:jc w:val="center"/>
                                <w:rPr>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3106832" name="Text Box 5"/>
                        <wps:cNvSpPr txBox="1"/>
                        <wps:spPr>
                          <a:xfrm>
                            <a:off x="2156460" y="2849880"/>
                            <a:ext cx="2324100" cy="403860"/>
                          </a:xfrm>
                          <a:prstGeom prst="rect">
                            <a:avLst/>
                          </a:prstGeom>
                          <a:solidFill>
                            <a:schemeClr val="lt1"/>
                          </a:solidFill>
                          <a:ln w="6350">
                            <a:solidFill>
                              <a:prstClr val="black"/>
                            </a:solidFill>
                          </a:ln>
                        </wps:spPr>
                        <wps:txbx>
                          <w:txbxContent>
                            <w:p w14:paraId="4BEEEE98" w14:textId="77777777" w:rsidR="00093C3C" w:rsidRPr="0015668A" w:rsidRDefault="00093C3C" w:rsidP="00093C3C">
                              <w:pPr>
                                <w:jc w:val="center"/>
                                <w:rPr>
                                  <w:sz w:val="44"/>
                                  <w:szCs w:val="44"/>
                                </w:rPr>
                              </w:pPr>
                              <w:r>
                                <w:rPr>
                                  <w:sz w:val="44"/>
                                  <w:szCs w:val="44"/>
                                </w:rPr>
                                <w:t xml:space="preserve">Dispatch Button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0243045" name="Text Box 5"/>
                        <wps:cNvSpPr txBox="1"/>
                        <wps:spPr>
                          <a:xfrm>
                            <a:off x="1143000" y="1973580"/>
                            <a:ext cx="3954780" cy="388620"/>
                          </a:xfrm>
                          <a:prstGeom prst="rect">
                            <a:avLst/>
                          </a:prstGeom>
                          <a:solidFill>
                            <a:schemeClr val="lt1"/>
                          </a:solidFill>
                          <a:ln w="6350">
                            <a:solidFill>
                              <a:prstClr val="black"/>
                            </a:solidFill>
                          </a:ln>
                        </wps:spPr>
                        <wps:txbx>
                          <w:txbxContent>
                            <w:p w14:paraId="28441303" w14:textId="77777777" w:rsidR="00093C3C" w:rsidRPr="0015668A" w:rsidRDefault="00093C3C" w:rsidP="00093C3C">
                              <w:pPr>
                                <w:jc w:val="center"/>
                                <w:rPr>
                                  <w:sz w:val="44"/>
                                  <w:szCs w:val="44"/>
                                </w:rPr>
                              </w:pPr>
                              <w:r>
                                <w:rPr>
                                  <w:sz w:val="44"/>
                                  <w:szCs w:val="44"/>
                                </w:rPr>
                                <w:t>Parcel ID</w:t>
                              </w:r>
                            </w:p>
                            <w:p w14:paraId="569A331B" w14:textId="77777777" w:rsidR="00093C3C" w:rsidRPr="0015668A" w:rsidRDefault="00093C3C" w:rsidP="00093C3C">
                              <w:pPr>
                                <w:jc w:val="center"/>
                                <w:rPr>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6A59E9F" id="_x0000_s1095" style="position:absolute;margin-left:6.6pt;margin-top:2.55pt;width:418.2pt;height:282pt;z-index:251665408" coordsize="53111,35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">
                <v:rect id="Rectangle 1" o:spid="_x0000_s1096" style="position:absolute;width:53111;height:35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" fillcolor="white [3201]" strokecolor="#4ea72e [3209]" strokeweight="1pt"/>
                <v:rect id="Rectangle 2" o:spid="_x0000_s1097" style="position:absolute;left:762;top:5867;width:8610;height:29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" fillcolor="white [3201]" strokecolor="#4ea72e [3209]" strokeweight="1pt"/>
                <v:rect id="Rectangle 2" o:spid="_x0000_s1098" style="position:absolute;left:10210;top:5867;width:42139;height:29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" fillcolor="white [3201]" strokecolor="#4ea72e [3209]" strokeweight="1pt"/>
                <v:shape id="Text Box 5" o:spid="_x0000_s1099" type="#_x0000_t202" style="position:absolute;left:990;top:914;width:38176;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" fillcolor="white [3201]" strokeweight=".5pt">
                  <v:textbox>
                    <w:txbxContent>
                      <w:p w14:paraId="191F66E9" w14:textId="77777777" w:rsidR="00093C3C" w:rsidRPr="0015668A" w:rsidRDefault="00093C3C" w:rsidP="00093C3C">
                        <w:pPr>
                          <w:jc w:val="center"/>
                          <w:rPr>
                            <w:sz w:val="44"/>
                            <w:szCs w:val="44"/>
                          </w:rPr>
                        </w:pPr>
                        <w:r w:rsidRPr="0015668A">
                          <w:rPr>
                            <w:sz w:val="44"/>
                            <w:szCs w:val="44"/>
                          </w:rPr>
                          <w:t>Title</w:t>
                        </w:r>
                      </w:p>
                    </w:txbxContent>
                  </v:textbox>
                </v:shape>
                <v:shape id="Text Box 5" o:spid="_x0000_s1100" type="#_x0000_t202" style="position:absolute;left:1219;top:7010;width:7467;height:26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" fillcolor="white [3201]" strokeweight=".5pt">
                  <v:textbox>
                    <w:txbxContent>
                      <w:p w14:paraId="64BBB1D0" w14:textId="77777777" w:rsidR="00093C3C" w:rsidRPr="0015668A" w:rsidRDefault="00093C3C" w:rsidP="00093C3C">
                        <w:pPr>
                          <w:rPr>
                            <w:sz w:val="44"/>
                            <w:szCs w:val="44"/>
                          </w:rPr>
                        </w:pPr>
                        <w:r>
                          <w:rPr>
                            <w:sz w:val="44"/>
                            <w:szCs w:val="44"/>
                          </w:rPr>
                          <w:t>Menu   Bar</w:t>
                        </w:r>
                      </w:p>
                    </w:txbxContent>
                  </v:textbox>
                </v:shape>
                <v:shape id="Text Box 5" o:spid="_x0000_s1101" type="#_x0000_t202" style="position:absolute;left:41529;top:990;width:9448;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" fillcolor="white [3201]" strokeweight=".5pt">
                  <v:textbox>
                    <w:txbxContent>
                      <w:p w14:paraId="0FA1691C" w14:textId="77777777" w:rsidR="00093C3C" w:rsidRPr="0015668A" w:rsidRDefault="00093C3C" w:rsidP="00093C3C">
                        <w:pPr>
                          <w:jc w:val="center"/>
                          <w:rPr>
                            <w:sz w:val="44"/>
                            <w:szCs w:val="44"/>
                          </w:rPr>
                        </w:pPr>
                        <w:r>
                          <w:rPr>
                            <w:sz w:val="44"/>
                            <w:szCs w:val="44"/>
                          </w:rPr>
                          <w:t>Logo</w:t>
                        </w:r>
                      </w:p>
                    </w:txbxContent>
                  </v:textbox>
                </v:shape>
                <v:shape id="Text Box 5" o:spid="_x0000_s1102" type="#_x0000_t202" style="position:absolute;left:11734;top:8305;width:39548;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" fillcolor="white [3201]" strokeweight=".5pt">
                  <v:textbox>
                    <w:txbxContent>
                      <w:p w14:paraId="3E4A03E8" w14:textId="77777777" w:rsidR="00093C3C" w:rsidRPr="0015668A" w:rsidRDefault="00093C3C" w:rsidP="00093C3C">
                        <w:pPr>
                          <w:jc w:val="center"/>
                          <w:rPr>
                            <w:sz w:val="44"/>
                            <w:szCs w:val="44"/>
                          </w:rPr>
                        </w:pPr>
                        <w:r>
                          <w:rPr>
                            <w:sz w:val="44"/>
                            <w:szCs w:val="44"/>
                          </w:rPr>
                          <w:t>Destination Center Name</w:t>
                        </w:r>
                      </w:p>
                    </w:txbxContent>
                  </v:textbox>
                </v:shape>
                <v:shape id="Text Box 5" o:spid="_x0000_s1103" type="#_x0000_t202" style="position:absolute;left:11582;top:14020;width:39548;height:3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" fillcolor="white [3201]" strokeweight=".5pt">
                  <v:textbox>
                    <w:txbxContent>
                      <w:p w14:paraId="38849F9E" w14:textId="77777777" w:rsidR="00093C3C" w:rsidRPr="0015668A" w:rsidRDefault="00093C3C" w:rsidP="00093C3C">
                        <w:pPr>
                          <w:jc w:val="center"/>
                          <w:rPr>
                            <w:sz w:val="44"/>
                            <w:szCs w:val="44"/>
                          </w:rPr>
                        </w:pPr>
                        <w:r>
                          <w:rPr>
                            <w:sz w:val="44"/>
                            <w:szCs w:val="44"/>
                          </w:rPr>
                          <w:t>Destination Center Address</w:t>
                        </w:r>
                      </w:p>
                      <w:p w14:paraId="52EC3D0D" w14:textId="77777777" w:rsidR="00093C3C" w:rsidRPr="0015668A" w:rsidRDefault="00093C3C" w:rsidP="00093C3C">
                        <w:pPr>
                          <w:jc w:val="center"/>
                          <w:rPr>
                            <w:sz w:val="44"/>
                            <w:szCs w:val="44"/>
                          </w:rPr>
                        </w:pPr>
                      </w:p>
                    </w:txbxContent>
                  </v:textbox>
                </v:shape>
                <v:shape id="Text Box 5" o:spid="_x0000_s1104" type="#_x0000_t202" style="position:absolute;left:21564;top:28498;width:23241;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" fillcolor="white [3201]" strokeweight=".5pt">
                  <v:textbox>
                    <w:txbxContent>
                      <w:p w14:paraId="4BEEEE98" w14:textId="77777777" w:rsidR="00093C3C" w:rsidRPr="0015668A" w:rsidRDefault="00093C3C" w:rsidP="00093C3C">
                        <w:pPr>
                          <w:jc w:val="center"/>
                          <w:rPr>
                            <w:sz w:val="44"/>
                            <w:szCs w:val="44"/>
                          </w:rPr>
                        </w:pPr>
                        <w:r>
                          <w:rPr>
                            <w:sz w:val="44"/>
                            <w:szCs w:val="44"/>
                          </w:rPr>
                          <w:t xml:space="preserve">Dispatch Button                                                        </w:t>
                        </w:r>
                      </w:p>
                    </w:txbxContent>
                  </v:textbox>
                </v:shape>
                <v:shape id="Text Box 5" o:spid="_x0000_s1105" type="#_x0000_t202" style="position:absolute;left:11430;top:19735;width:39547;height:3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" fillcolor="white [3201]" strokeweight=".5pt">
                  <v:textbox>
                    <w:txbxContent>
                      <w:p w14:paraId="28441303" w14:textId="77777777" w:rsidR="00093C3C" w:rsidRPr="0015668A" w:rsidRDefault="00093C3C" w:rsidP="00093C3C">
                        <w:pPr>
                          <w:jc w:val="center"/>
                          <w:rPr>
                            <w:sz w:val="44"/>
                            <w:szCs w:val="44"/>
                          </w:rPr>
                        </w:pPr>
                        <w:r>
                          <w:rPr>
                            <w:sz w:val="44"/>
                            <w:szCs w:val="44"/>
                          </w:rPr>
                          <w:t>Parcel ID</w:t>
                        </w:r>
                      </w:p>
                      <w:p w14:paraId="569A331B" w14:textId="77777777" w:rsidR="00093C3C" w:rsidRPr="0015668A" w:rsidRDefault="00093C3C" w:rsidP="00093C3C">
                        <w:pPr>
                          <w:jc w:val="center"/>
                          <w:rPr>
                            <w:sz w:val="44"/>
                            <w:szCs w:val="44"/>
                          </w:rPr>
                        </w:pPr>
                      </w:p>
                    </w:txbxContent>
                  </v:textbox>
                </v:shape>
              </v:group>
            </w:pict>
          </mc:Fallback>
        </mc:AlternateContent>
      </w:r>
    </w:p>
    <w:p w14:paraId="033AE255" w14:textId="77777777" w:rsidR="00093C3C" w:rsidRDefault="00093C3C" w:rsidP="00093C3C"/>
    <w:p w14:paraId="050986FD" w14:textId="77777777" w:rsidR="00093C3C" w:rsidRDefault="00093C3C" w:rsidP="00093C3C"/>
    <w:p w14:paraId="598C3C8D" w14:textId="77777777" w:rsidR="00093C3C" w:rsidRDefault="00093C3C" w:rsidP="00093C3C"/>
    <w:p w14:paraId="73FBD73C" w14:textId="77777777" w:rsidR="00093C3C" w:rsidRDefault="00093C3C" w:rsidP="00093C3C"/>
    <w:p w14:paraId="1F7D0A8A" w14:textId="77777777" w:rsidR="00093C3C" w:rsidRDefault="00093C3C" w:rsidP="00093C3C"/>
    <w:p w14:paraId="1B0A1FC9" w14:textId="77777777" w:rsidR="00093C3C" w:rsidRDefault="00093C3C" w:rsidP="00093C3C"/>
    <w:p w14:paraId="6E7218B7" w14:textId="77777777" w:rsidR="00093C3C" w:rsidRDefault="00093C3C" w:rsidP="00093C3C"/>
    <w:p w14:paraId="2A2B1540" w14:textId="77777777" w:rsidR="00093C3C" w:rsidRDefault="00093C3C" w:rsidP="00093C3C"/>
    <w:p w14:paraId="51DAF9F6" w14:textId="77777777" w:rsidR="00093C3C" w:rsidRDefault="00093C3C" w:rsidP="00093C3C"/>
    <w:p w14:paraId="58B437AB" w14:textId="77777777" w:rsidR="00093C3C" w:rsidRDefault="00093C3C" w:rsidP="00093C3C"/>
    <w:p w14:paraId="14C88B24" w14:textId="77777777" w:rsidR="00093C3C" w:rsidRDefault="00093C3C" w:rsidP="00093C3C"/>
    <w:p w14:paraId="6C8EACC2" w14:textId="77777777" w:rsidR="00093C3C" w:rsidRDefault="00093C3C" w:rsidP="00093C3C"/>
    <w:p w14:paraId="38866FA9" w14:textId="77777777" w:rsidR="00093C3C" w:rsidRDefault="00093C3C" w:rsidP="00093C3C"/>
    <w:p w14:paraId="18767080" w14:textId="77777777" w:rsidR="00093C3C" w:rsidRPr="005F27A8" w:rsidRDefault="00093C3C" w:rsidP="00093C3C">
      <w:pPr>
        <w:rPr>
          <w:sz w:val="36"/>
          <w:szCs w:val="36"/>
          <w:u w:val="single"/>
        </w:rPr>
      </w:pPr>
      <w:r>
        <w:rPr>
          <w:sz w:val="36"/>
          <w:szCs w:val="36"/>
          <w:u w:val="single"/>
        </w:rPr>
        <w:t xml:space="preserve">Collection Centre/Agent Parcel </w:t>
      </w:r>
      <w:proofErr w:type="spellStart"/>
      <w:r>
        <w:rPr>
          <w:sz w:val="36"/>
          <w:szCs w:val="36"/>
          <w:u w:val="single"/>
        </w:rPr>
        <w:t>PickUp</w:t>
      </w:r>
      <w:proofErr w:type="spellEnd"/>
      <w:r>
        <w:rPr>
          <w:sz w:val="36"/>
          <w:szCs w:val="36"/>
          <w:u w:val="single"/>
        </w:rPr>
        <w:t xml:space="preserve"> Page</w:t>
      </w:r>
      <w:r w:rsidRPr="005F27A8">
        <w:rPr>
          <w:sz w:val="36"/>
          <w:szCs w:val="36"/>
          <w:u w:val="single"/>
        </w:rPr>
        <w:t>.</w:t>
      </w:r>
    </w:p>
    <w:p w14:paraId="12C6AAA1" w14:textId="77777777" w:rsidR="00093C3C" w:rsidRDefault="00093C3C" w:rsidP="00093C3C">
      <w:r>
        <w:rPr>
          <w:noProof/>
        </w:rPr>
        <mc:AlternateContent>
          <mc:Choice Requires="wpg">
            <w:drawing>
              <wp:anchor distT="0" distB="0" distL="114300" distR="114300" simplePos="0" relativeHeight="251666432" behindDoc="0" locked="0" layoutInCell="1" allowOverlap="1" wp14:anchorId="645BC016" wp14:editId="2EE5024E">
                <wp:simplePos x="0" y="0"/>
                <wp:positionH relativeFrom="column">
                  <wp:posOffset>91440</wp:posOffset>
                </wp:positionH>
                <wp:positionV relativeFrom="paragraph">
                  <wp:posOffset>201930</wp:posOffset>
                </wp:positionV>
                <wp:extent cx="5311140" cy="3581400"/>
                <wp:effectExtent l="0" t="0" r="22860" b="19050"/>
                <wp:wrapNone/>
                <wp:docPr id="564481725" name="Group 11"/>
                <wp:cNvGraphicFramePr/>
                <a:graphic xmlns:a="http://schemas.openxmlformats.org/drawingml/2006/main">
                  <a:graphicData uri="http://schemas.microsoft.com/office/word/2010/wordprocessingGroup">
                    <wpg:wgp>
                      <wpg:cNvGrpSpPr/>
                      <wpg:grpSpPr>
                        <a:xfrm>
                          <a:off x="0" y="0"/>
                          <a:ext cx="5311140" cy="3581400"/>
                          <a:chOff x="0" y="0"/>
                          <a:chExt cx="5311140" cy="3581400"/>
                        </a:xfrm>
                      </wpg:grpSpPr>
                      <wps:wsp>
                        <wps:cNvPr id="234391557" name="Rectangle 1"/>
                        <wps:cNvSpPr/>
                        <wps:spPr>
                          <a:xfrm>
                            <a:off x="0" y="0"/>
                            <a:ext cx="5311140" cy="3581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6049014" name="Rectangle 2"/>
                        <wps:cNvSpPr/>
                        <wps:spPr>
                          <a:xfrm>
                            <a:off x="76200" y="586740"/>
                            <a:ext cx="861060" cy="29108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2846416" name="Rectangle 2"/>
                        <wps:cNvSpPr/>
                        <wps:spPr>
                          <a:xfrm>
                            <a:off x="1021080" y="586740"/>
                            <a:ext cx="4213860" cy="29032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0263350" name="Text Box 5"/>
                        <wps:cNvSpPr txBox="1"/>
                        <wps:spPr>
                          <a:xfrm>
                            <a:off x="99060" y="91440"/>
                            <a:ext cx="3817620" cy="403860"/>
                          </a:xfrm>
                          <a:prstGeom prst="rect">
                            <a:avLst/>
                          </a:prstGeom>
                          <a:solidFill>
                            <a:schemeClr val="lt1"/>
                          </a:solidFill>
                          <a:ln w="6350">
                            <a:solidFill>
                              <a:prstClr val="black"/>
                            </a:solidFill>
                          </a:ln>
                        </wps:spPr>
                        <wps:txbx>
                          <w:txbxContent>
                            <w:p w14:paraId="74A7648D" w14:textId="77777777" w:rsidR="00093C3C" w:rsidRPr="0015668A" w:rsidRDefault="00093C3C" w:rsidP="00093C3C">
                              <w:pPr>
                                <w:jc w:val="center"/>
                                <w:rPr>
                                  <w:sz w:val="44"/>
                                  <w:szCs w:val="44"/>
                                </w:rPr>
                              </w:pPr>
                              <w:r w:rsidRPr="0015668A">
                                <w:rPr>
                                  <w:sz w:val="44"/>
                                  <w:szCs w:val="44"/>
                                </w:rP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870437" name="Text Box 5"/>
                        <wps:cNvSpPr txBox="1"/>
                        <wps:spPr>
                          <a:xfrm>
                            <a:off x="121920" y="701040"/>
                            <a:ext cx="746760" cy="2689860"/>
                          </a:xfrm>
                          <a:prstGeom prst="rect">
                            <a:avLst/>
                          </a:prstGeom>
                          <a:solidFill>
                            <a:schemeClr val="lt1"/>
                          </a:solidFill>
                          <a:ln w="6350">
                            <a:solidFill>
                              <a:prstClr val="black"/>
                            </a:solidFill>
                          </a:ln>
                        </wps:spPr>
                        <wps:txbx>
                          <w:txbxContent>
                            <w:p w14:paraId="54C97BF1" w14:textId="77777777" w:rsidR="00093C3C" w:rsidRPr="0015668A" w:rsidRDefault="00093C3C" w:rsidP="00093C3C">
                              <w:pPr>
                                <w:rPr>
                                  <w:sz w:val="44"/>
                                  <w:szCs w:val="44"/>
                                </w:rPr>
                              </w:pPr>
                              <w:r>
                                <w:rPr>
                                  <w:sz w:val="44"/>
                                  <w:szCs w:val="44"/>
                                </w:rPr>
                                <w:t>Menu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3245275" name="Text Box 5"/>
                        <wps:cNvSpPr txBox="1"/>
                        <wps:spPr>
                          <a:xfrm>
                            <a:off x="4152900" y="99060"/>
                            <a:ext cx="944880" cy="388620"/>
                          </a:xfrm>
                          <a:prstGeom prst="rect">
                            <a:avLst/>
                          </a:prstGeom>
                          <a:solidFill>
                            <a:schemeClr val="lt1"/>
                          </a:solidFill>
                          <a:ln w="6350">
                            <a:solidFill>
                              <a:prstClr val="black"/>
                            </a:solidFill>
                          </a:ln>
                        </wps:spPr>
                        <wps:txbx>
                          <w:txbxContent>
                            <w:p w14:paraId="50A4BD2B" w14:textId="77777777" w:rsidR="00093C3C" w:rsidRPr="0015668A" w:rsidRDefault="00093C3C" w:rsidP="00093C3C">
                              <w:pPr>
                                <w:jc w:val="center"/>
                                <w:rPr>
                                  <w:sz w:val="44"/>
                                  <w:szCs w:val="44"/>
                                </w:rPr>
                              </w:pPr>
                              <w:r>
                                <w:rPr>
                                  <w:sz w:val="44"/>
                                  <w:szCs w:val="44"/>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45077" name="Text Box 5"/>
                        <wps:cNvSpPr txBox="1"/>
                        <wps:spPr>
                          <a:xfrm>
                            <a:off x="1165860" y="708660"/>
                            <a:ext cx="3954780" cy="266700"/>
                          </a:xfrm>
                          <a:prstGeom prst="rect">
                            <a:avLst/>
                          </a:prstGeom>
                          <a:solidFill>
                            <a:schemeClr val="lt1"/>
                          </a:solidFill>
                          <a:ln w="6350">
                            <a:solidFill>
                              <a:prstClr val="black"/>
                            </a:solidFill>
                          </a:ln>
                        </wps:spPr>
                        <wps:txbx>
                          <w:txbxContent>
                            <w:p w14:paraId="5AF9F4AF" w14:textId="77777777" w:rsidR="00093C3C" w:rsidRPr="00946E14" w:rsidRDefault="00093C3C" w:rsidP="00093C3C">
                              <w:pPr>
                                <w:jc w:val="center"/>
                              </w:pPr>
                              <w:r w:rsidRPr="00946E14">
                                <w:t>Parcel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5156786" name="Text Box 5"/>
                        <wps:cNvSpPr txBox="1"/>
                        <wps:spPr>
                          <a:xfrm>
                            <a:off x="1158240" y="1074420"/>
                            <a:ext cx="3954780" cy="266700"/>
                          </a:xfrm>
                          <a:prstGeom prst="rect">
                            <a:avLst/>
                          </a:prstGeom>
                          <a:solidFill>
                            <a:schemeClr val="lt1"/>
                          </a:solidFill>
                          <a:ln w="6350">
                            <a:solidFill>
                              <a:prstClr val="black"/>
                            </a:solidFill>
                          </a:ln>
                        </wps:spPr>
                        <wps:txbx>
                          <w:txbxContent>
                            <w:p w14:paraId="422CC427" w14:textId="77777777" w:rsidR="00093C3C" w:rsidRPr="00946E14" w:rsidRDefault="00093C3C" w:rsidP="00093C3C">
                              <w:pPr>
                                <w:jc w:val="center"/>
                              </w:pPr>
                              <w:r w:rsidRPr="00946E14">
                                <w:t xml:space="preserve">Parcel </w:t>
                              </w:r>
                              <w:r>
                                <w:t>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0950615" name="Text Box 5"/>
                        <wps:cNvSpPr txBox="1"/>
                        <wps:spPr>
                          <a:xfrm>
                            <a:off x="1158240" y="1447800"/>
                            <a:ext cx="3954780" cy="266700"/>
                          </a:xfrm>
                          <a:prstGeom prst="rect">
                            <a:avLst/>
                          </a:prstGeom>
                          <a:solidFill>
                            <a:schemeClr val="lt1"/>
                          </a:solidFill>
                          <a:ln w="6350">
                            <a:solidFill>
                              <a:prstClr val="black"/>
                            </a:solidFill>
                          </a:ln>
                        </wps:spPr>
                        <wps:txbx>
                          <w:txbxContent>
                            <w:p w14:paraId="4A6DD932" w14:textId="77777777" w:rsidR="00093C3C" w:rsidRPr="00946E14" w:rsidRDefault="00093C3C" w:rsidP="00093C3C">
                              <w:pPr>
                                <w:jc w:val="center"/>
                              </w:pPr>
                              <w:r w:rsidRPr="00946E14">
                                <w:t xml:space="preserve">Parcel </w:t>
                              </w:r>
                              <w:r>
                                <w:t>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735012" name="Text Box 5"/>
                        <wps:cNvSpPr txBox="1"/>
                        <wps:spPr>
                          <a:xfrm>
                            <a:off x="1150620" y="2125980"/>
                            <a:ext cx="3954780" cy="266700"/>
                          </a:xfrm>
                          <a:prstGeom prst="rect">
                            <a:avLst/>
                          </a:prstGeom>
                          <a:solidFill>
                            <a:schemeClr val="lt1"/>
                          </a:solidFill>
                          <a:ln w="6350">
                            <a:solidFill>
                              <a:prstClr val="black"/>
                            </a:solidFill>
                          </a:ln>
                        </wps:spPr>
                        <wps:txbx>
                          <w:txbxContent>
                            <w:p w14:paraId="73322283" w14:textId="77777777" w:rsidR="00093C3C" w:rsidRPr="00946E14" w:rsidRDefault="00093C3C" w:rsidP="00093C3C">
                              <w:pPr>
                                <w:jc w:val="center"/>
                              </w:pPr>
                              <w:r w:rsidRPr="00946E14">
                                <w:t xml:space="preserve">Parcel </w:t>
                              </w:r>
                              <w:r>
                                <w:t>Height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3733311" name="Text Box 5"/>
                        <wps:cNvSpPr txBox="1"/>
                        <wps:spPr>
                          <a:xfrm>
                            <a:off x="1188720" y="2522220"/>
                            <a:ext cx="1775460" cy="822960"/>
                          </a:xfrm>
                          <a:prstGeom prst="rect">
                            <a:avLst/>
                          </a:prstGeom>
                          <a:solidFill>
                            <a:schemeClr val="lt1"/>
                          </a:solidFill>
                          <a:ln w="6350">
                            <a:solidFill>
                              <a:prstClr val="black"/>
                            </a:solidFill>
                          </a:ln>
                        </wps:spPr>
                        <wps:txbx>
                          <w:txbxContent>
                            <w:p w14:paraId="6562E324" w14:textId="77777777" w:rsidR="00093C3C" w:rsidRPr="00946E14" w:rsidRDefault="00093C3C" w:rsidP="00093C3C">
                              <w:pPr>
                                <w:jc w:val="center"/>
                              </w:pPr>
                              <w:r w:rsidRPr="00946E14">
                                <w:t xml:space="preserve">Parcel </w:t>
                              </w:r>
                              <w:r>
                                <w:t>Pick Up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081405" name="Text Box 5"/>
                        <wps:cNvSpPr txBox="1"/>
                        <wps:spPr>
                          <a:xfrm>
                            <a:off x="1150620" y="1775460"/>
                            <a:ext cx="3954780" cy="266700"/>
                          </a:xfrm>
                          <a:prstGeom prst="rect">
                            <a:avLst/>
                          </a:prstGeom>
                          <a:solidFill>
                            <a:schemeClr val="lt1"/>
                          </a:solidFill>
                          <a:ln w="6350">
                            <a:solidFill>
                              <a:prstClr val="black"/>
                            </a:solidFill>
                          </a:ln>
                        </wps:spPr>
                        <wps:txbx>
                          <w:txbxContent>
                            <w:p w14:paraId="1DB0B71E" w14:textId="77777777" w:rsidR="00093C3C" w:rsidRPr="00946E14" w:rsidRDefault="00093C3C" w:rsidP="00093C3C">
                              <w:pPr>
                                <w:jc w:val="center"/>
                              </w:pPr>
                              <w:r w:rsidRPr="00946E14">
                                <w:t xml:space="preserve">Parcel </w:t>
                              </w:r>
                              <w:r>
                                <w:t>Breadth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78227" name="Text Box 5"/>
                        <wps:cNvSpPr txBox="1"/>
                        <wps:spPr>
                          <a:xfrm>
                            <a:off x="3284220" y="2971800"/>
                            <a:ext cx="1775460" cy="358140"/>
                          </a:xfrm>
                          <a:prstGeom prst="rect">
                            <a:avLst/>
                          </a:prstGeom>
                          <a:solidFill>
                            <a:schemeClr val="lt1"/>
                          </a:solidFill>
                          <a:ln w="6350">
                            <a:solidFill>
                              <a:prstClr val="black"/>
                            </a:solidFill>
                          </a:ln>
                        </wps:spPr>
                        <wps:txbx>
                          <w:txbxContent>
                            <w:p w14:paraId="1F6DC7FA" w14:textId="77777777" w:rsidR="00093C3C" w:rsidRPr="00946E14" w:rsidRDefault="00093C3C" w:rsidP="00093C3C">
                              <w:pPr>
                                <w:jc w:val="center"/>
                              </w:pPr>
                              <w:r>
                                <w:t>Pick Up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5BC016" id="Group 11" o:spid="_x0000_s1106" style="position:absolute;margin-left:7.2pt;margin-top:15.9pt;width:418.2pt;height:282pt;z-index:251666432" coordsize="53111,35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">
                <v:rect id="Rectangle 1" o:spid="_x0000_s1107" style="position:absolute;width:53111;height:35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" fillcolor="white [3201]" strokecolor="#4ea72e [3209]" strokeweight="1pt"/>
                <v:rect id="Rectangle 2" o:spid="_x0000_s1108" style="position:absolute;left:762;top:5867;width:8610;height:29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" fillcolor="white [3201]" strokecolor="#4ea72e [3209]" strokeweight="1pt"/>
                <v:rect id="Rectangle 2" o:spid="_x0000_s1109" style="position:absolute;left:10210;top:5867;width:42139;height:29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" fillcolor="white [3201]" strokecolor="#4ea72e [3209]" strokeweight="1pt"/>
                <v:shape id="Text Box 5" o:spid="_x0000_s1110" type="#_x0000_t202" style="position:absolute;left:990;top:914;width:38176;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" fillcolor="white [3201]" strokeweight=".5pt">
                  <v:textbox>
                    <w:txbxContent>
                      <w:p w14:paraId="74A7648D" w14:textId="77777777" w:rsidR="00093C3C" w:rsidRPr="0015668A" w:rsidRDefault="00093C3C" w:rsidP="00093C3C">
                        <w:pPr>
                          <w:jc w:val="center"/>
                          <w:rPr>
                            <w:sz w:val="44"/>
                            <w:szCs w:val="44"/>
                          </w:rPr>
                        </w:pPr>
                        <w:r w:rsidRPr="0015668A">
                          <w:rPr>
                            <w:sz w:val="44"/>
                            <w:szCs w:val="44"/>
                          </w:rPr>
                          <w:t>Title</w:t>
                        </w:r>
                      </w:p>
                    </w:txbxContent>
                  </v:textbox>
                </v:shape>
                <v:shape id="Text Box 5" o:spid="_x0000_s1111" type="#_x0000_t202" style="position:absolute;left:1219;top:7010;width:7467;height:26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" fillcolor="white [3201]" strokeweight=".5pt">
                  <v:textbox>
                    <w:txbxContent>
                      <w:p w14:paraId="54C97BF1" w14:textId="77777777" w:rsidR="00093C3C" w:rsidRPr="0015668A" w:rsidRDefault="00093C3C" w:rsidP="00093C3C">
                        <w:pPr>
                          <w:rPr>
                            <w:sz w:val="44"/>
                            <w:szCs w:val="44"/>
                          </w:rPr>
                        </w:pPr>
                        <w:r>
                          <w:rPr>
                            <w:sz w:val="44"/>
                            <w:szCs w:val="44"/>
                          </w:rPr>
                          <w:t>Menu   Bar</w:t>
                        </w:r>
                      </w:p>
                    </w:txbxContent>
                  </v:textbox>
                </v:shape>
                <v:shape id="Text Box 5" o:spid="_x0000_s1112" type="#_x0000_t202" style="position:absolute;left:41529;top:990;width:9448;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" fillcolor="white [3201]" strokeweight=".5pt">
                  <v:textbox>
                    <w:txbxContent>
                      <w:p w14:paraId="50A4BD2B" w14:textId="77777777" w:rsidR="00093C3C" w:rsidRPr="0015668A" w:rsidRDefault="00093C3C" w:rsidP="00093C3C">
                        <w:pPr>
                          <w:jc w:val="center"/>
                          <w:rPr>
                            <w:sz w:val="44"/>
                            <w:szCs w:val="44"/>
                          </w:rPr>
                        </w:pPr>
                        <w:r>
                          <w:rPr>
                            <w:sz w:val="44"/>
                            <w:szCs w:val="44"/>
                          </w:rPr>
                          <w:t>Logo</w:t>
                        </w:r>
                      </w:p>
                    </w:txbxContent>
                  </v:textbox>
                </v:shape>
                <v:shape id="Text Box 5" o:spid="_x0000_s1113" type="#_x0000_t202" style="position:absolute;left:11658;top:7086;width:395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" fillcolor="white [3201]" strokeweight=".5pt">
                  <v:textbox>
                    <w:txbxContent>
                      <w:p w14:paraId="5AF9F4AF" w14:textId="77777777" w:rsidR="00093C3C" w:rsidRPr="00946E14" w:rsidRDefault="00093C3C" w:rsidP="00093C3C">
                        <w:pPr>
                          <w:jc w:val="center"/>
                        </w:pPr>
                        <w:r w:rsidRPr="00946E14">
                          <w:t>Parcel ID</w:t>
                        </w:r>
                      </w:p>
                    </w:txbxContent>
                  </v:textbox>
                </v:shape>
                <v:shape id="Text Box 5" o:spid="_x0000_s1114" type="#_x0000_t202" style="position:absolute;left:11582;top:10744;width:395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" fillcolor="white [3201]" strokeweight=".5pt">
                  <v:textbox>
                    <w:txbxContent>
                      <w:p w14:paraId="422CC427" w14:textId="77777777" w:rsidR="00093C3C" w:rsidRPr="00946E14" w:rsidRDefault="00093C3C" w:rsidP="00093C3C">
                        <w:pPr>
                          <w:jc w:val="center"/>
                        </w:pPr>
                        <w:r w:rsidRPr="00946E14">
                          <w:t xml:space="preserve">Parcel </w:t>
                        </w:r>
                        <w:r>
                          <w:t>Weight</w:t>
                        </w:r>
                      </w:p>
                    </w:txbxContent>
                  </v:textbox>
                </v:shape>
                <v:shape id="Text Box 5" o:spid="_x0000_s1115" type="#_x0000_t202" style="position:absolute;left:11582;top:14478;width:395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" fillcolor="white [3201]" strokeweight=".5pt">
                  <v:textbox>
                    <w:txbxContent>
                      <w:p w14:paraId="4A6DD932" w14:textId="77777777" w:rsidR="00093C3C" w:rsidRPr="00946E14" w:rsidRDefault="00093C3C" w:rsidP="00093C3C">
                        <w:pPr>
                          <w:jc w:val="center"/>
                        </w:pPr>
                        <w:r w:rsidRPr="00946E14">
                          <w:t xml:space="preserve">Parcel </w:t>
                        </w:r>
                        <w:r>
                          <w:t>Length</w:t>
                        </w:r>
                      </w:p>
                    </w:txbxContent>
                  </v:textbox>
                </v:shape>
                <v:shape id="Text Box 5" o:spid="_x0000_s1116" type="#_x0000_t202" style="position:absolute;left:11506;top:21259;width:395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" fillcolor="white [3201]" strokeweight=".5pt">
                  <v:textbox>
                    <w:txbxContent>
                      <w:p w14:paraId="73322283" w14:textId="77777777" w:rsidR="00093C3C" w:rsidRPr="00946E14" w:rsidRDefault="00093C3C" w:rsidP="00093C3C">
                        <w:pPr>
                          <w:jc w:val="center"/>
                        </w:pPr>
                        <w:r w:rsidRPr="00946E14">
                          <w:t xml:space="preserve">Parcel </w:t>
                        </w:r>
                        <w:r>
                          <w:t>Height</w:t>
                        </w:r>
                      </w:p>
                    </w:txbxContent>
                  </v:textbox>
                </v:shape>
                <v:shape id="Text Box 5" o:spid="_x0000_s1117" type="#_x0000_t202" style="position:absolute;left:11887;top:25222;width:17754;height:8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" fillcolor="white [3201]" strokeweight=".5pt">
                  <v:textbox>
                    <w:txbxContent>
                      <w:p w14:paraId="6562E324" w14:textId="77777777" w:rsidR="00093C3C" w:rsidRPr="00946E14" w:rsidRDefault="00093C3C" w:rsidP="00093C3C">
                        <w:pPr>
                          <w:jc w:val="center"/>
                        </w:pPr>
                        <w:r w:rsidRPr="00946E14">
                          <w:t xml:space="preserve">Parcel </w:t>
                        </w:r>
                        <w:r>
                          <w:t>Pick Up Address</w:t>
                        </w:r>
                      </w:p>
                    </w:txbxContent>
                  </v:textbox>
                </v:shape>
                <v:shape id="Text Box 5" o:spid="_x0000_s1118" type="#_x0000_t202" style="position:absolute;left:11506;top:17754;width:395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" fillcolor="white [3201]" strokeweight=".5pt">
                  <v:textbox>
                    <w:txbxContent>
                      <w:p w14:paraId="1DB0B71E" w14:textId="77777777" w:rsidR="00093C3C" w:rsidRPr="00946E14" w:rsidRDefault="00093C3C" w:rsidP="00093C3C">
                        <w:pPr>
                          <w:jc w:val="center"/>
                        </w:pPr>
                        <w:r w:rsidRPr="00946E14">
                          <w:t xml:space="preserve">Parcel </w:t>
                        </w:r>
                        <w:r>
                          <w:t>Breadth</w:t>
                        </w:r>
                      </w:p>
                    </w:txbxContent>
                  </v:textbox>
                </v:shape>
                <v:shape id="Text Box 5" o:spid="_x0000_s1119" type="#_x0000_t202" style="position:absolute;left:32842;top:29718;width:1775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" fillcolor="white [3201]" strokeweight=".5pt">
                  <v:textbox>
                    <w:txbxContent>
                      <w:p w14:paraId="1F6DC7FA" w14:textId="77777777" w:rsidR="00093C3C" w:rsidRPr="00946E14" w:rsidRDefault="00093C3C" w:rsidP="00093C3C">
                        <w:pPr>
                          <w:jc w:val="center"/>
                        </w:pPr>
                        <w:r>
                          <w:t>Pick Up Button</w:t>
                        </w:r>
                      </w:p>
                    </w:txbxContent>
                  </v:textbox>
                </v:shape>
              </v:group>
            </w:pict>
          </mc:Fallback>
        </mc:AlternateContent>
      </w:r>
    </w:p>
    <w:p w14:paraId="6A8CAAF1" w14:textId="77777777" w:rsidR="00093C3C" w:rsidRDefault="00093C3C" w:rsidP="00093C3C"/>
    <w:p w14:paraId="3186D231" w14:textId="77777777" w:rsidR="00093C3C" w:rsidRDefault="00093C3C" w:rsidP="00093C3C"/>
    <w:p w14:paraId="1C3A7832" w14:textId="77777777" w:rsidR="00093C3C" w:rsidRDefault="00093C3C" w:rsidP="00093C3C"/>
    <w:p w14:paraId="0A21DA34" w14:textId="77777777" w:rsidR="00093C3C" w:rsidRDefault="00093C3C" w:rsidP="00093C3C"/>
    <w:p w14:paraId="4FBCADAB" w14:textId="77777777" w:rsidR="00093C3C" w:rsidRDefault="00093C3C" w:rsidP="00093C3C"/>
    <w:p w14:paraId="145F5C7B" w14:textId="77777777" w:rsidR="00093C3C" w:rsidRDefault="00093C3C" w:rsidP="00093C3C"/>
    <w:p w14:paraId="296B889E" w14:textId="77777777" w:rsidR="00093C3C" w:rsidRDefault="00093C3C" w:rsidP="00093C3C"/>
    <w:p w14:paraId="1D64D624" w14:textId="77777777" w:rsidR="00093C3C" w:rsidRDefault="00093C3C" w:rsidP="00093C3C"/>
    <w:p w14:paraId="4077D428" w14:textId="77777777" w:rsidR="00093C3C" w:rsidRDefault="00093C3C" w:rsidP="00093C3C"/>
    <w:p w14:paraId="5012DB65" w14:textId="77777777" w:rsidR="00093C3C" w:rsidRDefault="00093C3C" w:rsidP="00093C3C"/>
    <w:p w14:paraId="7E779BDC" w14:textId="77777777" w:rsidR="00093C3C" w:rsidRDefault="00093C3C" w:rsidP="00093C3C"/>
    <w:p w14:paraId="4DA355E2" w14:textId="77777777" w:rsidR="00093C3C" w:rsidRDefault="00093C3C" w:rsidP="00093C3C">
      <w:pPr>
        <w:rPr>
          <w:sz w:val="36"/>
          <w:szCs w:val="36"/>
          <w:u w:val="single"/>
        </w:rPr>
      </w:pPr>
      <w:r>
        <w:rPr>
          <w:sz w:val="36"/>
          <w:szCs w:val="36"/>
          <w:u w:val="single"/>
        </w:rPr>
        <w:lastRenderedPageBreak/>
        <w:t>New Parcel Up Request Page</w:t>
      </w:r>
    </w:p>
    <w:p w14:paraId="0E22AED3" w14:textId="77777777" w:rsidR="00093C3C" w:rsidRDefault="00093C3C" w:rsidP="00093C3C">
      <w:pPr>
        <w:rPr>
          <w:sz w:val="36"/>
          <w:szCs w:val="36"/>
          <w:u w:val="single"/>
        </w:rPr>
      </w:pPr>
      <w:r>
        <w:rPr>
          <w:noProof/>
        </w:rPr>
        <mc:AlternateContent>
          <mc:Choice Requires="wpg">
            <w:drawing>
              <wp:anchor distT="0" distB="0" distL="114300" distR="114300" simplePos="0" relativeHeight="251667456" behindDoc="0" locked="0" layoutInCell="1" allowOverlap="1" wp14:anchorId="22963CE9" wp14:editId="78AB7090">
                <wp:simplePos x="0" y="0"/>
                <wp:positionH relativeFrom="column">
                  <wp:posOffset>0</wp:posOffset>
                </wp:positionH>
                <wp:positionV relativeFrom="paragraph">
                  <wp:posOffset>0</wp:posOffset>
                </wp:positionV>
                <wp:extent cx="5311140" cy="3581400"/>
                <wp:effectExtent l="0" t="0" r="22860" b="19050"/>
                <wp:wrapNone/>
                <wp:docPr id="1867563309" name="Group 10"/>
                <wp:cNvGraphicFramePr/>
                <a:graphic xmlns:a="http://schemas.openxmlformats.org/drawingml/2006/main">
                  <a:graphicData uri="http://schemas.microsoft.com/office/word/2010/wordprocessingGroup">
                    <wpg:wgp>
                      <wpg:cNvGrpSpPr/>
                      <wpg:grpSpPr>
                        <a:xfrm>
                          <a:off x="0" y="0"/>
                          <a:ext cx="5311140" cy="3581400"/>
                          <a:chOff x="0" y="0"/>
                          <a:chExt cx="5311140" cy="3581400"/>
                        </a:xfrm>
                      </wpg:grpSpPr>
                      <wps:wsp>
                        <wps:cNvPr id="1466186981" name="Rectangle 1"/>
                        <wps:cNvSpPr/>
                        <wps:spPr>
                          <a:xfrm>
                            <a:off x="0" y="0"/>
                            <a:ext cx="5311140" cy="3581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7832406" name="Rectangle 2"/>
                        <wps:cNvSpPr/>
                        <wps:spPr>
                          <a:xfrm>
                            <a:off x="76200" y="586740"/>
                            <a:ext cx="861060" cy="29108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5378017" name="Rectangle 2"/>
                        <wps:cNvSpPr/>
                        <wps:spPr>
                          <a:xfrm>
                            <a:off x="1021080" y="586740"/>
                            <a:ext cx="4213860" cy="29032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380170" name="Text Box 5"/>
                        <wps:cNvSpPr txBox="1"/>
                        <wps:spPr>
                          <a:xfrm>
                            <a:off x="99060" y="91440"/>
                            <a:ext cx="3817620" cy="403860"/>
                          </a:xfrm>
                          <a:prstGeom prst="rect">
                            <a:avLst/>
                          </a:prstGeom>
                          <a:solidFill>
                            <a:schemeClr val="lt1"/>
                          </a:solidFill>
                          <a:ln w="6350">
                            <a:solidFill>
                              <a:prstClr val="black"/>
                            </a:solidFill>
                          </a:ln>
                        </wps:spPr>
                        <wps:txbx>
                          <w:txbxContent>
                            <w:p w14:paraId="519D7FA3" w14:textId="77777777" w:rsidR="00093C3C" w:rsidRPr="0015668A" w:rsidRDefault="00093C3C" w:rsidP="00093C3C">
                              <w:pPr>
                                <w:jc w:val="center"/>
                                <w:rPr>
                                  <w:sz w:val="44"/>
                                  <w:szCs w:val="44"/>
                                </w:rPr>
                              </w:pPr>
                              <w:r w:rsidRPr="0015668A">
                                <w:rPr>
                                  <w:sz w:val="44"/>
                                  <w:szCs w:val="44"/>
                                </w:rP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3778289" name="Text Box 5"/>
                        <wps:cNvSpPr txBox="1"/>
                        <wps:spPr>
                          <a:xfrm>
                            <a:off x="121920" y="701040"/>
                            <a:ext cx="746760" cy="2689860"/>
                          </a:xfrm>
                          <a:prstGeom prst="rect">
                            <a:avLst/>
                          </a:prstGeom>
                          <a:solidFill>
                            <a:schemeClr val="lt1"/>
                          </a:solidFill>
                          <a:ln w="6350">
                            <a:solidFill>
                              <a:prstClr val="black"/>
                            </a:solidFill>
                          </a:ln>
                        </wps:spPr>
                        <wps:txbx>
                          <w:txbxContent>
                            <w:p w14:paraId="22366470" w14:textId="77777777" w:rsidR="00093C3C" w:rsidRPr="0015668A" w:rsidRDefault="00093C3C" w:rsidP="00093C3C">
                              <w:pPr>
                                <w:rPr>
                                  <w:sz w:val="44"/>
                                  <w:szCs w:val="44"/>
                                </w:rPr>
                              </w:pPr>
                              <w:r>
                                <w:rPr>
                                  <w:sz w:val="44"/>
                                  <w:szCs w:val="44"/>
                                </w:rPr>
                                <w:t>Menu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43546542" name="Text Box 5"/>
                        <wps:cNvSpPr txBox="1"/>
                        <wps:spPr>
                          <a:xfrm>
                            <a:off x="4152900" y="99060"/>
                            <a:ext cx="944880" cy="388620"/>
                          </a:xfrm>
                          <a:prstGeom prst="rect">
                            <a:avLst/>
                          </a:prstGeom>
                          <a:solidFill>
                            <a:schemeClr val="lt1"/>
                          </a:solidFill>
                          <a:ln w="6350">
                            <a:solidFill>
                              <a:prstClr val="black"/>
                            </a:solidFill>
                          </a:ln>
                        </wps:spPr>
                        <wps:txbx>
                          <w:txbxContent>
                            <w:p w14:paraId="1BB7D676" w14:textId="77777777" w:rsidR="00093C3C" w:rsidRPr="0015668A" w:rsidRDefault="00093C3C" w:rsidP="00093C3C">
                              <w:pPr>
                                <w:jc w:val="center"/>
                                <w:rPr>
                                  <w:sz w:val="44"/>
                                  <w:szCs w:val="44"/>
                                </w:rPr>
                              </w:pPr>
                              <w:r>
                                <w:rPr>
                                  <w:sz w:val="44"/>
                                  <w:szCs w:val="44"/>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3545625" name="Text Box 5"/>
                        <wps:cNvSpPr txBox="1"/>
                        <wps:spPr>
                          <a:xfrm>
                            <a:off x="1173480" y="830580"/>
                            <a:ext cx="3954780" cy="411480"/>
                          </a:xfrm>
                          <a:prstGeom prst="rect">
                            <a:avLst/>
                          </a:prstGeom>
                          <a:solidFill>
                            <a:schemeClr val="lt1"/>
                          </a:solidFill>
                          <a:ln w="6350">
                            <a:solidFill>
                              <a:prstClr val="black"/>
                            </a:solidFill>
                          </a:ln>
                        </wps:spPr>
                        <wps:txbx>
                          <w:txbxContent>
                            <w:p w14:paraId="76AB2210" w14:textId="77777777" w:rsidR="00093C3C" w:rsidRPr="0015668A" w:rsidRDefault="00093C3C" w:rsidP="00093C3C">
                              <w:pPr>
                                <w:jc w:val="center"/>
                                <w:rPr>
                                  <w:sz w:val="44"/>
                                  <w:szCs w:val="44"/>
                                </w:rPr>
                              </w:pPr>
                              <w:r>
                                <w:rPr>
                                  <w:sz w:val="44"/>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1642958" name="Text Box 5"/>
                        <wps:cNvSpPr txBox="1"/>
                        <wps:spPr>
                          <a:xfrm>
                            <a:off x="1158240" y="1402080"/>
                            <a:ext cx="3954780" cy="388620"/>
                          </a:xfrm>
                          <a:prstGeom prst="rect">
                            <a:avLst/>
                          </a:prstGeom>
                          <a:solidFill>
                            <a:schemeClr val="lt1"/>
                          </a:solidFill>
                          <a:ln w="6350">
                            <a:solidFill>
                              <a:prstClr val="black"/>
                            </a:solidFill>
                          </a:ln>
                        </wps:spPr>
                        <wps:txbx>
                          <w:txbxContent>
                            <w:p w14:paraId="1E46BEAB" w14:textId="77777777" w:rsidR="00093C3C" w:rsidRPr="0015668A" w:rsidRDefault="00093C3C" w:rsidP="00093C3C">
                              <w:pPr>
                                <w:jc w:val="center"/>
                                <w:rPr>
                                  <w:sz w:val="44"/>
                                  <w:szCs w:val="44"/>
                                </w:rPr>
                              </w:pPr>
                              <w:r>
                                <w:rPr>
                                  <w:sz w:val="44"/>
                                  <w:szCs w:val="44"/>
                                </w:rPr>
                                <w:t>Pick Up Address</w:t>
                              </w:r>
                            </w:p>
                            <w:p w14:paraId="1B0D6D88" w14:textId="77777777" w:rsidR="00093C3C" w:rsidRPr="0015668A" w:rsidRDefault="00093C3C" w:rsidP="00093C3C">
                              <w:pPr>
                                <w:jc w:val="center"/>
                                <w:rPr>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4408200" name="Text Box 5"/>
                        <wps:cNvSpPr txBox="1"/>
                        <wps:spPr>
                          <a:xfrm>
                            <a:off x="2156460" y="2849880"/>
                            <a:ext cx="2324100" cy="403860"/>
                          </a:xfrm>
                          <a:prstGeom prst="rect">
                            <a:avLst/>
                          </a:prstGeom>
                          <a:solidFill>
                            <a:schemeClr val="lt1"/>
                          </a:solidFill>
                          <a:ln w="6350">
                            <a:solidFill>
                              <a:prstClr val="black"/>
                            </a:solidFill>
                          </a:ln>
                        </wps:spPr>
                        <wps:txbx>
                          <w:txbxContent>
                            <w:p w14:paraId="6D2FB1DA" w14:textId="77777777" w:rsidR="00093C3C" w:rsidRPr="0015668A" w:rsidRDefault="00093C3C" w:rsidP="00093C3C">
                              <w:pPr>
                                <w:jc w:val="center"/>
                                <w:rPr>
                                  <w:sz w:val="44"/>
                                  <w:szCs w:val="44"/>
                                </w:rPr>
                              </w:pPr>
                              <w:r>
                                <w:rPr>
                                  <w:sz w:val="44"/>
                                  <w:szCs w:val="44"/>
                                </w:rPr>
                                <w:t xml:space="preserve">Pick Up Button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9173234" name="Text Box 5"/>
                        <wps:cNvSpPr txBox="1"/>
                        <wps:spPr>
                          <a:xfrm>
                            <a:off x="1143000" y="1973580"/>
                            <a:ext cx="3954780" cy="388620"/>
                          </a:xfrm>
                          <a:prstGeom prst="rect">
                            <a:avLst/>
                          </a:prstGeom>
                          <a:solidFill>
                            <a:schemeClr val="lt1"/>
                          </a:solidFill>
                          <a:ln w="6350">
                            <a:solidFill>
                              <a:prstClr val="black"/>
                            </a:solidFill>
                          </a:ln>
                        </wps:spPr>
                        <wps:txbx>
                          <w:txbxContent>
                            <w:p w14:paraId="59C6E1EB" w14:textId="77777777" w:rsidR="00093C3C" w:rsidRPr="0015668A" w:rsidRDefault="00093C3C" w:rsidP="00093C3C">
                              <w:pPr>
                                <w:jc w:val="center"/>
                                <w:rPr>
                                  <w:sz w:val="44"/>
                                  <w:szCs w:val="44"/>
                                </w:rPr>
                              </w:pPr>
                              <w:r>
                                <w:rPr>
                                  <w:sz w:val="44"/>
                                  <w:szCs w:val="44"/>
                                </w:rPr>
                                <w:t>Phone Number</w:t>
                              </w:r>
                            </w:p>
                            <w:p w14:paraId="3DD5D99A" w14:textId="77777777" w:rsidR="00093C3C" w:rsidRPr="0015668A" w:rsidRDefault="00093C3C" w:rsidP="00093C3C">
                              <w:pPr>
                                <w:jc w:val="center"/>
                                <w:rPr>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2963CE9" id="_x0000_s1120" style="position:absolute;margin-left:0;margin-top:0;width:418.2pt;height:282pt;z-index:251667456" coordsize="53111,35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">
                <v:rect id="Rectangle 1" o:spid="_x0000_s1121" style="position:absolute;width:53111;height:35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" fillcolor="white [3201]" strokecolor="#4ea72e [3209]" strokeweight="1pt"/>
                <v:rect id="Rectangle 2" o:spid="_x0000_s1122" style="position:absolute;left:762;top:5867;width:8610;height:29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" fillcolor="white [3201]" strokecolor="#4ea72e [3209]" strokeweight="1pt"/>
                <v:rect id="Rectangle 2" o:spid="_x0000_s1123" style="position:absolute;left:10210;top:5867;width:42139;height:29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" fillcolor="white [3201]" strokecolor="#4ea72e [3209]" strokeweight="1pt"/>
                <v:shape id="Text Box 5" o:spid="_x0000_s1124" type="#_x0000_t202" style="position:absolute;left:990;top:914;width:38176;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" fillcolor="white [3201]" strokeweight=".5pt">
                  <v:textbox>
                    <w:txbxContent>
                      <w:p w14:paraId="519D7FA3" w14:textId="77777777" w:rsidR="00093C3C" w:rsidRPr="0015668A" w:rsidRDefault="00093C3C" w:rsidP="00093C3C">
                        <w:pPr>
                          <w:jc w:val="center"/>
                          <w:rPr>
                            <w:sz w:val="44"/>
                            <w:szCs w:val="44"/>
                          </w:rPr>
                        </w:pPr>
                        <w:r w:rsidRPr="0015668A">
                          <w:rPr>
                            <w:sz w:val="44"/>
                            <w:szCs w:val="44"/>
                          </w:rPr>
                          <w:t>Title</w:t>
                        </w:r>
                      </w:p>
                    </w:txbxContent>
                  </v:textbox>
                </v:shape>
                <v:shape id="Text Box 5" o:spid="_x0000_s1125" type="#_x0000_t202" style="position:absolute;left:1219;top:7010;width:7467;height:26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" fillcolor="white [3201]" strokeweight=".5pt">
                  <v:textbox>
                    <w:txbxContent>
                      <w:p w14:paraId="22366470" w14:textId="77777777" w:rsidR="00093C3C" w:rsidRPr="0015668A" w:rsidRDefault="00093C3C" w:rsidP="00093C3C">
                        <w:pPr>
                          <w:rPr>
                            <w:sz w:val="44"/>
                            <w:szCs w:val="44"/>
                          </w:rPr>
                        </w:pPr>
                        <w:r>
                          <w:rPr>
                            <w:sz w:val="44"/>
                            <w:szCs w:val="44"/>
                          </w:rPr>
                          <w:t>Menu   Bar</w:t>
                        </w:r>
                      </w:p>
                    </w:txbxContent>
                  </v:textbox>
                </v:shape>
                <v:shape id="Text Box 5" o:spid="_x0000_s1126" type="#_x0000_t202" style="position:absolute;left:41529;top:990;width:9448;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" fillcolor="white [3201]" strokeweight=".5pt">
                  <v:textbox>
                    <w:txbxContent>
                      <w:p w14:paraId="1BB7D676" w14:textId="77777777" w:rsidR="00093C3C" w:rsidRPr="0015668A" w:rsidRDefault="00093C3C" w:rsidP="00093C3C">
                        <w:pPr>
                          <w:jc w:val="center"/>
                          <w:rPr>
                            <w:sz w:val="44"/>
                            <w:szCs w:val="44"/>
                          </w:rPr>
                        </w:pPr>
                        <w:r>
                          <w:rPr>
                            <w:sz w:val="44"/>
                            <w:szCs w:val="44"/>
                          </w:rPr>
                          <w:t>Logo</w:t>
                        </w:r>
                      </w:p>
                    </w:txbxContent>
                  </v:textbox>
                </v:shape>
                <v:shape id="Text Box 5" o:spid="_x0000_s1127" type="#_x0000_t202" style="position:absolute;left:11734;top:8305;width:39548;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" fillcolor="white [3201]" strokeweight=".5pt">
                  <v:textbox>
                    <w:txbxContent>
                      <w:p w14:paraId="76AB2210" w14:textId="77777777" w:rsidR="00093C3C" w:rsidRPr="0015668A" w:rsidRDefault="00093C3C" w:rsidP="00093C3C">
                        <w:pPr>
                          <w:jc w:val="center"/>
                          <w:rPr>
                            <w:sz w:val="44"/>
                            <w:szCs w:val="44"/>
                          </w:rPr>
                        </w:pPr>
                        <w:r>
                          <w:rPr>
                            <w:sz w:val="44"/>
                            <w:szCs w:val="44"/>
                          </w:rPr>
                          <w:t>Name</w:t>
                        </w:r>
                      </w:p>
                    </w:txbxContent>
                  </v:textbox>
                </v:shape>
                <v:shape id="Text Box 5" o:spid="_x0000_s1128" type="#_x0000_t202" style="position:absolute;left:11582;top:14020;width:39548;height:3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" fillcolor="white [3201]" strokeweight=".5pt">
                  <v:textbox>
                    <w:txbxContent>
                      <w:p w14:paraId="1E46BEAB" w14:textId="77777777" w:rsidR="00093C3C" w:rsidRPr="0015668A" w:rsidRDefault="00093C3C" w:rsidP="00093C3C">
                        <w:pPr>
                          <w:jc w:val="center"/>
                          <w:rPr>
                            <w:sz w:val="44"/>
                            <w:szCs w:val="44"/>
                          </w:rPr>
                        </w:pPr>
                        <w:r>
                          <w:rPr>
                            <w:sz w:val="44"/>
                            <w:szCs w:val="44"/>
                          </w:rPr>
                          <w:t>Pick Up Address</w:t>
                        </w:r>
                      </w:p>
                      <w:p w14:paraId="1B0D6D88" w14:textId="77777777" w:rsidR="00093C3C" w:rsidRPr="0015668A" w:rsidRDefault="00093C3C" w:rsidP="00093C3C">
                        <w:pPr>
                          <w:jc w:val="center"/>
                          <w:rPr>
                            <w:sz w:val="44"/>
                            <w:szCs w:val="44"/>
                          </w:rPr>
                        </w:pPr>
                      </w:p>
                    </w:txbxContent>
                  </v:textbox>
                </v:shape>
                <v:shape id="Text Box 5" o:spid="_x0000_s1129" type="#_x0000_t202" style="position:absolute;left:21564;top:28498;width:23241;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" fillcolor="white [3201]" strokeweight=".5pt">
                  <v:textbox>
                    <w:txbxContent>
                      <w:p w14:paraId="6D2FB1DA" w14:textId="77777777" w:rsidR="00093C3C" w:rsidRPr="0015668A" w:rsidRDefault="00093C3C" w:rsidP="00093C3C">
                        <w:pPr>
                          <w:jc w:val="center"/>
                          <w:rPr>
                            <w:sz w:val="44"/>
                            <w:szCs w:val="44"/>
                          </w:rPr>
                        </w:pPr>
                        <w:r>
                          <w:rPr>
                            <w:sz w:val="44"/>
                            <w:szCs w:val="44"/>
                          </w:rPr>
                          <w:t xml:space="preserve">Pick Up Button                                                        </w:t>
                        </w:r>
                      </w:p>
                    </w:txbxContent>
                  </v:textbox>
                </v:shape>
                <v:shape id="Text Box 5" o:spid="_x0000_s1130" type="#_x0000_t202" style="position:absolute;left:11430;top:19735;width:39547;height:3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" fillcolor="white [3201]" strokeweight=".5pt">
                  <v:textbox>
                    <w:txbxContent>
                      <w:p w14:paraId="59C6E1EB" w14:textId="77777777" w:rsidR="00093C3C" w:rsidRPr="0015668A" w:rsidRDefault="00093C3C" w:rsidP="00093C3C">
                        <w:pPr>
                          <w:jc w:val="center"/>
                          <w:rPr>
                            <w:sz w:val="44"/>
                            <w:szCs w:val="44"/>
                          </w:rPr>
                        </w:pPr>
                        <w:r>
                          <w:rPr>
                            <w:sz w:val="44"/>
                            <w:szCs w:val="44"/>
                          </w:rPr>
                          <w:t>Phone Number</w:t>
                        </w:r>
                      </w:p>
                      <w:p w14:paraId="3DD5D99A" w14:textId="77777777" w:rsidR="00093C3C" w:rsidRPr="0015668A" w:rsidRDefault="00093C3C" w:rsidP="00093C3C">
                        <w:pPr>
                          <w:jc w:val="center"/>
                          <w:rPr>
                            <w:sz w:val="44"/>
                            <w:szCs w:val="44"/>
                          </w:rPr>
                        </w:pPr>
                      </w:p>
                    </w:txbxContent>
                  </v:textbox>
                </v:shape>
              </v:group>
            </w:pict>
          </mc:Fallback>
        </mc:AlternateContent>
      </w:r>
    </w:p>
    <w:p w14:paraId="63998175" w14:textId="77777777" w:rsidR="00093C3C" w:rsidRDefault="00093C3C" w:rsidP="00093C3C">
      <w:pPr>
        <w:rPr>
          <w:sz w:val="36"/>
          <w:szCs w:val="36"/>
          <w:u w:val="single"/>
        </w:rPr>
      </w:pPr>
    </w:p>
    <w:p w14:paraId="1308572C" w14:textId="77777777" w:rsidR="00093C3C" w:rsidRDefault="00093C3C" w:rsidP="00093C3C">
      <w:pPr>
        <w:rPr>
          <w:sz w:val="36"/>
          <w:szCs w:val="36"/>
          <w:u w:val="single"/>
        </w:rPr>
      </w:pPr>
    </w:p>
    <w:p w14:paraId="4204FB84" w14:textId="77777777" w:rsidR="00093C3C" w:rsidRDefault="00093C3C" w:rsidP="00093C3C">
      <w:pPr>
        <w:rPr>
          <w:sz w:val="36"/>
          <w:szCs w:val="36"/>
          <w:u w:val="single"/>
        </w:rPr>
      </w:pPr>
    </w:p>
    <w:p w14:paraId="5431CA33" w14:textId="77777777" w:rsidR="00093C3C" w:rsidRDefault="00093C3C" w:rsidP="00093C3C">
      <w:pPr>
        <w:rPr>
          <w:sz w:val="36"/>
          <w:szCs w:val="36"/>
          <w:u w:val="single"/>
        </w:rPr>
      </w:pPr>
    </w:p>
    <w:p w14:paraId="1526D8CD" w14:textId="77777777" w:rsidR="00093C3C" w:rsidRDefault="00093C3C" w:rsidP="00093C3C">
      <w:pPr>
        <w:rPr>
          <w:sz w:val="36"/>
          <w:szCs w:val="36"/>
          <w:u w:val="single"/>
        </w:rPr>
      </w:pPr>
    </w:p>
    <w:p w14:paraId="0E57F4E3" w14:textId="77777777" w:rsidR="00093C3C" w:rsidRDefault="00093C3C" w:rsidP="00093C3C">
      <w:pPr>
        <w:rPr>
          <w:sz w:val="36"/>
          <w:szCs w:val="36"/>
          <w:u w:val="single"/>
        </w:rPr>
      </w:pPr>
    </w:p>
    <w:p w14:paraId="5F5A55B8" w14:textId="77777777" w:rsidR="00093C3C" w:rsidRDefault="00093C3C" w:rsidP="00093C3C">
      <w:pPr>
        <w:rPr>
          <w:sz w:val="36"/>
          <w:szCs w:val="36"/>
          <w:u w:val="single"/>
        </w:rPr>
      </w:pPr>
    </w:p>
    <w:p w14:paraId="279768F5" w14:textId="77777777" w:rsidR="00093C3C" w:rsidRDefault="00093C3C" w:rsidP="00093C3C">
      <w:pPr>
        <w:rPr>
          <w:sz w:val="36"/>
          <w:szCs w:val="36"/>
          <w:u w:val="single"/>
        </w:rPr>
      </w:pPr>
    </w:p>
    <w:p w14:paraId="76A2552B" w14:textId="77777777" w:rsidR="00093C3C" w:rsidRDefault="00093C3C" w:rsidP="00093C3C">
      <w:pPr>
        <w:rPr>
          <w:sz w:val="36"/>
          <w:szCs w:val="36"/>
          <w:u w:val="single"/>
        </w:rPr>
      </w:pPr>
    </w:p>
    <w:p w14:paraId="4CAA4E7A" w14:textId="77777777" w:rsidR="00093C3C" w:rsidRDefault="00093C3C" w:rsidP="00093C3C">
      <w:pPr>
        <w:rPr>
          <w:sz w:val="36"/>
          <w:szCs w:val="36"/>
          <w:u w:val="single"/>
        </w:rPr>
      </w:pPr>
      <w:r>
        <w:rPr>
          <w:sz w:val="36"/>
          <w:szCs w:val="36"/>
          <w:u w:val="single"/>
        </w:rPr>
        <w:t>Page with the details of all parcels for a user</w:t>
      </w:r>
      <w:r w:rsidRPr="005F27A8">
        <w:rPr>
          <w:sz w:val="36"/>
          <w:szCs w:val="36"/>
          <w:u w:val="single"/>
        </w:rPr>
        <w:t>.</w:t>
      </w:r>
    </w:p>
    <w:p w14:paraId="3C9181E7" w14:textId="77777777" w:rsidR="00093C3C" w:rsidRDefault="00093C3C" w:rsidP="00093C3C">
      <w:pPr>
        <w:rPr>
          <w:sz w:val="36"/>
          <w:szCs w:val="36"/>
          <w:u w:val="single"/>
        </w:rPr>
      </w:pPr>
      <w:r>
        <w:rPr>
          <w:noProof/>
        </w:rPr>
        <mc:AlternateContent>
          <mc:Choice Requires="wpg">
            <w:drawing>
              <wp:anchor distT="0" distB="0" distL="114300" distR="114300" simplePos="0" relativeHeight="251668480" behindDoc="0" locked="0" layoutInCell="1" allowOverlap="1" wp14:anchorId="640A2DCF" wp14:editId="758C54CF">
                <wp:simplePos x="0" y="0"/>
                <wp:positionH relativeFrom="column">
                  <wp:posOffset>0</wp:posOffset>
                </wp:positionH>
                <wp:positionV relativeFrom="paragraph">
                  <wp:posOffset>-635</wp:posOffset>
                </wp:positionV>
                <wp:extent cx="5311140" cy="3581400"/>
                <wp:effectExtent l="0" t="0" r="22860" b="19050"/>
                <wp:wrapNone/>
                <wp:docPr id="785579811" name="Group 10"/>
                <wp:cNvGraphicFramePr/>
                <a:graphic xmlns:a="http://schemas.openxmlformats.org/drawingml/2006/main">
                  <a:graphicData uri="http://schemas.microsoft.com/office/word/2010/wordprocessingGroup">
                    <wpg:wgp>
                      <wpg:cNvGrpSpPr/>
                      <wpg:grpSpPr>
                        <a:xfrm>
                          <a:off x="0" y="0"/>
                          <a:ext cx="5311140" cy="3581400"/>
                          <a:chOff x="0" y="0"/>
                          <a:chExt cx="5311140" cy="3581400"/>
                        </a:xfrm>
                      </wpg:grpSpPr>
                      <wps:wsp>
                        <wps:cNvPr id="1020403424" name="Rectangle 1"/>
                        <wps:cNvSpPr/>
                        <wps:spPr>
                          <a:xfrm>
                            <a:off x="0" y="0"/>
                            <a:ext cx="5311140" cy="3581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4379736" name="Rectangle 2"/>
                        <wps:cNvSpPr/>
                        <wps:spPr>
                          <a:xfrm>
                            <a:off x="76200" y="586740"/>
                            <a:ext cx="861060" cy="29108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6048119" name="Rectangle 2"/>
                        <wps:cNvSpPr/>
                        <wps:spPr>
                          <a:xfrm>
                            <a:off x="1021080" y="586740"/>
                            <a:ext cx="4213860" cy="29032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995052" name="Text Box 5"/>
                        <wps:cNvSpPr txBox="1"/>
                        <wps:spPr>
                          <a:xfrm>
                            <a:off x="99060" y="91440"/>
                            <a:ext cx="3817620" cy="403860"/>
                          </a:xfrm>
                          <a:prstGeom prst="rect">
                            <a:avLst/>
                          </a:prstGeom>
                          <a:solidFill>
                            <a:schemeClr val="lt1"/>
                          </a:solidFill>
                          <a:ln w="6350">
                            <a:solidFill>
                              <a:prstClr val="black"/>
                            </a:solidFill>
                          </a:ln>
                        </wps:spPr>
                        <wps:txbx>
                          <w:txbxContent>
                            <w:p w14:paraId="5009ABA1" w14:textId="77777777" w:rsidR="00093C3C" w:rsidRPr="0015668A" w:rsidRDefault="00093C3C" w:rsidP="00093C3C">
                              <w:pPr>
                                <w:jc w:val="center"/>
                                <w:rPr>
                                  <w:sz w:val="44"/>
                                  <w:szCs w:val="44"/>
                                </w:rPr>
                              </w:pPr>
                              <w:r w:rsidRPr="0015668A">
                                <w:rPr>
                                  <w:sz w:val="44"/>
                                  <w:szCs w:val="44"/>
                                </w:rP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9555599" name="Text Box 5"/>
                        <wps:cNvSpPr txBox="1"/>
                        <wps:spPr>
                          <a:xfrm>
                            <a:off x="121920" y="701040"/>
                            <a:ext cx="746760" cy="2689860"/>
                          </a:xfrm>
                          <a:prstGeom prst="rect">
                            <a:avLst/>
                          </a:prstGeom>
                          <a:solidFill>
                            <a:schemeClr val="lt1"/>
                          </a:solidFill>
                          <a:ln w="6350">
                            <a:solidFill>
                              <a:prstClr val="black"/>
                            </a:solidFill>
                          </a:ln>
                        </wps:spPr>
                        <wps:txbx>
                          <w:txbxContent>
                            <w:p w14:paraId="1E0A32A8" w14:textId="77777777" w:rsidR="00093C3C" w:rsidRPr="0015668A" w:rsidRDefault="00093C3C" w:rsidP="00093C3C">
                              <w:pPr>
                                <w:rPr>
                                  <w:sz w:val="44"/>
                                  <w:szCs w:val="44"/>
                                </w:rPr>
                              </w:pPr>
                              <w:r>
                                <w:rPr>
                                  <w:sz w:val="44"/>
                                  <w:szCs w:val="44"/>
                                </w:rPr>
                                <w:t>Menu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0993894" name="Text Box 5"/>
                        <wps:cNvSpPr txBox="1"/>
                        <wps:spPr>
                          <a:xfrm>
                            <a:off x="4152900" y="99060"/>
                            <a:ext cx="944880" cy="388620"/>
                          </a:xfrm>
                          <a:prstGeom prst="rect">
                            <a:avLst/>
                          </a:prstGeom>
                          <a:solidFill>
                            <a:schemeClr val="lt1"/>
                          </a:solidFill>
                          <a:ln w="6350">
                            <a:solidFill>
                              <a:prstClr val="black"/>
                            </a:solidFill>
                          </a:ln>
                        </wps:spPr>
                        <wps:txbx>
                          <w:txbxContent>
                            <w:p w14:paraId="0846117B" w14:textId="77777777" w:rsidR="00093C3C" w:rsidRPr="0015668A" w:rsidRDefault="00093C3C" w:rsidP="00093C3C">
                              <w:pPr>
                                <w:jc w:val="center"/>
                                <w:rPr>
                                  <w:sz w:val="44"/>
                                  <w:szCs w:val="44"/>
                                </w:rPr>
                              </w:pPr>
                              <w:r>
                                <w:rPr>
                                  <w:sz w:val="44"/>
                                  <w:szCs w:val="44"/>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66115381" name="Text Box 5"/>
                        <wps:cNvSpPr txBox="1"/>
                        <wps:spPr>
                          <a:xfrm>
                            <a:off x="1173480" y="830580"/>
                            <a:ext cx="3954780" cy="411480"/>
                          </a:xfrm>
                          <a:prstGeom prst="rect">
                            <a:avLst/>
                          </a:prstGeom>
                          <a:solidFill>
                            <a:schemeClr val="lt1"/>
                          </a:solidFill>
                          <a:ln w="6350">
                            <a:solidFill>
                              <a:prstClr val="black"/>
                            </a:solidFill>
                          </a:ln>
                        </wps:spPr>
                        <wps:txbx>
                          <w:txbxContent>
                            <w:p w14:paraId="031942E0" w14:textId="77777777" w:rsidR="00093C3C" w:rsidRPr="0015668A" w:rsidRDefault="00093C3C" w:rsidP="00093C3C">
                              <w:pPr>
                                <w:jc w:val="center"/>
                                <w:rPr>
                                  <w:sz w:val="44"/>
                                  <w:szCs w:val="44"/>
                                </w:rPr>
                              </w:pPr>
                              <w:r>
                                <w:rPr>
                                  <w:sz w:val="44"/>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8758655" name="Text Box 5"/>
                        <wps:cNvSpPr txBox="1"/>
                        <wps:spPr>
                          <a:xfrm>
                            <a:off x="1158240" y="1402080"/>
                            <a:ext cx="3954780" cy="388620"/>
                          </a:xfrm>
                          <a:prstGeom prst="rect">
                            <a:avLst/>
                          </a:prstGeom>
                          <a:solidFill>
                            <a:schemeClr val="lt1"/>
                          </a:solidFill>
                          <a:ln w="6350">
                            <a:solidFill>
                              <a:prstClr val="black"/>
                            </a:solidFill>
                          </a:ln>
                        </wps:spPr>
                        <wps:txbx>
                          <w:txbxContent>
                            <w:p w14:paraId="7B273EC6" w14:textId="77777777" w:rsidR="00093C3C" w:rsidRPr="0015668A" w:rsidRDefault="00093C3C" w:rsidP="00093C3C">
                              <w:pPr>
                                <w:jc w:val="center"/>
                                <w:rPr>
                                  <w:sz w:val="44"/>
                                  <w:szCs w:val="44"/>
                                </w:rPr>
                              </w:pPr>
                              <w:r>
                                <w:rPr>
                                  <w:sz w:val="44"/>
                                  <w:szCs w:val="44"/>
                                </w:rPr>
                                <w:t>Pick Up Address</w:t>
                              </w:r>
                            </w:p>
                            <w:p w14:paraId="2BA02300" w14:textId="77777777" w:rsidR="00093C3C" w:rsidRPr="0015668A" w:rsidRDefault="00093C3C" w:rsidP="00093C3C">
                              <w:pPr>
                                <w:jc w:val="center"/>
                                <w:rPr>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5590473" name="Text Box 5"/>
                        <wps:cNvSpPr txBox="1"/>
                        <wps:spPr>
                          <a:xfrm>
                            <a:off x="2156460" y="2849880"/>
                            <a:ext cx="2324100" cy="403860"/>
                          </a:xfrm>
                          <a:prstGeom prst="rect">
                            <a:avLst/>
                          </a:prstGeom>
                          <a:solidFill>
                            <a:schemeClr val="lt1"/>
                          </a:solidFill>
                          <a:ln w="6350">
                            <a:solidFill>
                              <a:prstClr val="black"/>
                            </a:solidFill>
                          </a:ln>
                        </wps:spPr>
                        <wps:txbx>
                          <w:txbxContent>
                            <w:p w14:paraId="396B8527" w14:textId="77777777" w:rsidR="00093C3C" w:rsidRPr="0015668A" w:rsidRDefault="00093C3C" w:rsidP="00093C3C">
                              <w:pPr>
                                <w:jc w:val="center"/>
                                <w:rPr>
                                  <w:sz w:val="44"/>
                                  <w:szCs w:val="44"/>
                                </w:rPr>
                              </w:pPr>
                              <w:r>
                                <w:rPr>
                                  <w:sz w:val="44"/>
                                  <w:szCs w:val="44"/>
                                </w:rPr>
                                <w:t xml:space="preserve">Pick Up Button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7145690" name="Text Box 5"/>
                        <wps:cNvSpPr txBox="1"/>
                        <wps:spPr>
                          <a:xfrm>
                            <a:off x="1143000" y="1973580"/>
                            <a:ext cx="3954780" cy="388620"/>
                          </a:xfrm>
                          <a:prstGeom prst="rect">
                            <a:avLst/>
                          </a:prstGeom>
                          <a:solidFill>
                            <a:schemeClr val="lt1"/>
                          </a:solidFill>
                          <a:ln w="6350">
                            <a:solidFill>
                              <a:prstClr val="black"/>
                            </a:solidFill>
                          </a:ln>
                        </wps:spPr>
                        <wps:txbx>
                          <w:txbxContent>
                            <w:p w14:paraId="6CDFEDF3" w14:textId="77777777" w:rsidR="00093C3C" w:rsidRPr="0015668A" w:rsidRDefault="00093C3C" w:rsidP="00093C3C">
                              <w:pPr>
                                <w:jc w:val="center"/>
                                <w:rPr>
                                  <w:sz w:val="44"/>
                                  <w:szCs w:val="44"/>
                                </w:rPr>
                              </w:pPr>
                              <w:r>
                                <w:rPr>
                                  <w:sz w:val="44"/>
                                  <w:szCs w:val="44"/>
                                </w:rPr>
                                <w:t>Phone Number</w:t>
                              </w:r>
                            </w:p>
                            <w:p w14:paraId="65B879BD" w14:textId="77777777" w:rsidR="00093C3C" w:rsidRPr="0015668A" w:rsidRDefault="00093C3C" w:rsidP="00093C3C">
                              <w:pPr>
                                <w:jc w:val="center"/>
                                <w:rPr>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0A2DCF" id="_x0000_s1131" style="position:absolute;margin-left:0;margin-top:-.05pt;width:418.2pt;height:282pt;z-index:251668480" coordsize="53111,35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">
                <v:rect id="Rectangle 1" o:spid="_x0000_s1132" style="position:absolute;width:53111;height:35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" fillcolor="white [3201]" strokecolor="#4ea72e [3209]" strokeweight="1pt"/>
                <v:rect id="Rectangle 2" o:spid="_x0000_s1133" style="position:absolute;left:762;top:5867;width:8610;height:29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" fillcolor="white [3201]" strokecolor="#4ea72e [3209]" strokeweight="1pt"/>
                <v:rect id="Rectangle 2" o:spid="_x0000_s1134" style="position:absolute;left:10210;top:5867;width:42139;height:29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" fillcolor="white [3201]" strokecolor="#4ea72e [3209]" strokeweight="1pt"/>
                <v:shape id="Text Box 5" o:spid="_x0000_s1135" type="#_x0000_t202" style="position:absolute;left:990;top:914;width:38176;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" fillcolor="white [3201]" strokeweight=".5pt">
                  <v:textbox>
                    <w:txbxContent>
                      <w:p w14:paraId="5009ABA1" w14:textId="77777777" w:rsidR="00093C3C" w:rsidRPr="0015668A" w:rsidRDefault="00093C3C" w:rsidP="00093C3C">
                        <w:pPr>
                          <w:jc w:val="center"/>
                          <w:rPr>
                            <w:sz w:val="44"/>
                            <w:szCs w:val="44"/>
                          </w:rPr>
                        </w:pPr>
                        <w:r w:rsidRPr="0015668A">
                          <w:rPr>
                            <w:sz w:val="44"/>
                            <w:szCs w:val="44"/>
                          </w:rPr>
                          <w:t>Title</w:t>
                        </w:r>
                      </w:p>
                    </w:txbxContent>
                  </v:textbox>
                </v:shape>
                <v:shape id="Text Box 5" o:spid="_x0000_s1136" type="#_x0000_t202" style="position:absolute;left:1219;top:7010;width:7467;height:26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" fillcolor="white [3201]" strokeweight=".5pt">
                  <v:textbox>
                    <w:txbxContent>
                      <w:p w14:paraId="1E0A32A8" w14:textId="77777777" w:rsidR="00093C3C" w:rsidRPr="0015668A" w:rsidRDefault="00093C3C" w:rsidP="00093C3C">
                        <w:pPr>
                          <w:rPr>
                            <w:sz w:val="44"/>
                            <w:szCs w:val="44"/>
                          </w:rPr>
                        </w:pPr>
                        <w:r>
                          <w:rPr>
                            <w:sz w:val="44"/>
                            <w:szCs w:val="44"/>
                          </w:rPr>
                          <w:t>Menu   Bar</w:t>
                        </w:r>
                      </w:p>
                    </w:txbxContent>
                  </v:textbox>
                </v:shape>
                <v:shape id="Text Box 5" o:spid="_x0000_s1137" type="#_x0000_t202" style="position:absolute;left:41529;top:990;width:9448;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" fillcolor="white [3201]" strokeweight=".5pt">
                  <v:textbox>
                    <w:txbxContent>
                      <w:p w14:paraId="0846117B" w14:textId="77777777" w:rsidR="00093C3C" w:rsidRPr="0015668A" w:rsidRDefault="00093C3C" w:rsidP="00093C3C">
                        <w:pPr>
                          <w:jc w:val="center"/>
                          <w:rPr>
                            <w:sz w:val="44"/>
                            <w:szCs w:val="44"/>
                          </w:rPr>
                        </w:pPr>
                        <w:r>
                          <w:rPr>
                            <w:sz w:val="44"/>
                            <w:szCs w:val="44"/>
                          </w:rPr>
                          <w:t>Logo</w:t>
                        </w:r>
                      </w:p>
                    </w:txbxContent>
                  </v:textbox>
                </v:shape>
                <v:shape id="Text Box 5" o:spid="_x0000_s1138" type="#_x0000_t202" style="position:absolute;left:11734;top:8305;width:39548;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" fillcolor="white [3201]" strokeweight=".5pt">
                  <v:textbox>
                    <w:txbxContent>
                      <w:p w14:paraId="031942E0" w14:textId="77777777" w:rsidR="00093C3C" w:rsidRPr="0015668A" w:rsidRDefault="00093C3C" w:rsidP="00093C3C">
                        <w:pPr>
                          <w:jc w:val="center"/>
                          <w:rPr>
                            <w:sz w:val="44"/>
                            <w:szCs w:val="44"/>
                          </w:rPr>
                        </w:pPr>
                        <w:r>
                          <w:rPr>
                            <w:sz w:val="44"/>
                            <w:szCs w:val="44"/>
                          </w:rPr>
                          <w:t>Name</w:t>
                        </w:r>
                      </w:p>
                    </w:txbxContent>
                  </v:textbox>
                </v:shape>
                <v:shape id="Text Box 5" o:spid="_x0000_s1139" type="#_x0000_t202" style="position:absolute;left:11582;top:14020;width:39548;height:3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" fillcolor="white [3201]" strokeweight=".5pt">
                  <v:textbox>
                    <w:txbxContent>
                      <w:p w14:paraId="7B273EC6" w14:textId="77777777" w:rsidR="00093C3C" w:rsidRPr="0015668A" w:rsidRDefault="00093C3C" w:rsidP="00093C3C">
                        <w:pPr>
                          <w:jc w:val="center"/>
                          <w:rPr>
                            <w:sz w:val="44"/>
                            <w:szCs w:val="44"/>
                          </w:rPr>
                        </w:pPr>
                        <w:r>
                          <w:rPr>
                            <w:sz w:val="44"/>
                            <w:szCs w:val="44"/>
                          </w:rPr>
                          <w:t>Pick Up Address</w:t>
                        </w:r>
                      </w:p>
                      <w:p w14:paraId="2BA02300" w14:textId="77777777" w:rsidR="00093C3C" w:rsidRPr="0015668A" w:rsidRDefault="00093C3C" w:rsidP="00093C3C">
                        <w:pPr>
                          <w:jc w:val="center"/>
                          <w:rPr>
                            <w:sz w:val="44"/>
                            <w:szCs w:val="44"/>
                          </w:rPr>
                        </w:pPr>
                      </w:p>
                    </w:txbxContent>
                  </v:textbox>
                </v:shape>
                <v:shape id="Text Box 5" o:spid="_x0000_s1140" type="#_x0000_t202" style="position:absolute;left:21564;top:28498;width:23241;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" fillcolor="white [3201]" strokeweight=".5pt">
                  <v:textbox>
                    <w:txbxContent>
                      <w:p w14:paraId="396B8527" w14:textId="77777777" w:rsidR="00093C3C" w:rsidRPr="0015668A" w:rsidRDefault="00093C3C" w:rsidP="00093C3C">
                        <w:pPr>
                          <w:jc w:val="center"/>
                          <w:rPr>
                            <w:sz w:val="44"/>
                            <w:szCs w:val="44"/>
                          </w:rPr>
                        </w:pPr>
                        <w:r>
                          <w:rPr>
                            <w:sz w:val="44"/>
                            <w:szCs w:val="44"/>
                          </w:rPr>
                          <w:t xml:space="preserve">Pick Up Button                                                        </w:t>
                        </w:r>
                      </w:p>
                    </w:txbxContent>
                  </v:textbox>
                </v:shape>
                <v:shape id="Text Box 5" o:spid="_x0000_s1141" type="#_x0000_t202" style="position:absolute;left:11430;top:19735;width:39547;height:3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" fillcolor="white [3201]" strokeweight=".5pt">
                  <v:textbox>
                    <w:txbxContent>
                      <w:p w14:paraId="6CDFEDF3" w14:textId="77777777" w:rsidR="00093C3C" w:rsidRPr="0015668A" w:rsidRDefault="00093C3C" w:rsidP="00093C3C">
                        <w:pPr>
                          <w:jc w:val="center"/>
                          <w:rPr>
                            <w:sz w:val="44"/>
                            <w:szCs w:val="44"/>
                          </w:rPr>
                        </w:pPr>
                        <w:r>
                          <w:rPr>
                            <w:sz w:val="44"/>
                            <w:szCs w:val="44"/>
                          </w:rPr>
                          <w:t>Phone Number</w:t>
                        </w:r>
                      </w:p>
                      <w:p w14:paraId="65B879BD" w14:textId="77777777" w:rsidR="00093C3C" w:rsidRPr="0015668A" w:rsidRDefault="00093C3C" w:rsidP="00093C3C">
                        <w:pPr>
                          <w:jc w:val="center"/>
                          <w:rPr>
                            <w:sz w:val="44"/>
                            <w:szCs w:val="44"/>
                          </w:rPr>
                        </w:pPr>
                      </w:p>
                    </w:txbxContent>
                  </v:textbox>
                </v:shape>
              </v:group>
            </w:pict>
          </mc:Fallback>
        </mc:AlternateContent>
      </w:r>
    </w:p>
    <w:p w14:paraId="35313DC1" w14:textId="77777777" w:rsidR="00093C3C" w:rsidRDefault="00093C3C" w:rsidP="00093C3C">
      <w:pPr>
        <w:rPr>
          <w:sz w:val="36"/>
          <w:szCs w:val="36"/>
          <w:u w:val="single"/>
        </w:rPr>
      </w:pPr>
    </w:p>
    <w:p w14:paraId="3D1AEFDA" w14:textId="77777777" w:rsidR="00093C3C" w:rsidRDefault="00093C3C" w:rsidP="00093C3C">
      <w:pPr>
        <w:rPr>
          <w:sz w:val="36"/>
          <w:szCs w:val="36"/>
          <w:u w:val="single"/>
        </w:rPr>
      </w:pPr>
    </w:p>
    <w:p w14:paraId="4D7056C3" w14:textId="77777777" w:rsidR="00093C3C" w:rsidRDefault="00093C3C" w:rsidP="00093C3C">
      <w:pPr>
        <w:rPr>
          <w:sz w:val="36"/>
          <w:szCs w:val="36"/>
          <w:u w:val="single"/>
        </w:rPr>
      </w:pPr>
    </w:p>
    <w:p w14:paraId="69BD4523" w14:textId="77777777" w:rsidR="00093C3C" w:rsidRDefault="00093C3C" w:rsidP="00093C3C">
      <w:pPr>
        <w:rPr>
          <w:sz w:val="36"/>
          <w:szCs w:val="36"/>
          <w:u w:val="single"/>
        </w:rPr>
      </w:pPr>
    </w:p>
    <w:p w14:paraId="1D1248CD" w14:textId="77777777" w:rsidR="00093C3C" w:rsidRDefault="00093C3C" w:rsidP="00093C3C">
      <w:pPr>
        <w:rPr>
          <w:sz w:val="36"/>
          <w:szCs w:val="36"/>
          <w:u w:val="single"/>
        </w:rPr>
      </w:pPr>
    </w:p>
    <w:p w14:paraId="617FA854" w14:textId="77777777" w:rsidR="00093C3C" w:rsidRDefault="00093C3C" w:rsidP="00093C3C">
      <w:pPr>
        <w:rPr>
          <w:sz w:val="36"/>
          <w:szCs w:val="36"/>
          <w:u w:val="single"/>
        </w:rPr>
      </w:pPr>
    </w:p>
    <w:p w14:paraId="79697FC5" w14:textId="77777777" w:rsidR="00093C3C" w:rsidRPr="005F27A8" w:rsidRDefault="00093C3C" w:rsidP="00093C3C">
      <w:pPr>
        <w:rPr>
          <w:sz w:val="36"/>
          <w:szCs w:val="36"/>
          <w:u w:val="single"/>
        </w:rPr>
      </w:pPr>
    </w:p>
    <w:p w14:paraId="5F579FED" w14:textId="77777777" w:rsidR="00093C3C" w:rsidRDefault="00093C3C" w:rsidP="00093C3C"/>
    <w:p w14:paraId="3F9F2E93" w14:textId="77777777" w:rsidR="00093C3C" w:rsidRPr="005F27A8" w:rsidRDefault="00093C3C" w:rsidP="00093C3C">
      <w:pPr>
        <w:rPr>
          <w:sz w:val="36"/>
          <w:szCs w:val="36"/>
          <w:u w:val="single"/>
        </w:rPr>
      </w:pPr>
      <w:r>
        <w:rPr>
          <w:noProof/>
          <w:sz w:val="36"/>
          <w:szCs w:val="36"/>
          <w:u w:val="single"/>
        </w:rPr>
        <w:lastRenderedPageBreak/>
        <mc:AlternateContent>
          <mc:Choice Requires="wpg">
            <w:drawing>
              <wp:anchor distT="0" distB="0" distL="114300" distR="114300" simplePos="0" relativeHeight="251669504" behindDoc="0" locked="0" layoutInCell="1" allowOverlap="1" wp14:anchorId="239E77A5" wp14:editId="1160C4E5">
                <wp:simplePos x="0" y="0"/>
                <wp:positionH relativeFrom="column">
                  <wp:posOffset>0</wp:posOffset>
                </wp:positionH>
                <wp:positionV relativeFrom="paragraph">
                  <wp:posOffset>400050</wp:posOffset>
                </wp:positionV>
                <wp:extent cx="5311140" cy="3581400"/>
                <wp:effectExtent l="0" t="0" r="22860" b="19050"/>
                <wp:wrapNone/>
                <wp:docPr id="1562989061" name="Group 12"/>
                <wp:cNvGraphicFramePr/>
                <a:graphic xmlns:a="http://schemas.openxmlformats.org/drawingml/2006/main">
                  <a:graphicData uri="http://schemas.microsoft.com/office/word/2010/wordprocessingGroup">
                    <wpg:wgp>
                      <wpg:cNvGrpSpPr/>
                      <wpg:grpSpPr>
                        <a:xfrm>
                          <a:off x="0" y="0"/>
                          <a:ext cx="5311140" cy="3581400"/>
                          <a:chOff x="0" y="0"/>
                          <a:chExt cx="5311140" cy="3581400"/>
                        </a:xfrm>
                      </wpg:grpSpPr>
                      <wps:wsp>
                        <wps:cNvPr id="1982262419" name="Rectangle 1"/>
                        <wps:cNvSpPr/>
                        <wps:spPr>
                          <a:xfrm>
                            <a:off x="0" y="0"/>
                            <a:ext cx="5311140" cy="3581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94193" name="Rectangle 2"/>
                        <wps:cNvSpPr/>
                        <wps:spPr>
                          <a:xfrm>
                            <a:off x="76200" y="586740"/>
                            <a:ext cx="861060" cy="29108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9650852" name="Rectangle 2"/>
                        <wps:cNvSpPr/>
                        <wps:spPr>
                          <a:xfrm>
                            <a:off x="1021080" y="586740"/>
                            <a:ext cx="4213860" cy="29032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5168002" name="Text Box 5"/>
                        <wps:cNvSpPr txBox="1"/>
                        <wps:spPr>
                          <a:xfrm>
                            <a:off x="99060" y="91440"/>
                            <a:ext cx="3817620" cy="403860"/>
                          </a:xfrm>
                          <a:prstGeom prst="rect">
                            <a:avLst/>
                          </a:prstGeom>
                          <a:solidFill>
                            <a:schemeClr val="lt1"/>
                          </a:solidFill>
                          <a:ln w="6350">
                            <a:solidFill>
                              <a:prstClr val="black"/>
                            </a:solidFill>
                          </a:ln>
                        </wps:spPr>
                        <wps:txbx>
                          <w:txbxContent>
                            <w:p w14:paraId="7123283D" w14:textId="77777777" w:rsidR="00093C3C" w:rsidRPr="0015668A" w:rsidRDefault="00093C3C" w:rsidP="00093C3C">
                              <w:pPr>
                                <w:jc w:val="center"/>
                                <w:rPr>
                                  <w:sz w:val="44"/>
                                  <w:szCs w:val="44"/>
                                </w:rPr>
                              </w:pPr>
                              <w:r w:rsidRPr="0015668A">
                                <w:rPr>
                                  <w:sz w:val="44"/>
                                  <w:szCs w:val="44"/>
                                </w:rP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5591548" name="Text Box 5"/>
                        <wps:cNvSpPr txBox="1"/>
                        <wps:spPr>
                          <a:xfrm>
                            <a:off x="121920" y="701040"/>
                            <a:ext cx="746760" cy="2689860"/>
                          </a:xfrm>
                          <a:prstGeom prst="rect">
                            <a:avLst/>
                          </a:prstGeom>
                          <a:solidFill>
                            <a:schemeClr val="lt1"/>
                          </a:solidFill>
                          <a:ln w="6350">
                            <a:solidFill>
                              <a:prstClr val="black"/>
                            </a:solidFill>
                          </a:ln>
                        </wps:spPr>
                        <wps:txbx>
                          <w:txbxContent>
                            <w:p w14:paraId="6CCBB188" w14:textId="77777777" w:rsidR="00093C3C" w:rsidRPr="0015668A" w:rsidRDefault="00093C3C" w:rsidP="00093C3C">
                              <w:pPr>
                                <w:rPr>
                                  <w:sz w:val="44"/>
                                  <w:szCs w:val="44"/>
                                </w:rPr>
                              </w:pPr>
                              <w:r>
                                <w:rPr>
                                  <w:sz w:val="44"/>
                                  <w:szCs w:val="44"/>
                                </w:rPr>
                                <w:t>Menu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4769319" name="Text Box 5"/>
                        <wps:cNvSpPr txBox="1"/>
                        <wps:spPr>
                          <a:xfrm>
                            <a:off x="4152900" y="99060"/>
                            <a:ext cx="944880" cy="388620"/>
                          </a:xfrm>
                          <a:prstGeom prst="rect">
                            <a:avLst/>
                          </a:prstGeom>
                          <a:solidFill>
                            <a:schemeClr val="lt1"/>
                          </a:solidFill>
                          <a:ln w="6350">
                            <a:solidFill>
                              <a:prstClr val="black"/>
                            </a:solidFill>
                          </a:ln>
                        </wps:spPr>
                        <wps:txbx>
                          <w:txbxContent>
                            <w:p w14:paraId="5D669488" w14:textId="77777777" w:rsidR="00093C3C" w:rsidRPr="0015668A" w:rsidRDefault="00093C3C" w:rsidP="00093C3C">
                              <w:pPr>
                                <w:jc w:val="center"/>
                                <w:rPr>
                                  <w:sz w:val="44"/>
                                  <w:szCs w:val="44"/>
                                </w:rPr>
                              </w:pPr>
                              <w:r>
                                <w:rPr>
                                  <w:sz w:val="44"/>
                                  <w:szCs w:val="44"/>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13557417" name="Text Box 5"/>
                        <wps:cNvSpPr txBox="1"/>
                        <wps:spPr>
                          <a:xfrm>
                            <a:off x="1173480" y="830580"/>
                            <a:ext cx="1996440" cy="411480"/>
                          </a:xfrm>
                          <a:prstGeom prst="rect">
                            <a:avLst/>
                          </a:prstGeom>
                          <a:solidFill>
                            <a:schemeClr val="lt1"/>
                          </a:solidFill>
                          <a:ln w="6350">
                            <a:solidFill>
                              <a:prstClr val="black"/>
                            </a:solidFill>
                          </a:ln>
                        </wps:spPr>
                        <wps:txbx>
                          <w:txbxContent>
                            <w:p w14:paraId="435D156D" w14:textId="77777777" w:rsidR="00093C3C" w:rsidRPr="0015668A" w:rsidRDefault="00093C3C" w:rsidP="00093C3C">
                              <w:pPr>
                                <w:jc w:val="center"/>
                                <w:rPr>
                                  <w:sz w:val="44"/>
                                  <w:szCs w:val="44"/>
                                </w:rPr>
                              </w:pPr>
                              <w:r>
                                <w:rPr>
                                  <w:sz w:val="44"/>
                                  <w:szCs w:val="44"/>
                                </w:rPr>
                                <w:t>Parcel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2512668" name="Text Box 5"/>
                        <wps:cNvSpPr txBox="1"/>
                        <wps:spPr>
                          <a:xfrm>
                            <a:off x="1158240" y="1402080"/>
                            <a:ext cx="3954780" cy="1965960"/>
                          </a:xfrm>
                          <a:prstGeom prst="rect">
                            <a:avLst/>
                          </a:prstGeom>
                          <a:solidFill>
                            <a:schemeClr val="lt1"/>
                          </a:solidFill>
                          <a:ln w="6350">
                            <a:solidFill>
                              <a:prstClr val="black"/>
                            </a:solidFill>
                          </a:ln>
                        </wps:spPr>
                        <wps:txbx>
                          <w:txbxContent>
                            <w:p w14:paraId="650BBF47" w14:textId="77777777" w:rsidR="00093C3C" w:rsidRPr="0015668A" w:rsidRDefault="00093C3C" w:rsidP="00093C3C">
                              <w:pPr>
                                <w:jc w:val="center"/>
                                <w:rPr>
                                  <w:sz w:val="44"/>
                                  <w:szCs w:val="44"/>
                                </w:rPr>
                              </w:pPr>
                              <w:r>
                                <w:rPr>
                                  <w:sz w:val="44"/>
                                  <w:szCs w:val="44"/>
                                </w:rPr>
                                <w:t>Parcel Details</w:t>
                              </w:r>
                            </w:p>
                            <w:p w14:paraId="0EB5E7FA" w14:textId="77777777" w:rsidR="00093C3C" w:rsidRPr="0015668A" w:rsidRDefault="00093C3C" w:rsidP="00093C3C">
                              <w:pPr>
                                <w:jc w:val="center"/>
                                <w:rPr>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3792419" name="Text Box 5"/>
                        <wps:cNvSpPr txBox="1"/>
                        <wps:spPr>
                          <a:xfrm>
                            <a:off x="3649980" y="861060"/>
                            <a:ext cx="1097280" cy="373380"/>
                          </a:xfrm>
                          <a:prstGeom prst="rect">
                            <a:avLst/>
                          </a:prstGeom>
                          <a:solidFill>
                            <a:schemeClr val="lt1"/>
                          </a:solidFill>
                          <a:ln w="6350">
                            <a:solidFill>
                              <a:prstClr val="black"/>
                            </a:solidFill>
                          </a:ln>
                        </wps:spPr>
                        <wps:txbx>
                          <w:txbxContent>
                            <w:p w14:paraId="73912BD9" w14:textId="77777777" w:rsidR="00093C3C" w:rsidRPr="0015668A" w:rsidRDefault="00093C3C" w:rsidP="00093C3C">
                              <w:pPr>
                                <w:jc w:val="center"/>
                                <w:rPr>
                                  <w:sz w:val="44"/>
                                  <w:szCs w:val="44"/>
                                </w:rPr>
                              </w:pPr>
                              <w:r>
                                <w:rPr>
                                  <w:sz w:val="44"/>
                                  <w:szCs w:val="44"/>
                                </w:rPr>
                                <w:t xml:space="preserve">Button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39E77A5" id="Group 12" o:spid="_x0000_s1142" style="position:absolute;margin-left:0;margin-top:31.5pt;width:418.2pt;height:282pt;z-index:251669504" coordsize="53111,35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">
                <v:rect id="Rectangle 1" o:spid="_x0000_s1143" style="position:absolute;width:53111;height:35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" fillcolor="white [3201]" strokecolor="#4ea72e [3209]" strokeweight="1pt"/>
                <v:rect id="Rectangle 2" o:spid="_x0000_s1144" style="position:absolute;left:762;top:5867;width:8610;height:29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" fillcolor="white [3201]" strokecolor="#4ea72e [3209]" strokeweight="1pt"/>
                <v:rect id="Rectangle 2" o:spid="_x0000_s1145" style="position:absolute;left:10210;top:5867;width:42139;height:29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" fillcolor="white [3201]" strokecolor="#4ea72e [3209]" strokeweight="1pt"/>
                <v:shape id="Text Box 5" o:spid="_x0000_s1146" type="#_x0000_t202" style="position:absolute;left:990;top:914;width:38176;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" fillcolor="white [3201]" strokeweight=".5pt">
                  <v:textbox>
                    <w:txbxContent>
                      <w:p w14:paraId="7123283D" w14:textId="77777777" w:rsidR="00093C3C" w:rsidRPr="0015668A" w:rsidRDefault="00093C3C" w:rsidP="00093C3C">
                        <w:pPr>
                          <w:jc w:val="center"/>
                          <w:rPr>
                            <w:sz w:val="44"/>
                            <w:szCs w:val="44"/>
                          </w:rPr>
                        </w:pPr>
                        <w:r w:rsidRPr="0015668A">
                          <w:rPr>
                            <w:sz w:val="44"/>
                            <w:szCs w:val="44"/>
                          </w:rPr>
                          <w:t>Title</w:t>
                        </w:r>
                      </w:p>
                    </w:txbxContent>
                  </v:textbox>
                </v:shape>
                <v:shape id="Text Box 5" o:spid="_x0000_s1147" type="#_x0000_t202" style="position:absolute;left:1219;top:7010;width:7467;height:26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" fillcolor="white [3201]" strokeweight=".5pt">
                  <v:textbox>
                    <w:txbxContent>
                      <w:p w14:paraId="6CCBB188" w14:textId="77777777" w:rsidR="00093C3C" w:rsidRPr="0015668A" w:rsidRDefault="00093C3C" w:rsidP="00093C3C">
                        <w:pPr>
                          <w:rPr>
                            <w:sz w:val="44"/>
                            <w:szCs w:val="44"/>
                          </w:rPr>
                        </w:pPr>
                        <w:r>
                          <w:rPr>
                            <w:sz w:val="44"/>
                            <w:szCs w:val="44"/>
                          </w:rPr>
                          <w:t>Menu   Bar</w:t>
                        </w:r>
                      </w:p>
                    </w:txbxContent>
                  </v:textbox>
                </v:shape>
                <v:shape id="Text Box 5" o:spid="_x0000_s1148" type="#_x0000_t202" style="position:absolute;left:41529;top:990;width:9448;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" fillcolor="white [3201]" strokeweight=".5pt">
                  <v:textbox>
                    <w:txbxContent>
                      <w:p w14:paraId="5D669488" w14:textId="77777777" w:rsidR="00093C3C" w:rsidRPr="0015668A" w:rsidRDefault="00093C3C" w:rsidP="00093C3C">
                        <w:pPr>
                          <w:jc w:val="center"/>
                          <w:rPr>
                            <w:sz w:val="44"/>
                            <w:szCs w:val="44"/>
                          </w:rPr>
                        </w:pPr>
                        <w:r>
                          <w:rPr>
                            <w:sz w:val="44"/>
                            <w:szCs w:val="44"/>
                          </w:rPr>
                          <w:t>Logo</w:t>
                        </w:r>
                      </w:p>
                    </w:txbxContent>
                  </v:textbox>
                </v:shape>
                <v:shape id="Text Box 5" o:spid="_x0000_s1149" type="#_x0000_t202" style="position:absolute;left:11734;top:8305;width:19965;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" fillcolor="white [3201]" strokeweight=".5pt">
                  <v:textbox>
                    <w:txbxContent>
                      <w:p w14:paraId="435D156D" w14:textId="77777777" w:rsidR="00093C3C" w:rsidRPr="0015668A" w:rsidRDefault="00093C3C" w:rsidP="00093C3C">
                        <w:pPr>
                          <w:jc w:val="center"/>
                          <w:rPr>
                            <w:sz w:val="44"/>
                            <w:szCs w:val="44"/>
                          </w:rPr>
                        </w:pPr>
                        <w:r>
                          <w:rPr>
                            <w:sz w:val="44"/>
                            <w:szCs w:val="44"/>
                          </w:rPr>
                          <w:t>Parcel Id</w:t>
                        </w:r>
                      </w:p>
                    </w:txbxContent>
                  </v:textbox>
                </v:shape>
                <v:shape id="Text Box 5" o:spid="_x0000_s1150" type="#_x0000_t202" style="position:absolute;left:11582;top:14020;width:39548;height:19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" fillcolor="white [3201]" strokeweight=".5pt">
                  <v:textbox>
                    <w:txbxContent>
                      <w:p w14:paraId="650BBF47" w14:textId="77777777" w:rsidR="00093C3C" w:rsidRPr="0015668A" w:rsidRDefault="00093C3C" w:rsidP="00093C3C">
                        <w:pPr>
                          <w:jc w:val="center"/>
                          <w:rPr>
                            <w:sz w:val="44"/>
                            <w:szCs w:val="44"/>
                          </w:rPr>
                        </w:pPr>
                        <w:r>
                          <w:rPr>
                            <w:sz w:val="44"/>
                            <w:szCs w:val="44"/>
                          </w:rPr>
                          <w:t>Parcel Details</w:t>
                        </w:r>
                      </w:p>
                      <w:p w14:paraId="0EB5E7FA" w14:textId="77777777" w:rsidR="00093C3C" w:rsidRPr="0015668A" w:rsidRDefault="00093C3C" w:rsidP="00093C3C">
                        <w:pPr>
                          <w:jc w:val="center"/>
                          <w:rPr>
                            <w:sz w:val="44"/>
                            <w:szCs w:val="44"/>
                          </w:rPr>
                        </w:pPr>
                      </w:p>
                    </w:txbxContent>
                  </v:textbox>
                </v:shape>
                <v:shape id="Text Box 5" o:spid="_x0000_s1151" type="#_x0000_t202" style="position:absolute;left:36499;top:8610;width:10973;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" fillcolor="white [3201]" strokeweight=".5pt">
                  <v:textbox>
                    <w:txbxContent>
                      <w:p w14:paraId="73912BD9" w14:textId="77777777" w:rsidR="00093C3C" w:rsidRPr="0015668A" w:rsidRDefault="00093C3C" w:rsidP="00093C3C">
                        <w:pPr>
                          <w:jc w:val="center"/>
                          <w:rPr>
                            <w:sz w:val="44"/>
                            <w:szCs w:val="44"/>
                          </w:rPr>
                        </w:pPr>
                        <w:r>
                          <w:rPr>
                            <w:sz w:val="44"/>
                            <w:szCs w:val="44"/>
                          </w:rPr>
                          <w:t xml:space="preserve">Button                                                        </w:t>
                        </w:r>
                      </w:p>
                    </w:txbxContent>
                  </v:textbox>
                </v:shape>
              </v:group>
            </w:pict>
          </mc:Fallback>
        </mc:AlternateContent>
      </w:r>
      <w:r>
        <w:rPr>
          <w:sz w:val="36"/>
          <w:szCs w:val="36"/>
          <w:u w:val="single"/>
        </w:rPr>
        <w:t>Tracking Page</w:t>
      </w:r>
      <w:r w:rsidRPr="005F27A8">
        <w:rPr>
          <w:sz w:val="36"/>
          <w:szCs w:val="36"/>
          <w:u w:val="single"/>
        </w:rPr>
        <w:t>.</w:t>
      </w:r>
    </w:p>
    <w:p w14:paraId="58CA9152" w14:textId="77777777" w:rsidR="00093C3C" w:rsidRDefault="00093C3C" w:rsidP="00093C3C"/>
    <w:p w14:paraId="6E35E169" w14:textId="77777777" w:rsidR="00093C3C" w:rsidRDefault="00093C3C" w:rsidP="00093C3C"/>
    <w:p w14:paraId="24156531" w14:textId="77777777" w:rsidR="00093C3C" w:rsidRDefault="00093C3C" w:rsidP="00093C3C"/>
    <w:p w14:paraId="63D7DFF1" w14:textId="77777777" w:rsidR="00093C3C" w:rsidRDefault="00093C3C" w:rsidP="00093C3C"/>
    <w:p w14:paraId="6BB703E7" w14:textId="77777777" w:rsidR="00093C3C" w:rsidRDefault="00093C3C" w:rsidP="00093C3C"/>
    <w:p w14:paraId="671DAF93" w14:textId="77777777" w:rsidR="00093C3C" w:rsidRDefault="00093C3C" w:rsidP="00093C3C"/>
    <w:p w14:paraId="78E58193" w14:textId="77777777" w:rsidR="00093C3C" w:rsidRDefault="00093C3C" w:rsidP="00093C3C"/>
    <w:p w14:paraId="17A8E92E" w14:textId="77777777" w:rsidR="00093C3C" w:rsidRDefault="00093C3C" w:rsidP="00093C3C"/>
    <w:p w14:paraId="46063817" w14:textId="77777777" w:rsidR="00093C3C" w:rsidRDefault="00093C3C" w:rsidP="00093C3C"/>
    <w:p w14:paraId="77A2B4E7" w14:textId="77777777" w:rsidR="00093C3C" w:rsidRDefault="00093C3C" w:rsidP="00093C3C"/>
    <w:p w14:paraId="3802E6FF" w14:textId="77777777" w:rsidR="00093C3C" w:rsidRDefault="00093C3C" w:rsidP="00093C3C"/>
    <w:p w14:paraId="62649FD3" w14:textId="77777777" w:rsidR="00093C3C" w:rsidRDefault="00093C3C" w:rsidP="00093C3C"/>
    <w:p w14:paraId="49543DAA" w14:textId="77777777" w:rsidR="00093C3C" w:rsidRDefault="00093C3C" w:rsidP="00093C3C"/>
    <w:p w14:paraId="3FCE7EB2" w14:textId="77777777" w:rsidR="00093C3C" w:rsidRDefault="00093C3C" w:rsidP="00093C3C"/>
    <w:p w14:paraId="35ADCFA7" w14:textId="1EE373A9" w:rsidR="0061172E" w:rsidRPr="00093C3C" w:rsidRDefault="0061172E" w:rsidP="0061172E">
      <w:r>
        <w:rPr>
          <w:sz w:val="36"/>
          <w:szCs w:val="36"/>
          <w:u w:val="single"/>
        </w:rPr>
        <w:t>DATA FLOW DIAGRAM</w:t>
      </w:r>
    </w:p>
    <w:p w14:paraId="66A3D1A0" w14:textId="77777777" w:rsidR="0061172E" w:rsidRDefault="0061172E" w:rsidP="00093C3C"/>
    <w:p w14:paraId="6FDF47A1" w14:textId="77777777" w:rsidR="00093C3C" w:rsidRDefault="00093C3C" w:rsidP="00093C3C"/>
    <w:p w14:paraId="4D47D7B7" w14:textId="50B15A96" w:rsidR="00093C3C" w:rsidRDefault="0061172E" w:rsidP="00093C3C">
      <w:pPr>
        <w:rPr>
          <w:sz w:val="36"/>
          <w:szCs w:val="36"/>
          <w:u w:val="single"/>
        </w:rPr>
      </w:pPr>
      <w:r w:rsidRPr="0061172E">
        <w:rPr>
          <w:noProof/>
          <w:sz w:val="36"/>
          <w:szCs w:val="36"/>
          <w:u w:val="single"/>
        </w:rPr>
        <w:drawing>
          <wp:inline distT="0" distB="0" distL="0" distR="0" wp14:anchorId="3EED14DE" wp14:editId="65E8B695">
            <wp:extent cx="5791200" cy="2408244"/>
            <wp:effectExtent l="0" t="0" r="0" b="0"/>
            <wp:docPr id="1689674997" name="Picture 1" descr="A diagram of a parcel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674997" name="Picture 1" descr="A diagram of a parcel service&#10;&#10;Description automatically generated"/>
                    <pic:cNvPicPr/>
                  </pic:nvPicPr>
                  <pic:blipFill>
                    <a:blip r:embed="rId10"/>
                    <a:stretch>
                      <a:fillRect/>
                    </a:stretch>
                  </pic:blipFill>
                  <pic:spPr>
                    <a:xfrm>
                      <a:off x="0" y="0"/>
                      <a:ext cx="5841716" cy="2429251"/>
                    </a:xfrm>
                    <a:prstGeom prst="rect">
                      <a:avLst/>
                    </a:prstGeom>
                  </pic:spPr>
                </pic:pic>
              </a:graphicData>
            </a:graphic>
          </wp:inline>
        </w:drawing>
      </w:r>
    </w:p>
    <w:p w14:paraId="582B5E52" w14:textId="1C10043C" w:rsidR="00093C3C" w:rsidRDefault="001A413E" w:rsidP="00093C3C">
      <w:pPr>
        <w:rPr>
          <w:sz w:val="36"/>
          <w:szCs w:val="36"/>
          <w:u w:val="single"/>
        </w:rPr>
      </w:pPr>
      <w:r w:rsidRPr="001A413E">
        <w:rPr>
          <w:noProof/>
          <w:sz w:val="36"/>
          <w:szCs w:val="36"/>
          <w:u w:val="single"/>
        </w:rPr>
        <w:lastRenderedPageBreak/>
        <w:drawing>
          <wp:inline distT="0" distB="0" distL="0" distR="0" wp14:anchorId="2D7F21AD" wp14:editId="216A7B10">
            <wp:extent cx="5943600" cy="2415540"/>
            <wp:effectExtent l="0" t="0" r="0" b="3810"/>
            <wp:docPr id="1635546765" name="Picture 1" descr="A diagram of a collection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46765" name="Picture 1" descr="A diagram of a collection center&#10;&#10;Description automatically generated"/>
                    <pic:cNvPicPr/>
                  </pic:nvPicPr>
                  <pic:blipFill>
                    <a:blip r:embed="rId11"/>
                    <a:stretch>
                      <a:fillRect/>
                    </a:stretch>
                  </pic:blipFill>
                  <pic:spPr>
                    <a:xfrm>
                      <a:off x="0" y="0"/>
                      <a:ext cx="5943600" cy="2415540"/>
                    </a:xfrm>
                    <a:prstGeom prst="rect">
                      <a:avLst/>
                    </a:prstGeom>
                  </pic:spPr>
                </pic:pic>
              </a:graphicData>
            </a:graphic>
          </wp:inline>
        </w:drawing>
      </w:r>
    </w:p>
    <w:p w14:paraId="7474C0E9" w14:textId="160E3D77" w:rsidR="001A413E" w:rsidRDefault="001A413E" w:rsidP="00093C3C">
      <w:pPr>
        <w:rPr>
          <w:sz w:val="36"/>
          <w:szCs w:val="36"/>
          <w:u w:val="single"/>
        </w:rPr>
      </w:pPr>
      <w:r w:rsidRPr="001A413E">
        <w:rPr>
          <w:noProof/>
          <w:sz w:val="36"/>
          <w:szCs w:val="36"/>
          <w:u w:val="single"/>
        </w:rPr>
        <w:drawing>
          <wp:inline distT="0" distB="0" distL="0" distR="0" wp14:anchorId="3B58B6BA" wp14:editId="4E734623">
            <wp:extent cx="5943600" cy="2278380"/>
            <wp:effectExtent l="0" t="0" r="0" b="7620"/>
            <wp:docPr id="1125382111"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382111" name="Picture 1" descr="A diagram of a system&#10;&#10;Description automatically generated"/>
                    <pic:cNvPicPr/>
                  </pic:nvPicPr>
                  <pic:blipFill>
                    <a:blip r:embed="rId12"/>
                    <a:stretch>
                      <a:fillRect/>
                    </a:stretch>
                  </pic:blipFill>
                  <pic:spPr>
                    <a:xfrm>
                      <a:off x="0" y="0"/>
                      <a:ext cx="5943600" cy="2278380"/>
                    </a:xfrm>
                    <a:prstGeom prst="rect">
                      <a:avLst/>
                    </a:prstGeom>
                  </pic:spPr>
                </pic:pic>
              </a:graphicData>
            </a:graphic>
          </wp:inline>
        </w:drawing>
      </w:r>
    </w:p>
    <w:p w14:paraId="5E27855D" w14:textId="3AEB0849" w:rsidR="001A413E" w:rsidRDefault="001A413E" w:rsidP="00093C3C">
      <w:pPr>
        <w:rPr>
          <w:sz w:val="36"/>
          <w:szCs w:val="36"/>
          <w:u w:val="single"/>
        </w:rPr>
      </w:pPr>
    </w:p>
    <w:p w14:paraId="12CE5DA3" w14:textId="77777777" w:rsidR="00093C3C" w:rsidRDefault="00093C3C" w:rsidP="00093C3C">
      <w:pPr>
        <w:rPr>
          <w:sz w:val="36"/>
          <w:szCs w:val="36"/>
          <w:u w:val="single"/>
        </w:rPr>
      </w:pPr>
    </w:p>
    <w:p w14:paraId="03A9197E" w14:textId="37568CC6" w:rsidR="00093C3C" w:rsidRDefault="001A413E" w:rsidP="00093C3C">
      <w:r w:rsidRPr="001A413E">
        <w:rPr>
          <w:noProof/>
        </w:rPr>
        <w:drawing>
          <wp:inline distT="0" distB="0" distL="0" distR="0" wp14:anchorId="276C04EB" wp14:editId="119D39ED">
            <wp:extent cx="5943600" cy="2263140"/>
            <wp:effectExtent l="0" t="0" r="0" b="3810"/>
            <wp:docPr id="1237031026"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031026" name="Picture 1" descr="A diagram of a process&#10;&#10;Description automatically generated"/>
                    <pic:cNvPicPr/>
                  </pic:nvPicPr>
                  <pic:blipFill>
                    <a:blip r:embed="rId13"/>
                    <a:stretch>
                      <a:fillRect/>
                    </a:stretch>
                  </pic:blipFill>
                  <pic:spPr>
                    <a:xfrm>
                      <a:off x="0" y="0"/>
                      <a:ext cx="5943600" cy="2263140"/>
                    </a:xfrm>
                    <a:prstGeom prst="rect">
                      <a:avLst/>
                    </a:prstGeom>
                  </pic:spPr>
                </pic:pic>
              </a:graphicData>
            </a:graphic>
          </wp:inline>
        </w:drawing>
      </w:r>
    </w:p>
    <w:p w14:paraId="7415273B" w14:textId="1EF70A3A" w:rsidR="00727D39" w:rsidRDefault="00727D39" w:rsidP="00727D39">
      <w:pPr>
        <w:rPr>
          <w:sz w:val="36"/>
          <w:szCs w:val="36"/>
          <w:u w:val="single"/>
        </w:rPr>
      </w:pPr>
      <w:r>
        <w:rPr>
          <w:sz w:val="36"/>
          <w:szCs w:val="36"/>
          <w:u w:val="single"/>
        </w:rPr>
        <w:lastRenderedPageBreak/>
        <w:t>ER DIAGRAM</w:t>
      </w:r>
    </w:p>
    <w:p w14:paraId="1E12055D" w14:textId="77777777" w:rsidR="00727D39" w:rsidRDefault="00727D39" w:rsidP="00727D39">
      <w:pPr>
        <w:rPr>
          <w:sz w:val="36"/>
          <w:szCs w:val="36"/>
          <w:u w:val="single"/>
        </w:rPr>
      </w:pPr>
    </w:p>
    <w:p w14:paraId="119588EC" w14:textId="5603CBA8" w:rsidR="00727D39" w:rsidRPr="00093C3C" w:rsidRDefault="00727D39" w:rsidP="00727D39">
      <w:r w:rsidRPr="00727D39">
        <w:rPr>
          <w:noProof/>
        </w:rPr>
        <w:drawing>
          <wp:inline distT="0" distB="0" distL="0" distR="0" wp14:anchorId="301623EB" wp14:editId="524E3994">
            <wp:extent cx="5943600" cy="4175760"/>
            <wp:effectExtent l="0" t="0" r="0" b="0"/>
            <wp:docPr id="17786841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684190" name="Picture 1" descr="A screenshot of a computer&#10;&#10;Description automatically generated"/>
                    <pic:cNvPicPr/>
                  </pic:nvPicPr>
                  <pic:blipFill>
                    <a:blip r:embed="rId14"/>
                    <a:stretch>
                      <a:fillRect/>
                    </a:stretch>
                  </pic:blipFill>
                  <pic:spPr>
                    <a:xfrm>
                      <a:off x="0" y="0"/>
                      <a:ext cx="5943600" cy="4175760"/>
                    </a:xfrm>
                    <a:prstGeom prst="rect">
                      <a:avLst/>
                    </a:prstGeom>
                  </pic:spPr>
                </pic:pic>
              </a:graphicData>
            </a:graphic>
          </wp:inline>
        </w:drawing>
      </w:r>
      <w:r w:rsidRPr="00727D39">
        <w:rPr>
          <w:noProof/>
        </w:rPr>
        <w:t xml:space="preserve"> </w:t>
      </w:r>
      <w:r w:rsidR="00C12B4E" w:rsidRPr="00727D39">
        <w:rPr>
          <w:noProof/>
        </w:rPr>
        <w:drawing>
          <wp:inline distT="0" distB="0" distL="0" distR="0" wp14:anchorId="32A62409" wp14:editId="2B19FF89">
            <wp:extent cx="5943600" cy="2432050"/>
            <wp:effectExtent l="0" t="0" r="0" b="6350"/>
            <wp:docPr id="8637222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843982" name="Picture 1" descr="A screenshot of a computer&#10;&#10;Description automatically generated"/>
                    <pic:cNvPicPr/>
                  </pic:nvPicPr>
                  <pic:blipFill>
                    <a:blip r:embed="rId15"/>
                    <a:stretch>
                      <a:fillRect/>
                    </a:stretch>
                  </pic:blipFill>
                  <pic:spPr>
                    <a:xfrm>
                      <a:off x="0" y="0"/>
                      <a:ext cx="5943600" cy="2432050"/>
                    </a:xfrm>
                    <a:prstGeom prst="rect">
                      <a:avLst/>
                    </a:prstGeom>
                  </pic:spPr>
                </pic:pic>
              </a:graphicData>
            </a:graphic>
          </wp:inline>
        </w:drawing>
      </w:r>
    </w:p>
    <w:p w14:paraId="5FD17597" w14:textId="37C7FA3E" w:rsidR="00727D39" w:rsidRPr="00093C3C" w:rsidRDefault="00727D39" w:rsidP="00093C3C"/>
    <w:p w14:paraId="38038E2E" w14:textId="77777777" w:rsidR="00CF2424" w:rsidRPr="00F135EB" w:rsidRDefault="009C0636" w:rsidP="009C0636">
      <w:pPr>
        <w:pStyle w:val="Heading2"/>
        <w:spacing w:line="360" w:lineRule="auto"/>
        <w:rPr>
          <w:rFonts w:ascii="Times New Roman" w:hAnsi="Times New Roman" w:cs="Times New Roman"/>
          <w:b/>
          <w:color w:val="auto"/>
          <w:sz w:val="28"/>
          <w:szCs w:val="28"/>
        </w:rPr>
      </w:pPr>
      <w:r w:rsidRPr="00F135EB">
        <w:rPr>
          <w:rFonts w:ascii="Times New Roman" w:hAnsi="Times New Roman" w:cs="Times New Roman"/>
          <w:b/>
          <w:color w:val="auto"/>
          <w:sz w:val="28"/>
          <w:szCs w:val="28"/>
        </w:rPr>
        <w:lastRenderedPageBreak/>
        <w:t>Technology Description</w:t>
      </w:r>
    </w:p>
    <w:p w14:paraId="275C1235" w14:textId="5B2C3A98" w:rsidR="0024657C" w:rsidRPr="00F135EB" w:rsidRDefault="003D1245" w:rsidP="0024657C">
      <w:pPr>
        <w:rPr>
          <w:rFonts w:ascii="Times New Roman" w:hAnsi="Times New Roman" w:cs="Times New Roman"/>
          <w:sz w:val="24"/>
          <w:szCs w:val="24"/>
        </w:rPr>
      </w:pPr>
      <w:r w:rsidRPr="00F135EB">
        <w:rPr>
          <w:rFonts w:ascii="Times New Roman" w:hAnsi="Times New Roman" w:cs="Times New Roman"/>
          <w:sz w:val="24"/>
          <w:szCs w:val="24"/>
        </w:rPr>
        <w:t>For our Parcel Management System</w:t>
      </w:r>
      <w:r w:rsidR="003F2E21" w:rsidRPr="00F135EB">
        <w:rPr>
          <w:rFonts w:ascii="Times New Roman" w:hAnsi="Times New Roman" w:cs="Times New Roman"/>
          <w:sz w:val="24"/>
          <w:szCs w:val="24"/>
        </w:rPr>
        <w:t xml:space="preserve"> project, we have chosen the following technologies:</w:t>
      </w:r>
    </w:p>
    <w:p w14:paraId="1ACCAD4D" w14:textId="77777777" w:rsidR="00F12D1F" w:rsidRDefault="00F12D1F" w:rsidP="00105B55">
      <w:pPr>
        <w:pStyle w:val="ListParagraph"/>
        <w:numPr>
          <w:ilvl w:val="0"/>
          <w:numId w:val="9"/>
        </w:numPr>
        <w:spacing w:line="360" w:lineRule="auto"/>
        <w:jc w:val="both"/>
        <w:rPr>
          <w:rFonts w:ascii="Times New Roman" w:hAnsi="Times New Roman" w:cs="Times New Roman"/>
          <w:sz w:val="24"/>
          <w:szCs w:val="24"/>
        </w:rPr>
      </w:pPr>
      <w:r w:rsidRPr="00F12D1F">
        <w:rPr>
          <w:rFonts w:ascii="Times New Roman" w:hAnsi="Times New Roman" w:cs="Times New Roman"/>
          <w:sz w:val="24"/>
          <w:szCs w:val="24"/>
        </w:rPr>
        <w:t>MongoDB: We decided to use MongoDB for our database due to its handling of datasets. This flexible NoSQL document-based database offers high-performance capabilities. With MongoDB's ability to manage data types seamlessly, it's a great choice for tracking and storing delivery records. Additionally, the scalability of MongoDB will enable us to accommodate increasing amounts of data as our project expands.</w:t>
      </w:r>
    </w:p>
    <w:p w14:paraId="52798516" w14:textId="302BC90C" w:rsidR="004D37C5" w:rsidRPr="00F135EB" w:rsidRDefault="00283AFB" w:rsidP="00105B55">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React.js:</w:t>
      </w:r>
      <w:r w:rsidR="004D37C5" w:rsidRPr="00F135EB">
        <w:rPr>
          <w:rFonts w:ascii="Times New Roman" w:hAnsi="Times New Roman" w:cs="Times New Roman"/>
          <w:sz w:val="24"/>
          <w:szCs w:val="24"/>
        </w:rPr>
        <w:t xml:space="preserve"> We chose React.js as our technology for front-end development. React.js is a JavaScript library used to create user interfaces. We chose it because we can develop reusable components in React, which makes it easy to develop and maintain our project. </w:t>
      </w:r>
      <w:proofErr w:type="spellStart"/>
      <w:r w:rsidR="004D37C5" w:rsidRPr="00F135EB">
        <w:rPr>
          <w:rFonts w:ascii="Times New Roman" w:hAnsi="Times New Roman" w:cs="Times New Roman"/>
          <w:sz w:val="24"/>
          <w:szCs w:val="24"/>
        </w:rPr>
        <w:t>React’s</w:t>
      </w:r>
      <w:proofErr w:type="spellEnd"/>
      <w:r w:rsidR="004D37C5" w:rsidRPr="00F135EB">
        <w:rPr>
          <w:rFonts w:ascii="Times New Roman" w:hAnsi="Times New Roman" w:cs="Times New Roman"/>
          <w:sz w:val="24"/>
          <w:szCs w:val="24"/>
        </w:rPr>
        <w:t xml:space="preserve"> virtual DOM provides a smooth user experience by ensuring fast rendering and updating.</w:t>
      </w:r>
    </w:p>
    <w:p w14:paraId="6C5BF44E" w14:textId="1A05256D" w:rsidR="006145DF" w:rsidRPr="00F135EB" w:rsidRDefault="006145DF" w:rsidP="00940EE2">
      <w:pPr>
        <w:rPr>
          <w:sz w:val="28"/>
          <w:szCs w:val="28"/>
        </w:rPr>
      </w:pPr>
      <w:r w:rsidRPr="00F135EB">
        <w:rPr>
          <w:rFonts w:ascii="Times New Roman" w:hAnsi="Times New Roman" w:cs="Times New Roman"/>
          <w:b/>
          <w:sz w:val="28"/>
          <w:szCs w:val="28"/>
        </w:rPr>
        <w:t>Market Survey</w:t>
      </w:r>
    </w:p>
    <w:p w14:paraId="3FF76D22" w14:textId="4DCA98D0" w:rsidR="00C03C33" w:rsidRPr="00F135EB" w:rsidRDefault="00ED2A27" w:rsidP="00F135EB">
      <w:pPr>
        <w:spacing w:line="360" w:lineRule="auto"/>
        <w:rPr>
          <w:rFonts w:ascii="Times New Roman" w:hAnsi="Times New Roman" w:cs="Times New Roman"/>
          <w:sz w:val="24"/>
          <w:szCs w:val="24"/>
        </w:rPr>
      </w:pPr>
      <w:r w:rsidRPr="00F135EB">
        <w:rPr>
          <w:rFonts w:ascii="Times New Roman" w:hAnsi="Times New Roman" w:cs="Times New Roman"/>
          <w:sz w:val="24"/>
          <w:szCs w:val="24"/>
        </w:rPr>
        <w:t xml:space="preserve">According to a survey of current </w:t>
      </w:r>
      <w:r w:rsidR="002D247A" w:rsidRPr="00F135EB">
        <w:rPr>
          <w:rFonts w:ascii="Times New Roman" w:hAnsi="Times New Roman" w:cs="Times New Roman"/>
          <w:sz w:val="24"/>
          <w:szCs w:val="24"/>
        </w:rPr>
        <w:t xml:space="preserve">job listings </w:t>
      </w:r>
      <w:r w:rsidRPr="00F135EB">
        <w:rPr>
          <w:rFonts w:ascii="Times New Roman" w:hAnsi="Times New Roman" w:cs="Times New Roman"/>
          <w:sz w:val="24"/>
          <w:szCs w:val="24"/>
        </w:rPr>
        <w:t>in the software development and technology business</w:t>
      </w:r>
      <w:r w:rsidR="000100DA" w:rsidRPr="00F135EB">
        <w:rPr>
          <w:rFonts w:ascii="Times New Roman" w:hAnsi="Times New Roman" w:cs="Times New Roman"/>
          <w:sz w:val="24"/>
          <w:szCs w:val="24"/>
        </w:rPr>
        <w:t>,</w:t>
      </w:r>
      <w:r w:rsidRPr="00F135EB">
        <w:rPr>
          <w:rFonts w:ascii="Times New Roman" w:hAnsi="Times New Roman" w:cs="Times New Roman"/>
          <w:sz w:val="24"/>
          <w:szCs w:val="24"/>
        </w:rPr>
        <w:t xml:space="preserve"> the top 10 most popular technologies a</w:t>
      </w:r>
      <w:r w:rsidR="002D247A" w:rsidRPr="00F135EB">
        <w:rPr>
          <w:rFonts w:ascii="Times New Roman" w:hAnsi="Times New Roman" w:cs="Times New Roman"/>
          <w:sz w:val="24"/>
          <w:szCs w:val="24"/>
        </w:rPr>
        <w:t>re as follows:</w:t>
      </w:r>
    </w:p>
    <w:p w14:paraId="6C8B6B34" w14:textId="7F6C838C" w:rsidR="00C03C33" w:rsidRPr="00F135EB" w:rsidRDefault="00C03C33" w:rsidP="00F135EB">
      <w:pPr>
        <w:pStyle w:val="ListParagraph"/>
        <w:numPr>
          <w:ilvl w:val="0"/>
          <w:numId w:val="8"/>
        </w:numPr>
        <w:spacing w:line="360" w:lineRule="auto"/>
        <w:rPr>
          <w:rFonts w:ascii="Times New Roman" w:hAnsi="Times New Roman" w:cs="Times New Roman"/>
          <w:sz w:val="24"/>
          <w:szCs w:val="24"/>
        </w:rPr>
      </w:pPr>
      <w:r w:rsidRPr="00F135EB">
        <w:rPr>
          <w:rFonts w:ascii="Times New Roman" w:hAnsi="Times New Roman" w:cs="Times New Roman"/>
          <w:sz w:val="24"/>
          <w:szCs w:val="24"/>
        </w:rPr>
        <w:t>React</w:t>
      </w:r>
    </w:p>
    <w:p w14:paraId="65CFF5F0" w14:textId="646587C6" w:rsidR="00C03C33" w:rsidRPr="00F135EB" w:rsidRDefault="00C03C33" w:rsidP="00F135EB">
      <w:pPr>
        <w:pStyle w:val="ListParagraph"/>
        <w:numPr>
          <w:ilvl w:val="0"/>
          <w:numId w:val="8"/>
        </w:numPr>
        <w:spacing w:line="360" w:lineRule="auto"/>
        <w:rPr>
          <w:rFonts w:ascii="Times New Roman" w:hAnsi="Times New Roman" w:cs="Times New Roman"/>
          <w:sz w:val="24"/>
          <w:szCs w:val="24"/>
        </w:rPr>
      </w:pPr>
      <w:r w:rsidRPr="00F135EB">
        <w:rPr>
          <w:rFonts w:ascii="Times New Roman" w:hAnsi="Times New Roman" w:cs="Times New Roman"/>
          <w:sz w:val="24"/>
          <w:szCs w:val="24"/>
        </w:rPr>
        <w:t>Angular</w:t>
      </w:r>
    </w:p>
    <w:p w14:paraId="4D09ECBA" w14:textId="1E430CF3" w:rsidR="00C03C33" w:rsidRPr="00F135EB" w:rsidRDefault="00C03C33" w:rsidP="00F135EB">
      <w:pPr>
        <w:pStyle w:val="ListParagraph"/>
        <w:numPr>
          <w:ilvl w:val="0"/>
          <w:numId w:val="8"/>
        </w:numPr>
        <w:spacing w:line="360" w:lineRule="auto"/>
        <w:rPr>
          <w:rFonts w:ascii="Times New Roman" w:hAnsi="Times New Roman" w:cs="Times New Roman"/>
          <w:sz w:val="24"/>
          <w:szCs w:val="24"/>
        </w:rPr>
      </w:pPr>
      <w:r w:rsidRPr="00F135EB">
        <w:rPr>
          <w:rFonts w:ascii="Times New Roman" w:hAnsi="Times New Roman" w:cs="Times New Roman"/>
          <w:sz w:val="24"/>
          <w:szCs w:val="24"/>
        </w:rPr>
        <w:t>Node.js</w:t>
      </w:r>
    </w:p>
    <w:p w14:paraId="01AF3AA9" w14:textId="020AEFFD" w:rsidR="00C03C33" w:rsidRPr="00F135EB" w:rsidRDefault="00C03C33" w:rsidP="00F135EB">
      <w:pPr>
        <w:pStyle w:val="ListParagraph"/>
        <w:numPr>
          <w:ilvl w:val="0"/>
          <w:numId w:val="8"/>
        </w:numPr>
        <w:spacing w:line="360" w:lineRule="auto"/>
        <w:rPr>
          <w:rFonts w:ascii="Times New Roman" w:hAnsi="Times New Roman" w:cs="Times New Roman"/>
          <w:sz w:val="24"/>
          <w:szCs w:val="24"/>
        </w:rPr>
      </w:pPr>
      <w:r w:rsidRPr="00F135EB">
        <w:rPr>
          <w:rFonts w:ascii="Times New Roman" w:hAnsi="Times New Roman" w:cs="Times New Roman"/>
          <w:sz w:val="24"/>
          <w:szCs w:val="24"/>
        </w:rPr>
        <w:t>Python</w:t>
      </w:r>
    </w:p>
    <w:p w14:paraId="7E4292B9" w14:textId="389C8B72" w:rsidR="00C03C33" w:rsidRPr="00F135EB" w:rsidRDefault="00C03C33" w:rsidP="00F135EB">
      <w:pPr>
        <w:pStyle w:val="ListParagraph"/>
        <w:numPr>
          <w:ilvl w:val="0"/>
          <w:numId w:val="8"/>
        </w:numPr>
        <w:spacing w:line="360" w:lineRule="auto"/>
        <w:rPr>
          <w:rFonts w:ascii="Times New Roman" w:hAnsi="Times New Roman" w:cs="Times New Roman"/>
          <w:sz w:val="24"/>
          <w:szCs w:val="24"/>
        </w:rPr>
      </w:pPr>
      <w:r w:rsidRPr="00F135EB">
        <w:rPr>
          <w:rFonts w:ascii="Times New Roman" w:hAnsi="Times New Roman" w:cs="Times New Roman"/>
          <w:sz w:val="24"/>
          <w:szCs w:val="24"/>
        </w:rPr>
        <w:t>Java</w:t>
      </w:r>
    </w:p>
    <w:p w14:paraId="1FADF429" w14:textId="75434633" w:rsidR="00C03C33" w:rsidRPr="00F135EB" w:rsidRDefault="00AE0070" w:rsidP="00F135E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JavaScript</w:t>
      </w:r>
    </w:p>
    <w:p w14:paraId="7DB9A110" w14:textId="58A7A2C6" w:rsidR="00E25E81" w:rsidRPr="00F135EB" w:rsidRDefault="00E25E81" w:rsidP="00F135EB">
      <w:pPr>
        <w:pStyle w:val="ListParagraph"/>
        <w:numPr>
          <w:ilvl w:val="0"/>
          <w:numId w:val="8"/>
        </w:numPr>
        <w:spacing w:line="360" w:lineRule="auto"/>
        <w:rPr>
          <w:rFonts w:ascii="Times New Roman" w:hAnsi="Times New Roman" w:cs="Times New Roman"/>
          <w:sz w:val="24"/>
          <w:szCs w:val="24"/>
        </w:rPr>
      </w:pPr>
      <w:r w:rsidRPr="00F135EB">
        <w:rPr>
          <w:rFonts w:ascii="Times New Roman" w:hAnsi="Times New Roman" w:cs="Times New Roman"/>
          <w:sz w:val="24"/>
          <w:szCs w:val="24"/>
        </w:rPr>
        <w:t>Machine Learning</w:t>
      </w:r>
    </w:p>
    <w:p w14:paraId="08AF166B" w14:textId="04905461" w:rsidR="00E25E81" w:rsidRPr="00F135EB" w:rsidRDefault="00E25E81" w:rsidP="00F135EB">
      <w:pPr>
        <w:pStyle w:val="ListParagraph"/>
        <w:numPr>
          <w:ilvl w:val="0"/>
          <w:numId w:val="8"/>
        </w:numPr>
        <w:spacing w:line="360" w:lineRule="auto"/>
        <w:rPr>
          <w:rFonts w:ascii="Times New Roman" w:hAnsi="Times New Roman" w:cs="Times New Roman"/>
          <w:sz w:val="24"/>
          <w:szCs w:val="24"/>
        </w:rPr>
      </w:pPr>
      <w:r w:rsidRPr="00F135EB">
        <w:rPr>
          <w:rFonts w:ascii="Times New Roman" w:hAnsi="Times New Roman" w:cs="Times New Roman"/>
          <w:sz w:val="24"/>
          <w:szCs w:val="24"/>
        </w:rPr>
        <w:t>Flutter</w:t>
      </w:r>
    </w:p>
    <w:p w14:paraId="4F30F3CE" w14:textId="298B5E67" w:rsidR="00E25E81" w:rsidRPr="00F135EB" w:rsidRDefault="00B82D97" w:rsidP="00F135EB">
      <w:pPr>
        <w:pStyle w:val="ListParagraph"/>
        <w:numPr>
          <w:ilvl w:val="0"/>
          <w:numId w:val="8"/>
        </w:numPr>
        <w:spacing w:line="360" w:lineRule="auto"/>
        <w:rPr>
          <w:rFonts w:ascii="Times New Roman" w:hAnsi="Times New Roman" w:cs="Times New Roman"/>
          <w:sz w:val="24"/>
          <w:szCs w:val="24"/>
        </w:rPr>
      </w:pPr>
      <w:r w:rsidRPr="00F135EB">
        <w:rPr>
          <w:rFonts w:ascii="Times New Roman" w:hAnsi="Times New Roman" w:cs="Times New Roman"/>
          <w:sz w:val="24"/>
          <w:szCs w:val="24"/>
        </w:rPr>
        <w:t>Docker</w:t>
      </w:r>
    </w:p>
    <w:p w14:paraId="48B32EEE" w14:textId="42F1DBA7" w:rsidR="00B82D97" w:rsidRPr="00F135EB" w:rsidRDefault="00AE0070" w:rsidP="00F135E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Swift</w:t>
      </w:r>
    </w:p>
    <w:p w14:paraId="1EB84E8C" w14:textId="45C7E5AB" w:rsidR="006145DF" w:rsidRDefault="006145DF" w:rsidP="00D92A3A">
      <w:pPr>
        <w:spacing w:line="360" w:lineRule="auto"/>
        <w:jc w:val="both"/>
      </w:pPr>
      <w:r>
        <w:tab/>
      </w:r>
    </w:p>
    <w:p w14:paraId="1FAA0E3A" w14:textId="77777777" w:rsidR="00833DB0" w:rsidRPr="009F2157" w:rsidRDefault="00565C87" w:rsidP="006145DF">
      <w:pPr>
        <w:pStyle w:val="Heading2"/>
        <w:spacing w:line="360" w:lineRule="auto"/>
        <w:rPr>
          <w:rFonts w:ascii="Times New Roman" w:hAnsi="Times New Roman" w:cs="Times New Roman"/>
          <w:b/>
          <w:color w:val="auto"/>
        </w:rPr>
      </w:pPr>
      <w:r w:rsidRPr="009F2157">
        <w:rPr>
          <w:rFonts w:ascii="Times New Roman" w:hAnsi="Times New Roman" w:cs="Times New Roman"/>
          <w:b/>
          <w:color w:val="auto"/>
        </w:rPr>
        <w:lastRenderedPageBreak/>
        <w:t>Conclusion</w:t>
      </w:r>
    </w:p>
    <w:p w14:paraId="59F097D7" w14:textId="125CB6AE" w:rsidR="0069367F" w:rsidRPr="0069367F" w:rsidRDefault="005A6F79" w:rsidP="0069367F">
      <w:pPr>
        <w:spacing w:line="360" w:lineRule="auto"/>
        <w:jc w:val="both"/>
        <w:rPr>
          <w:rFonts w:ascii="Times New Roman" w:hAnsi="Times New Roman" w:cs="Times New Roman"/>
          <w:sz w:val="24"/>
          <w:szCs w:val="24"/>
        </w:rPr>
      </w:pPr>
      <w:r>
        <w:rPr>
          <w:rFonts w:ascii="Times New Roman" w:hAnsi="Times New Roman" w:cs="Times New Roman"/>
          <w:sz w:val="24"/>
          <w:szCs w:val="24"/>
        </w:rPr>
        <w:t>The parcel management system aims to build a proper software covering all the aspects of proper logistics management. We intend to complete this project in four sprints. We plan to complete the entire development and testing of the software by August 2024.</w:t>
      </w:r>
    </w:p>
    <w:p w14:paraId="7DFE0BF6" w14:textId="77777777" w:rsidR="00A43767" w:rsidRDefault="006145DF" w:rsidP="006145DF">
      <w:pPr>
        <w:pStyle w:val="Heading2"/>
        <w:spacing w:line="360" w:lineRule="auto"/>
        <w:rPr>
          <w:rFonts w:ascii="Times New Roman" w:hAnsi="Times New Roman" w:cs="Times New Roman"/>
          <w:b/>
          <w:color w:val="auto"/>
        </w:rPr>
      </w:pPr>
      <w:r w:rsidRPr="009F2157">
        <w:rPr>
          <w:rFonts w:ascii="Times New Roman" w:hAnsi="Times New Roman" w:cs="Times New Roman"/>
          <w:b/>
          <w:color w:val="auto"/>
        </w:rPr>
        <w:t>GitHub Link</w:t>
      </w:r>
    </w:p>
    <w:p w14:paraId="1C45E9C7" w14:textId="67B06888" w:rsidR="00014168" w:rsidRPr="00157229" w:rsidRDefault="00EF3D25" w:rsidP="00014168">
      <w:pPr>
        <w:rPr>
          <w:rStyle w:val="Hyperlink"/>
          <w:rFonts w:ascii="Times New Roman" w:hAnsi="Times New Roman" w:cs="Times New Roman"/>
          <w:sz w:val="24"/>
          <w:szCs w:val="24"/>
        </w:rPr>
      </w:pPr>
      <w:r w:rsidRPr="00157229">
        <w:rPr>
          <w:rFonts w:ascii="Times New Roman" w:hAnsi="Times New Roman" w:cs="Times New Roman"/>
          <w:sz w:val="24"/>
          <w:szCs w:val="24"/>
        </w:rPr>
        <w:t xml:space="preserve">Project Repository - </w:t>
      </w:r>
      <w:hyperlink r:id="rId16" w:history="1">
        <w:proofErr w:type="spellStart"/>
        <w:r w:rsidR="002503F3">
          <w:rPr>
            <w:rStyle w:val="Hyperlink"/>
          </w:rPr>
          <w:t>SwiftParcel</w:t>
        </w:r>
        <w:proofErr w:type="spellEnd"/>
        <w:r w:rsidR="002503F3">
          <w:rPr>
            <w:rStyle w:val="Hyperlink"/>
          </w:rPr>
          <w:t>/</w:t>
        </w:r>
        <w:proofErr w:type="spellStart"/>
        <w:r w:rsidR="002503F3">
          <w:rPr>
            <w:rStyle w:val="Hyperlink"/>
          </w:rPr>
          <w:t>SwiftParcel</w:t>
        </w:r>
        <w:proofErr w:type="spellEnd"/>
        <w:r w:rsidR="002503F3">
          <w:rPr>
            <w:rStyle w:val="Hyperlink"/>
          </w:rPr>
          <w:t xml:space="preserve"> (github.com)</w:t>
        </w:r>
      </w:hyperlink>
    </w:p>
    <w:p w14:paraId="363DF39B" w14:textId="03481FC6" w:rsidR="00D94F43" w:rsidRPr="00157229" w:rsidRDefault="00EF3D25" w:rsidP="00014168">
      <w:pPr>
        <w:rPr>
          <w:rFonts w:ascii="Times New Roman" w:hAnsi="Times New Roman" w:cs="Times New Roman"/>
          <w:sz w:val="24"/>
          <w:szCs w:val="24"/>
        </w:rPr>
      </w:pPr>
      <w:r w:rsidRPr="00157229">
        <w:rPr>
          <w:rFonts w:ascii="Times New Roman" w:hAnsi="Times New Roman" w:cs="Times New Roman"/>
          <w:sz w:val="24"/>
          <w:szCs w:val="24"/>
        </w:rPr>
        <w:t xml:space="preserve">Jiny </w:t>
      </w:r>
      <w:r w:rsidR="00554768" w:rsidRPr="00157229">
        <w:rPr>
          <w:rFonts w:ascii="Times New Roman" w:hAnsi="Times New Roman" w:cs="Times New Roman"/>
          <w:sz w:val="24"/>
          <w:szCs w:val="24"/>
        </w:rPr>
        <w:t xml:space="preserve">Git Profile - </w:t>
      </w:r>
      <w:hyperlink r:id="rId17" w:history="1">
        <w:r w:rsidR="00554768" w:rsidRPr="00157229">
          <w:rPr>
            <w:rStyle w:val="Hyperlink"/>
            <w:rFonts w:ascii="Times New Roman" w:hAnsi="Times New Roman" w:cs="Times New Roman"/>
            <w:sz w:val="24"/>
            <w:szCs w:val="24"/>
          </w:rPr>
          <w:t>https://github.com/JinyPayyappillyKuriakose</w:t>
        </w:r>
      </w:hyperlink>
    </w:p>
    <w:p w14:paraId="6A7BA03E" w14:textId="180D83DF" w:rsidR="00D94F43" w:rsidRPr="00157229" w:rsidRDefault="00554768" w:rsidP="00014168">
      <w:pPr>
        <w:rPr>
          <w:rFonts w:ascii="Times New Roman" w:hAnsi="Times New Roman" w:cs="Times New Roman"/>
          <w:sz w:val="24"/>
          <w:szCs w:val="24"/>
        </w:rPr>
      </w:pPr>
      <w:r w:rsidRPr="00157229">
        <w:rPr>
          <w:rFonts w:ascii="Times New Roman" w:hAnsi="Times New Roman" w:cs="Times New Roman"/>
          <w:sz w:val="24"/>
          <w:szCs w:val="24"/>
        </w:rPr>
        <w:t xml:space="preserve">Ann Git Profile - </w:t>
      </w:r>
      <w:hyperlink r:id="rId18" w:history="1">
        <w:r w:rsidRPr="00157229">
          <w:rPr>
            <w:rStyle w:val="Hyperlink"/>
            <w:rFonts w:ascii="Times New Roman" w:hAnsi="Times New Roman" w:cs="Times New Roman"/>
            <w:sz w:val="24"/>
            <w:szCs w:val="24"/>
          </w:rPr>
          <w:t>https://github.com/annanoop</w:t>
        </w:r>
      </w:hyperlink>
    </w:p>
    <w:p w14:paraId="36D70641" w14:textId="5DB115A8" w:rsidR="001D5F51" w:rsidRPr="00157229" w:rsidRDefault="00657807" w:rsidP="00014168">
      <w:pPr>
        <w:rPr>
          <w:rFonts w:ascii="Times New Roman" w:hAnsi="Times New Roman" w:cs="Times New Roman"/>
          <w:sz w:val="24"/>
          <w:szCs w:val="24"/>
        </w:rPr>
      </w:pPr>
      <w:r w:rsidRPr="00157229">
        <w:rPr>
          <w:rFonts w:ascii="Times New Roman" w:hAnsi="Times New Roman" w:cs="Times New Roman"/>
          <w:sz w:val="24"/>
          <w:szCs w:val="24"/>
        </w:rPr>
        <w:t xml:space="preserve">Athul Git Profile - </w:t>
      </w:r>
      <w:hyperlink r:id="rId19" w:history="1">
        <w:r w:rsidR="00157229" w:rsidRPr="00157229">
          <w:rPr>
            <w:rStyle w:val="Hyperlink"/>
            <w:rFonts w:ascii="Times New Roman" w:hAnsi="Times New Roman" w:cs="Times New Roman"/>
            <w:sz w:val="24"/>
            <w:szCs w:val="24"/>
          </w:rPr>
          <w:t>https://github.com/athul12star</w:t>
        </w:r>
      </w:hyperlink>
    </w:p>
    <w:p w14:paraId="11BB9F89" w14:textId="77777777" w:rsidR="0050657E" w:rsidRPr="00D91F2D" w:rsidRDefault="0050657E" w:rsidP="00014168">
      <w:pPr>
        <w:rPr>
          <w:sz w:val="28"/>
          <w:szCs w:val="28"/>
        </w:rPr>
      </w:pPr>
    </w:p>
    <w:p w14:paraId="161DDC0C" w14:textId="667618ED" w:rsidR="00085439" w:rsidRPr="00085439" w:rsidRDefault="00085439" w:rsidP="00085439">
      <w:pPr>
        <w:spacing w:line="360" w:lineRule="auto"/>
        <w:ind w:firstLine="720"/>
        <w:jc w:val="both"/>
        <w:rPr>
          <w:rFonts w:ascii="Times New Roman" w:hAnsi="Times New Roman" w:cs="Times New Roman"/>
          <w:sz w:val="24"/>
          <w:szCs w:val="24"/>
        </w:rPr>
      </w:pPr>
    </w:p>
    <w:sectPr w:rsidR="00085439" w:rsidRPr="00085439" w:rsidSect="00D95D6F">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4E587F" w14:textId="77777777" w:rsidR="003D7BD2" w:rsidRDefault="003D7BD2" w:rsidP="00D95D6F">
      <w:pPr>
        <w:spacing w:after="0" w:line="240" w:lineRule="auto"/>
      </w:pPr>
      <w:r>
        <w:separator/>
      </w:r>
    </w:p>
  </w:endnote>
  <w:endnote w:type="continuationSeparator" w:id="0">
    <w:p w14:paraId="40468D66" w14:textId="77777777" w:rsidR="003D7BD2" w:rsidRDefault="003D7BD2" w:rsidP="00D95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E050C" w14:textId="77777777" w:rsidR="00D95D6F" w:rsidRDefault="00D95D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23E05" w14:textId="77777777" w:rsidR="00D95D6F" w:rsidRDefault="00D95D6F">
    <w:pPr>
      <w:pStyle w:val="Footer"/>
      <w:jc w:val="right"/>
    </w:pPr>
    <w:r>
      <w:fldChar w:fldCharType="begin"/>
    </w:r>
    <w:r>
      <w:instrText xml:space="preserve"> PAGE   \* MERGEFORMAT </w:instrText>
    </w:r>
    <w:r>
      <w:fldChar w:fldCharType="separate"/>
    </w:r>
    <w:r>
      <w:rPr>
        <w:noProof/>
      </w:rPr>
      <w:t>2</w:t>
    </w:r>
    <w:r>
      <w:rPr>
        <w:noProof/>
      </w:rPr>
      <w:fldChar w:fldCharType="end"/>
    </w:r>
  </w:p>
  <w:p w14:paraId="38B217DD" w14:textId="77777777" w:rsidR="00D95D6F" w:rsidRDefault="00D95D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5407A" w14:textId="77777777" w:rsidR="00D95D6F" w:rsidRDefault="00D95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4EE1F1" w14:textId="77777777" w:rsidR="003D7BD2" w:rsidRDefault="003D7BD2" w:rsidP="00D95D6F">
      <w:pPr>
        <w:spacing w:after="0" w:line="240" w:lineRule="auto"/>
      </w:pPr>
      <w:r>
        <w:separator/>
      </w:r>
    </w:p>
  </w:footnote>
  <w:footnote w:type="continuationSeparator" w:id="0">
    <w:p w14:paraId="42DF80EE" w14:textId="77777777" w:rsidR="003D7BD2" w:rsidRDefault="003D7BD2" w:rsidP="00D95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9E9AE" w14:textId="77777777" w:rsidR="00D95D6F" w:rsidRDefault="00D95D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C2C70A" w14:textId="77777777" w:rsidR="00D95D6F" w:rsidRDefault="00D95D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CB6B26" w14:textId="77777777" w:rsidR="00D95D6F" w:rsidRDefault="00D95D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16F0C"/>
    <w:multiLevelType w:val="hybridMultilevel"/>
    <w:tmpl w:val="E662C10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DF938DD"/>
    <w:multiLevelType w:val="hybridMultilevel"/>
    <w:tmpl w:val="6324F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5D385B"/>
    <w:multiLevelType w:val="hybridMultilevel"/>
    <w:tmpl w:val="5402424A"/>
    <w:lvl w:ilvl="0" w:tplc="8C7E2D52">
      <w:start w:val="1"/>
      <w:numFmt w:val="bullet"/>
      <w:lvlText w:val="•"/>
      <w:lvlJc w:val="left"/>
      <w:pPr>
        <w:tabs>
          <w:tab w:val="num" w:pos="720"/>
        </w:tabs>
        <w:ind w:left="720" w:hanging="360"/>
      </w:pPr>
      <w:rPr>
        <w:rFonts w:ascii="Arial" w:hAnsi="Arial" w:hint="default"/>
      </w:rPr>
    </w:lvl>
    <w:lvl w:ilvl="1" w:tplc="26C6DF60" w:tentative="1">
      <w:start w:val="1"/>
      <w:numFmt w:val="bullet"/>
      <w:lvlText w:val="•"/>
      <w:lvlJc w:val="left"/>
      <w:pPr>
        <w:tabs>
          <w:tab w:val="num" w:pos="1440"/>
        </w:tabs>
        <w:ind w:left="1440" w:hanging="360"/>
      </w:pPr>
      <w:rPr>
        <w:rFonts w:ascii="Arial" w:hAnsi="Arial" w:hint="default"/>
      </w:rPr>
    </w:lvl>
    <w:lvl w:ilvl="2" w:tplc="2058478C" w:tentative="1">
      <w:start w:val="1"/>
      <w:numFmt w:val="bullet"/>
      <w:lvlText w:val="•"/>
      <w:lvlJc w:val="left"/>
      <w:pPr>
        <w:tabs>
          <w:tab w:val="num" w:pos="2160"/>
        </w:tabs>
        <w:ind w:left="2160" w:hanging="360"/>
      </w:pPr>
      <w:rPr>
        <w:rFonts w:ascii="Arial" w:hAnsi="Arial" w:hint="default"/>
      </w:rPr>
    </w:lvl>
    <w:lvl w:ilvl="3" w:tplc="46DA9160" w:tentative="1">
      <w:start w:val="1"/>
      <w:numFmt w:val="bullet"/>
      <w:lvlText w:val="•"/>
      <w:lvlJc w:val="left"/>
      <w:pPr>
        <w:tabs>
          <w:tab w:val="num" w:pos="2880"/>
        </w:tabs>
        <w:ind w:left="2880" w:hanging="360"/>
      </w:pPr>
      <w:rPr>
        <w:rFonts w:ascii="Arial" w:hAnsi="Arial" w:hint="default"/>
      </w:rPr>
    </w:lvl>
    <w:lvl w:ilvl="4" w:tplc="87F8B0FE" w:tentative="1">
      <w:start w:val="1"/>
      <w:numFmt w:val="bullet"/>
      <w:lvlText w:val="•"/>
      <w:lvlJc w:val="left"/>
      <w:pPr>
        <w:tabs>
          <w:tab w:val="num" w:pos="3600"/>
        </w:tabs>
        <w:ind w:left="3600" w:hanging="360"/>
      </w:pPr>
      <w:rPr>
        <w:rFonts w:ascii="Arial" w:hAnsi="Arial" w:hint="default"/>
      </w:rPr>
    </w:lvl>
    <w:lvl w:ilvl="5" w:tplc="A47A6656" w:tentative="1">
      <w:start w:val="1"/>
      <w:numFmt w:val="bullet"/>
      <w:lvlText w:val="•"/>
      <w:lvlJc w:val="left"/>
      <w:pPr>
        <w:tabs>
          <w:tab w:val="num" w:pos="4320"/>
        </w:tabs>
        <w:ind w:left="4320" w:hanging="360"/>
      </w:pPr>
      <w:rPr>
        <w:rFonts w:ascii="Arial" w:hAnsi="Arial" w:hint="default"/>
      </w:rPr>
    </w:lvl>
    <w:lvl w:ilvl="6" w:tplc="6C3E0174" w:tentative="1">
      <w:start w:val="1"/>
      <w:numFmt w:val="bullet"/>
      <w:lvlText w:val="•"/>
      <w:lvlJc w:val="left"/>
      <w:pPr>
        <w:tabs>
          <w:tab w:val="num" w:pos="5040"/>
        </w:tabs>
        <w:ind w:left="5040" w:hanging="360"/>
      </w:pPr>
      <w:rPr>
        <w:rFonts w:ascii="Arial" w:hAnsi="Arial" w:hint="default"/>
      </w:rPr>
    </w:lvl>
    <w:lvl w:ilvl="7" w:tplc="394693C6" w:tentative="1">
      <w:start w:val="1"/>
      <w:numFmt w:val="bullet"/>
      <w:lvlText w:val="•"/>
      <w:lvlJc w:val="left"/>
      <w:pPr>
        <w:tabs>
          <w:tab w:val="num" w:pos="5760"/>
        </w:tabs>
        <w:ind w:left="5760" w:hanging="360"/>
      </w:pPr>
      <w:rPr>
        <w:rFonts w:ascii="Arial" w:hAnsi="Arial" w:hint="default"/>
      </w:rPr>
    </w:lvl>
    <w:lvl w:ilvl="8" w:tplc="863C39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2C65962"/>
    <w:multiLevelType w:val="hybridMultilevel"/>
    <w:tmpl w:val="AEC07A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F096506"/>
    <w:multiLevelType w:val="hybridMultilevel"/>
    <w:tmpl w:val="BDCCDD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FB4542B"/>
    <w:multiLevelType w:val="hybridMultilevel"/>
    <w:tmpl w:val="5CA46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530568"/>
    <w:multiLevelType w:val="hybridMultilevel"/>
    <w:tmpl w:val="3AA42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95D2F91"/>
    <w:multiLevelType w:val="hybridMultilevel"/>
    <w:tmpl w:val="AEC07A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CC910FA"/>
    <w:multiLevelType w:val="hybridMultilevel"/>
    <w:tmpl w:val="17FC7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5622096">
    <w:abstractNumId w:val="7"/>
  </w:num>
  <w:num w:numId="2" w16cid:durableId="261647457">
    <w:abstractNumId w:val="3"/>
  </w:num>
  <w:num w:numId="3" w16cid:durableId="17856203">
    <w:abstractNumId w:val="0"/>
  </w:num>
  <w:num w:numId="4" w16cid:durableId="519243255">
    <w:abstractNumId w:val="2"/>
  </w:num>
  <w:num w:numId="5" w16cid:durableId="1159004635">
    <w:abstractNumId w:val="6"/>
  </w:num>
  <w:num w:numId="6" w16cid:durableId="1987314974">
    <w:abstractNumId w:val="8"/>
  </w:num>
  <w:num w:numId="7" w16cid:durableId="886648523">
    <w:abstractNumId w:val="4"/>
  </w:num>
  <w:num w:numId="8" w16cid:durableId="835847326">
    <w:abstractNumId w:val="5"/>
  </w:num>
  <w:num w:numId="9" w16cid:durableId="562957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1MjYyMTEztTQ0NTVW0lEKTi0uzszPAykwqgUAxQrE6CwAAAA="/>
  </w:docVars>
  <w:rsids>
    <w:rsidRoot w:val="00722AEF"/>
    <w:rsid w:val="000100DA"/>
    <w:rsid w:val="00010E2A"/>
    <w:rsid w:val="00014168"/>
    <w:rsid w:val="00016D92"/>
    <w:rsid w:val="000173C5"/>
    <w:rsid w:val="00032A0C"/>
    <w:rsid w:val="000644DF"/>
    <w:rsid w:val="00070252"/>
    <w:rsid w:val="00072E2C"/>
    <w:rsid w:val="00074288"/>
    <w:rsid w:val="00085439"/>
    <w:rsid w:val="000874D3"/>
    <w:rsid w:val="00093C3C"/>
    <w:rsid w:val="000C44FC"/>
    <w:rsid w:val="000D333B"/>
    <w:rsid w:val="000D73FB"/>
    <w:rsid w:val="00105B55"/>
    <w:rsid w:val="00106FF6"/>
    <w:rsid w:val="00116169"/>
    <w:rsid w:val="001511AB"/>
    <w:rsid w:val="001545C9"/>
    <w:rsid w:val="001564DD"/>
    <w:rsid w:val="00157229"/>
    <w:rsid w:val="001A413E"/>
    <w:rsid w:val="001A4578"/>
    <w:rsid w:val="001C6615"/>
    <w:rsid w:val="001D5F51"/>
    <w:rsid w:val="0020697C"/>
    <w:rsid w:val="00217676"/>
    <w:rsid w:val="002435F9"/>
    <w:rsid w:val="0024657C"/>
    <w:rsid w:val="002503F3"/>
    <w:rsid w:val="00266278"/>
    <w:rsid w:val="00273E42"/>
    <w:rsid w:val="00283AFB"/>
    <w:rsid w:val="0029322A"/>
    <w:rsid w:val="002933CD"/>
    <w:rsid w:val="002C344E"/>
    <w:rsid w:val="002D0AF5"/>
    <w:rsid w:val="002D247A"/>
    <w:rsid w:val="002D490C"/>
    <w:rsid w:val="00303C2E"/>
    <w:rsid w:val="003260D4"/>
    <w:rsid w:val="00336670"/>
    <w:rsid w:val="00340111"/>
    <w:rsid w:val="00355CD2"/>
    <w:rsid w:val="00376F6F"/>
    <w:rsid w:val="0038734E"/>
    <w:rsid w:val="003D1245"/>
    <w:rsid w:val="003D7BD2"/>
    <w:rsid w:val="003F2E21"/>
    <w:rsid w:val="00414071"/>
    <w:rsid w:val="004328F3"/>
    <w:rsid w:val="0044356F"/>
    <w:rsid w:val="00452A9B"/>
    <w:rsid w:val="004D1A6F"/>
    <w:rsid w:val="004D21FD"/>
    <w:rsid w:val="004D37C5"/>
    <w:rsid w:val="0050657E"/>
    <w:rsid w:val="00554768"/>
    <w:rsid w:val="00565C87"/>
    <w:rsid w:val="0057038F"/>
    <w:rsid w:val="00573062"/>
    <w:rsid w:val="00584F56"/>
    <w:rsid w:val="005A6F79"/>
    <w:rsid w:val="005B28F9"/>
    <w:rsid w:val="005F1E83"/>
    <w:rsid w:val="005F46DB"/>
    <w:rsid w:val="0061172E"/>
    <w:rsid w:val="006145DF"/>
    <w:rsid w:val="0061606D"/>
    <w:rsid w:val="00622BF0"/>
    <w:rsid w:val="00635CA7"/>
    <w:rsid w:val="00650CAF"/>
    <w:rsid w:val="00657807"/>
    <w:rsid w:val="00671612"/>
    <w:rsid w:val="0068151A"/>
    <w:rsid w:val="00683199"/>
    <w:rsid w:val="0069367F"/>
    <w:rsid w:val="006F2867"/>
    <w:rsid w:val="007135D3"/>
    <w:rsid w:val="0071548E"/>
    <w:rsid w:val="007205F6"/>
    <w:rsid w:val="00720EC5"/>
    <w:rsid w:val="00722AEF"/>
    <w:rsid w:val="00727D39"/>
    <w:rsid w:val="00740296"/>
    <w:rsid w:val="007454D8"/>
    <w:rsid w:val="00791ECF"/>
    <w:rsid w:val="007A604F"/>
    <w:rsid w:val="007A63E5"/>
    <w:rsid w:val="007A6EF3"/>
    <w:rsid w:val="007E03F4"/>
    <w:rsid w:val="007F28B6"/>
    <w:rsid w:val="008328E7"/>
    <w:rsid w:val="00833DB0"/>
    <w:rsid w:val="00842F39"/>
    <w:rsid w:val="00873E4E"/>
    <w:rsid w:val="008C1A3B"/>
    <w:rsid w:val="008F45C6"/>
    <w:rsid w:val="00903CD1"/>
    <w:rsid w:val="00940EE2"/>
    <w:rsid w:val="00973F9C"/>
    <w:rsid w:val="00976B75"/>
    <w:rsid w:val="0098324B"/>
    <w:rsid w:val="00994C7D"/>
    <w:rsid w:val="009A2D25"/>
    <w:rsid w:val="009C0636"/>
    <w:rsid w:val="009C53CE"/>
    <w:rsid w:val="009C5F48"/>
    <w:rsid w:val="009D2C65"/>
    <w:rsid w:val="009F2157"/>
    <w:rsid w:val="00A17C4D"/>
    <w:rsid w:val="00A43767"/>
    <w:rsid w:val="00A45241"/>
    <w:rsid w:val="00A6107D"/>
    <w:rsid w:val="00A708AD"/>
    <w:rsid w:val="00A77731"/>
    <w:rsid w:val="00A84582"/>
    <w:rsid w:val="00A85F42"/>
    <w:rsid w:val="00AC12F3"/>
    <w:rsid w:val="00AD7AFC"/>
    <w:rsid w:val="00AE0070"/>
    <w:rsid w:val="00AE7D64"/>
    <w:rsid w:val="00B20C91"/>
    <w:rsid w:val="00B5367B"/>
    <w:rsid w:val="00B82D97"/>
    <w:rsid w:val="00B84A44"/>
    <w:rsid w:val="00B92E43"/>
    <w:rsid w:val="00BB463D"/>
    <w:rsid w:val="00BE17B4"/>
    <w:rsid w:val="00BE52AA"/>
    <w:rsid w:val="00BF25A7"/>
    <w:rsid w:val="00C0295D"/>
    <w:rsid w:val="00C03C33"/>
    <w:rsid w:val="00C12B4E"/>
    <w:rsid w:val="00C27303"/>
    <w:rsid w:val="00C30C12"/>
    <w:rsid w:val="00C81551"/>
    <w:rsid w:val="00CA3ECA"/>
    <w:rsid w:val="00CD15DB"/>
    <w:rsid w:val="00CE1989"/>
    <w:rsid w:val="00CF2424"/>
    <w:rsid w:val="00CF7BEA"/>
    <w:rsid w:val="00D13E78"/>
    <w:rsid w:val="00D33D8C"/>
    <w:rsid w:val="00D4227F"/>
    <w:rsid w:val="00D83101"/>
    <w:rsid w:val="00D84AB0"/>
    <w:rsid w:val="00D91F2D"/>
    <w:rsid w:val="00D92A3A"/>
    <w:rsid w:val="00D94F43"/>
    <w:rsid w:val="00D95D6F"/>
    <w:rsid w:val="00DE5155"/>
    <w:rsid w:val="00E0092F"/>
    <w:rsid w:val="00E15FE1"/>
    <w:rsid w:val="00E25E81"/>
    <w:rsid w:val="00EA6C60"/>
    <w:rsid w:val="00EC426C"/>
    <w:rsid w:val="00EC725A"/>
    <w:rsid w:val="00ED2A27"/>
    <w:rsid w:val="00EF3D25"/>
    <w:rsid w:val="00EF5F37"/>
    <w:rsid w:val="00EF742F"/>
    <w:rsid w:val="00F12D1F"/>
    <w:rsid w:val="00F135EB"/>
    <w:rsid w:val="00F13E46"/>
    <w:rsid w:val="00F40675"/>
    <w:rsid w:val="00FB0911"/>
    <w:rsid w:val="00FC257F"/>
    <w:rsid w:val="00FC7249"/>
    <w:rsid w:val="00FD3FA7"/>
    <w:rsid w:val="00FD69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00C5C2"/>
  <w15:chartTrackingRefBased/>
  <w15:docId w15:val="{1232823D-4176-4EA9-9218-EF2E9F93C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Vrinda"/>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rsid w:val="00EC725A"/>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BB463D"/>
    <w:pPr>
      <w:keepNext/>
      <w:keepLines/>
      <w:spacing w:before="40" w:after="0"/>
      <w:outlineLvl w:val="1"/>
    </w:pPr>
    <w:rPr>
      <w:rFonts w:ascii="Calibri Light" w:eastAsia="Times New Roma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C725A"/>
    <w:rPr>
      <w:rFonts w:ascii="Calibri Light" w:eastAsia="Times New Roman" w:hAnsi="Calibri Light" w:cs="Vrinda"/>
      <w:color w:val="2F5496"/>
      <w:sz w:val="32"/>
      <w:szCs w:val="32"/>
    </w:rPr>
  </w:style>
  <w:style w:type="paragraph" w:styleId="ListParagraph">
    <w:name w:val="List Paragraph"/>
    <w:basedOn w:val="Normal"/>
    <w:uiPriority w:val="34"/>
    <w:qFormat/>
    <w:rsid w:val="00EC725A"/>
    <w:pPr>
      <w:ind w:left="720"/>
      <w:contextualSpacing/>
    </w:pPr>
  </w:style>
  <w:style w:type="character" w:customStyle="1" w:styleId="Heading2Char">
    <w:name w:val="Heading 2 Char"/>
    <w:link w:val="Heading2"/>
    <w:uiPriority w:val="9"/>
    <w:rsid w:val="00BB463D"/>
    <w:rPr>
      <w:rFonts w:ascii="Calibri Light" w:eastAsia="Times New Roman" w:hAnsi="Calibri Light" w:cs="Vrinda"/>
      <w:color w:val="2F5496"/>
      <w:sz w:val="26"/>
      <w:szCs w:val="26"/>
    </w:rPr>
  </w:style>
  <w:style w:type="paragraph" w:styleId="Title">
    <w:name w:val="Title"/>
    <w:basedOn w:val="Normal"/>
    <w:next w:val="Normal"/>
    <w:link w:val="TitleChar"/>
    <w:uiPriority w:val="10"/>
    <w:qFormat/>
    <w:rsid w:val="00BB463D"/>
    <w:pPr>
      <w:spacing w:after="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BB463D"/>
    <w:rPr>
      <w:rFonts w:ascii="Calibri Light" w:eastAsia="Times New Roman" w:hAnsi="Calibri Light" w:cs="Vrinda"/>
      <w:spacing w:val="-10"/>
      <w:kern w:val="28"/>
      <w:sz w:val="56"/>
      <w:szCs w:val="56"/>
    </w:rPr>
  </w:style>
  <w:style w:type="paragraph" w:styleId="Header">
    <w:name w:val="header"/>
    <w:basedOn w:val="Normal"/>
    <w:link w:val="HeaderChar"/>
    <w:uiPriority w:val="99"/>
    <w:unhideWhenUsed/>
    <w:rsid w:val="00D95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D6F"/>
  </w:style>
  <w:style w:type="paragraph" w:styleId="Footer">
    <w:name w:val="footer"/>
    <w:basedOn w:val="Normal"/>
    <w:link w:val="FooterChar"/>
    <w:uiPriority w:val="99"/>
    <w:unhideWhenUsed/>
    <w:rsid w:val="00D95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D6F"/>
  </w:style>
  <w:style w:type="character" w:styleId="Hyperlink">
    <w:name w:val="Hyperlink"/>
    <w:uiPriority w:val="99"/>
    <w:unhideWhenUsed/>
    <w:rsid w:val="00722AEF"/>
    <w:rPr>
      <w:color w:val="0000FF"/>
      <w:u w:val="single"/>
    </w:rPr>
  </w:style>
  <w:style w:type="character" w:styleId="UnresolvedMention">
    <w:name w:val="Unresolved Mention"/>
    <w:basedOn w:val="DefaultParagraphFont"/>
    <w:uiPriority w:val="99"/>
    <w:semiHidden/>
    <w:unhideWhenUsed/>
    <w:rsid w:val="000141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0070304">
      <w:bodyDiv w:val="1"/>
      <w:marLeft w:val="0"/>
      <w:marRight w:val="0"/>
      <w:marTop w:val="0"/>
      <w:marBottom w:val="0"/>
      <w:divBdr>
        <w:top w:val="none" w:sz="0" w:space="0" w:color="auto"/>
        <w:left w:val="none" w:sz="0" w:space="0" w:color="auto"/>
        <w:bottom w:val="none" w:sz="0" w:space="0" w:color="auto"/>
        <w:right w:val="none" w:sz="0" w:space="0" w:color="auto"/>
      </w:divBdr>
      <w:divsChild>
        <w:div w:id="849683664">
          <w:marLeft w:val="360"/>
          <w:marRight w:val="0"/>
          <w:marTop w:val="200"/>
          <w:marBottom w:val="0"/>
          <w:divBdr>
            <w:top w:val="none" w:sz="0" w:space="0" w:color="auto"/>
            <w:left w:val="none" w:sz="0" w:space="0" w:color="auto"/>
            <w:bottom w:val="none" w:sz="0" w:space="0" w:color="auto"/>
            <w:right w:val="none" w:sz="0" w:space="0" w:color="auto"/>
          </w:divBdr>
        </w:div>
      </w:divsChild>
    </w:div>
    <w:div w:id="127502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github.com/annanoop"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github.com/JinyPayyappillyKuriakose"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github.com/SwiftParcel/SwiftParce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github.com/athul12sta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yp\Downloads\Project-Proposal-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5E2A90B031E54A86C4447CF0A8EA6F" ma:contentTypeVersion="5" ma:contentTypeDescription="Create a new document." ma:contentTypeScope="" ma:versionID="95765ac2bb0e4a08914fa3061b04a37d">
  <xsd:schema xmlns:xsd="http://www.w3.org/2001/XMLSchema" xmlns:xs="http://www.w3.org/2001/XMLSchema" xmlns:p="http://schemas.microsoft.com/office/2006/metadata/properties" xmlns:ns3="c7f098f4-84eb-4eba-84b3-37a3bfac0496" targetNamespace="http://schemas.microsoft.com/office/2006/metadata/properties" ma:root="true" ma:fieldsID="c2ed4c45e367c825d95f49a2cfff99cb" ns3:_="">
    <xsd:import namespace="c7f098f4-84eb-4eba-84b3-37a3bfac049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f098f4-84eb-4eba-84b3-37a3bfac04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c7f098f4-84eb-4eba-84b3-37a3bfac0496" xsi:nil="true"/>
  </documentManagement>
</p:properties>
</file>

<file path=customXml/itemProps1.xml><?xml version="1.0" encoding="utf-8"?>
<ds:datastoreItem xmlns:ds="http://schemas.openxmlformats.org/officeDocument/2006/customXml" ds:itemID="{A7EF0E35-BE84-4F48-B7A4-62572B918338}">
  <ds:schemaRefs>
    <ds:schemaRef ds:uri="http://schemas.microsoft.com/sharepoint/v3/contenttype/forms"/>
  </ds:schemaRefs>
</ds:datastoreItem>
</file>

<file path=customXml/itemProps2.xml><?xml version="1.0" encoding="utf-8"?>
<ds:datastoreItem xmlns:ds="http://schemas.openxmlformats.org/officeDocument/2006/customXml" ds:itemID="{9D06E3AB-1574-40D1-8EA1-D07A91227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f098f4-84eb-4eba-84b3-37a3bfac04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10B62C-99E9-4C19-B528-F9886936696E}">
  <ds:schemaRefs>
    <ds:schemaRef ds:uri="http://schemas.microsoft.com/office/2006/metadata/properties"/>
    <ds:schemaRef ds:uri="http://schemas.microsoft.com/office/infopath/2007/PartnerControls"/>
    <ds:schemaRef ds:uri="c7f098f4-84eb-4eba-84b3-37a3bfac0496"/>
  </ds:schemaRefs>
</ds:datastoreItem>
</file>

<file path=docProps/app.xml><?xml version="1.0" encoding="utf-8"?>
<Properties xmlns="http://schemas.openxmlformats.org/officeDocument/2006/extended-properties" xmlns:vt="http://schemas.openxmlformats.org/officeDocument/2006/docPropsVTypes">
  <Template>Project-Proposal-Template</Template>
  <TotalTime>131</TotalTime>
  <Pages>12</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Jiny P Kuriakose</dc:creator>
  <cp:keywords/>
  <dc:description/>
  <cp:lastModifiedBy>Jiny P Kuriakose</cp:lastModifiedBy>
  <cp:revision>32</cp:revision>
  <dcterms:created xsi:type="dcterms:W3CDTF">2024-05-25T19:35:00Z</dcterms:created>
  <dcterms:modified xsi:type="dcterms:W3CDTF">2024-06-06T18:40:00Z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f3ca0598a3c9e5c601d1406452806332e836ffb2aba677f1a8549481dc1cd7cb</vt:lpwstr>
  </property>
  <property fmtid="{D5CDD505-2E9C-101B-9397-08002B2CF9AE}" pid="3" name="ContentTypeId">
    <vt:lpwstr>0x0101004B5E2A90B031E54A86C4447CF0A8EA6F</vt:lpwstr>
  </property>
</Properties>
</file>